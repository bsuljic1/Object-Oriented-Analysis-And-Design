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CACBB49" w14:textId="77777777" w:rsidR="003D2740" w:rsidRDefault="000B1531" w:rsidP="003D2740">
      <w:pPr>
        <w:pStyle w:val="GraphicAnchor"/>
      </w:pPr>
      <w:r w:rsidRPr="009C0209">
        <mc:AlternateContent>
          <mc:Choice Requires="wps">
            <w:drawing>
              <wp:anchor distT="0" distB="0" distL="114300" distR="114300" simplePos="0" relativeHeight="251660288" behindDoc="1" locked="0" layoutInCell="1" allowOverlap="1" wp14:anchorId="209956AF" wp14:editId="359F2C8D">
                <wp:simplePos x="0" y="0"/>
                <wp:positionH relativeFrom="column">
                  <wp:posOffset>-901521</wp:posOffset>
                </wp:positionH>
                <wp:positionV relativeFrom="paragraph">
                  <wp:posOffset>-457200</wp:posOffset>
                </wp:positionV>
                <wp:extent cx="2743200" cy="4172755"/>
                <wp:effectExtent l="0" t="0" r="0" b="5715"/>
                <wp:wrapNone/>
                <wp:docPr id="4" name="Rectangle 4">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2743200" cy="4172755"/>
                        </a:xfrm>
                        <a:prstGeom prst="rect">
                          <a:avLst/>
                        </a:prstGeom>
                        <a:gradFill>
                          <a:gsLst>
                            <a:gs pos="0">
                              <a:schemeClr val="accent1"/>
                            </a:gs>
                            <a:gs pos="100000">
                              <a:schemeClr val="accent2"/>
                            </a:gs>
                          </a:gsLst>
                          <a:lin ang="5400000" scaled="1"/>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1EFD79B" id="Rectangle 4" o:spid="_x0000_s1026" style="position:absolute;margin-left:-71pt;margin-top:-36pt;width:3in;height:328.55pt;z-index:-251656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" fillcolor="#2e308b [3204]" stroked="f" strokeweight="2pt">
                <v:fill color2="#27a3da [3205]" focus="100%" type="gradient"/>
              </v:rect>
            </w:pict>
          </mc:Fallback>
        </mc:AlternateContent>
      </w:r>
    </w:p>
    <w:tbl>
      <w:tblPr>
        <w:tblStyle w:val="Koordinatnamreatabel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6233"/>
        <w:gridCol w:w="3117"/>
      </w:tblGrid>
      <w:tr w:rsidR="000B1531" w14:paraId="4D0B1A88" w14:textId="77777777" w:rsidTr="00021DF1">
        <w:trPr>
          <w:trHeight w:val="9360"/>
        </w:trPr>
        <w:tc>
          <w:tcPr>
            <w:tcW w:w="6233" w:type="dxa"/>
            <w:vAlign w:val="bottom"/>
          </w:tcPr>
          <w:p w14:paraId="6999BD2D" w14:textId="77777777" w:rsidR="000B1531" w:rsidRDefault="000B1531" w:rsidP="000B1531">
            <w:r w:rsidRPr="009C0209">
              <w:rPr>
                <w:noProof/>
              </w:rPr>
              <w:drawing>
                <wp:inline distT="0" distB="0" distL="0" distR="0" wp14:anchorId="367CE0CF" wp14:editId="6FC938E4">
                  <wp:extent cx="3951605" cy="4914900"/>
                  <wp:effectExtent l="0" t="0" r="0" b="0"/>
                  <wp:docPr id="3" name="Picture 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01.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951605" cy="4914900"/>
                          </a:xfrm>
                          <a:prstGeom prst="rect">
                            <a:avLst/>
                          </a:prstGeom>
                        </pic:spPr>
                      </pic:pic>
                    </a:graphicData>
                  </a:graphic>
                </wp:inline>
              </w:drawing>
            </w:r>
          </w:p>
        </w:tc>
        <w:tc>
          <w:tcPr>
            <w:tcW w:w="3117" w:type="dxa"/>
          </w:tcPr>
          <w:p w14:paraId="49FB697F" w14:textId="77777777" w:rsidR="000B1531" w:rsidRDefault="00E669D3" w:rsidP="000B1531">
            <w:pPr>
              <w:jc w:val="center"/>
            </w:pPr>
            <w:r>
              <w:rPr>
                <w:noProof/>
              </w:rPr>
              <w:drawing>
                <wp:inline distT="0" distB="0" distL="0" distR="0" wp14:anchorId="15987EEA" wp14:editId="164982B2">
                  <wp:extent cx="1981200" cy="620395"/>
                  <wp:effectExtent l="0" t="0" r="0" b="0"/>
                  <wp:docPr id="1" name="Slik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981200" cy="620395"/>
                          </a:xfrm>
                          <a:prstGeom prst="rect">
                            <a:avLst/>
                          </a:prstGeom>
                          <a:noFill/>
                          <a:ln>
                            <a:noFill/>
                          </a:ln>
                        </pic:spPr>
                      </pic:pic>
                    </a:graphicData>
                  </a:graphic>
                </wp:inline>
              </w:drawing>
            </w:r>
          </w:p>
        </w:tc>
      </w:tr>
      <w:tr w:rsidR="003D2740" w14:paraId="49B37368" w14:textId="77777777" w:rsidTr="007F06A8">
        <w:trPr>
          <w:trHeight w:val="2331"/>
        </w:trPr>
        <w:tc>
          <w:tcPr>
            <w:tcW w:w="9350" w:type="dxa"/>
            <w:gridSpan w:val="2"/>
            <w:vAlign w:val="bottom"/>
          </w:tcPr>
          <w:p w14:paraId="5D274B70" w14:textId="77777777" w:rsidR="00434BAD" w:rsidRDefault="00434BAD" w:rsidP="00434BAD">
            <w:pPr>
              <w:pStyle w:val="Citat"/>
            </w:pPr>
          </w:p>
          <w:p w14:paraId="780CB3FC" w14:textId="1A61C881" w:rsidR="00434BAD" w:rsidRPr="00434BAD" w:rsidRDefault="00434BAD" w:rsidP="00434BAD">
            <w:pPr>
              <w:pStyle w:val="Citat"/>
            </w:pPr>
            <w:r w:rsidRPr="00E669D3">
              <w:t>Finalna dokumentacija modela</w:t>
            </w:r>
            <w:r>
              <w:t xml:space="preserve"> </w:t>
            </w:r>
          </w:p>
          <w:p w14:paraId="7BF38E9F" w14:textId="19CBB85E" w:rsidR="006B0EE4" w:rsidRPr="006B0EE4" w:rsidRDefault="006B0EE4" w:rsidP="006B0EE4"/>
        </w:tc>
      </w:tr>
    </w:tbl>
    <w:p w14:paraId="77312894" w14:textId="10525877" w:rsidR="00434BAD" w:rsidRDefault="00434BAD" w:rsidP="00434BAD"/>
    <w:p w14:paraId="2446830C" w14:textId="68113528" w:rsidR="00F73F4E" w:rsidRPr="00F73F4E" w:rsidRDefault="00E669D3" w:rsidP="00F73F4E">
      <w:pPr>
        <w:pStyle w:val="Naslov5"/>
      </w:pPr>
      <w:r>
        <w:t>Sadržaj</w:t>
      </w:r>
    </w:p>
    <w:p w14:paraId="401E3841" w14:textId="77777777" w:rsidR="00E669D3" w:rsidRPr="00F10518" w:rsidRDefault="00E669D3" w:rsidP="00E669D3">
      <w:pPr>
        <w:rPr>
          <w:sz w:val="32"/>
          <w:szCs w:val="28"/>
        </w:rPr>
      </w:pPr>
    </w:p>
    <w:p w14:paraId="6260E7BC" w14:textId="77777777" w:rsidR="008D0CDB" w:rsidRPr="00434BAD" w:rsidRDefault="008D0CDB" w:rsidP="00F10518">
      <w:pPr>
        <w:pStyle w:val="DescriptionHeading2"/>
        <w:numPr>
          <w:ilvl w:val="0"/>
          <w:numId w:val="5"/>
        </w:numPr>
        <w:rPr>
          <w:color w:val="595959" w:themeColor="text1" w:themeTint="A6"/>
          <w:sz w:val="32"/>
          <w:szCs w:val="28"/>
        </w:rPr>
      </w:pPr>
      <w:r w:rsidRPr="00434BAD">
        <w:rPr>
          <w:color w:val="595959" w:themeColor="text1" w:themeTint="A6"/>
          <w:sz w:val="32"/>
          <w:szCs w:val="28"/>
        </w:rPr>
        <w:t>Uvod</w:t>
      </w:r>
    </w:p>
    <w:p w14:paraId="3AA6F422" w14:textId="77777777" w:rsidR="00E669D3" w:rsidRPr="00434BAD" w:rsidRDefault="00E669D3" w:rsidP="00F10518">
      <w:pPr>
        <w:pStyle w:val="DescriptionHeading2"/>
        <w:numPr>
          <w:ilvl w:val="0"/>
          <w:numId w:val="5"/>
        </w:numPr>
        <w:rPr>
          <w:color w:val="595959" w:themeColor="text1" w:themeTint="A6"/>
          <w:sz w:val="32"/>
          <w:szCs w:val="28"/>
        </w:rPr>
      </w:pPr>
      <w:r w:rsidRPr="00434BAD">
        <w:rPr>
          <w:color w:val="595959" w:themeColor="text1" w:themeTint="A6"/>
          <w:sz w:val="32"/>
          <w:szCs w:val="28"/>
        </w:rPr>
        <w:t>Dijagrami</w:t>
      </w:r>
    </w:p>
    <w:p w14:paraId="31F09837" w14:textId="77777777" w:rsidR="00E669D3" w:rsidRPr="00434BAD" w:rsidRDefault="00E669D3" w:rsidP="00F10518">
      <w:pPr>
        <w:pStyle w:val="DescriptionHeading2"/>
        <w:numPr>
          <w:ilvl w:val="2"/>
          <w:numId w:val="5"/>
        </w:numPr>
        <w:rPr>
          <w:sz w:val="32"/>
          <w:szCs w:val="28"/>
        </w:rPr>
      </w:pPr>
      <w:r w:rsidRPr="00434BAD">
        <w:rPr>
          <w:sz w:val="32"/>
          <w:szCs w:val="28"/>
        </w:rPr>
        <w:t>Dijagram sekvenci</w:t>
      </w:r>
    </w:p>
    <w:p w14:paraId="760C43FA" w14:textId="77777777" w:rsidR="00E669D3" w:rsidRPr="00434BAD" w:rsidRDefault="00E669D3" w:rsidP="00F10518">
      <w:pPr>
        <w:pStyle w:val="DescriptionHeading2"/>
        <w:numPr>
          <w:ilvl w:val="2"/>
          <w:numId w:val="5"/>
        </w:numPr>
        <w:rPr>
          <w:sz w:val="32"/>
          <w:szCs w:val="28"/>
        </w:rPr>
      </w:pPr>
      <w:r w:rsidRPr="00434BAD">
        <w:rPr>
          <w:sz w:val="32"/>
          <w:szCs w:val="28"/>
        </w:rPr>
        <w:t>Dijagram komponenti</w:t>
      </w:r>
    </w:p>
    <w:p w14:paraId="4F98D165" w14:textId="77777777" w:rsidR="00E669D3" w:rsidRPr="00434BAD" w:rsidRDefault="00E669D3" w:rsidP="00F10518">
      <w:pPr>
        <w:pStyle w:val="DescriptionHeading2"/>
        <w:numPr>
          <w:ilvl w:val="2"/>
          <w:numId w:val="5"/>
        </w:numPr>
        <w:rPr>
          <w:sz w:val="32"/>
          <w:szCs w:val="28"/>
        </w:rPr>
      </w:pPr>
      <w:r w:rsidRPr="00434BAD">
        <w:rPr>
          <w:sz w:val="32"/>
          <w:szCs w:val="28"/>
        </w:rPr>
        <w:t>Use Case dijagram</w:t>
      </w:r>
    </w:p>
    <w:p w14:paraId="34A5E808" w14:textId="77777777" w:rsidR="00E669D3" w:rsidRPr="00434BAD" w:rsidRDefault="00E669D3" w:rsidP="00F10518">
      <w:pPr>
        <w:pStyle w:val="DescriptionHeading2"/>
        <w:numPr>
          <w:ilvl w:val="2"/>
          <w:numId w:val="5"/>
        </w:numPr>
        <w:rPr>
          <w:sz w:val="32"/>
          <w:szCs w:val="28"/>
        </w:rPr>
      </w:pPr>
      <w:r w:rsidRPr="00434BAD">
        <w:rPr>
          <w:sz w:val="32"/>
          <w:szCs w:val="28"/>
        </w:rPr>
        <w:t>ER dijagram</w:t>
      </w:r>
    </w:p>
    <w:p w14:paraId="5BC35AAA" w14:textId="77777777" w:rsidR="00E669D3" w:rsidRPr="00434BAD" w:rsidRDefault="00E669D3" w:rsidP="00F10518">
      <w:pPr>
        <w:pStyle w:val="DescriptionHeading2"/>
        <w:numPr>
          <w:ilvl w:val="2"/>
          <w:numId w:val="5"/>
        </w:numPr>
        <w:rPr>
          <w:sz w:val="32"/>
          <w:szCs w:val="28"/>
        </w:rPr>
      </w:pPr>
      <w:r w:rsidRPr="00434BAD">
        <w:rPr>
          <w:sz w:val="32"/>
          <w:szCs w:val="28"/>
        </w:rPr>
        <w:t>Dijagram rasporedjivanja</w:t>
      </w:r>
    </w:p>
    <w:p w14:paraId="707A0AD7" w14:textId="77777777" w:rsidR="00E669D3" w:rsidRPr="00434BAD" w:rsidRDefault="00E669D3" w:rsidP="00F10518">
      <w:pPr>
        <w:pStyle w:val="DescriptionHeading2"/>
        <w:numPr>
          <w:ilvl w:val="2"/>
          <w:numId w:val="5"/>
        </w:numPr>
        <w:rPr>
          <w:sz w:val="32"/>
          <w:szCs w:val="28"/>
        </w:rPr>
      </w:pPr>
      <w:r w:rsidRPr="00434BAD">
        <w:rPr>
          <w:sz w:val="32"/>
          <w:szCs w:val="28"/>
        </w:rPr>
        <w:t>Klasni dijagram</w:t>
      </w:r>
    </w:p>
    <w:p w14:paraId="14FEC734" w14:textId="77777777" w:rsidR="00E669D3" w:rsidRPr="00434BAD" w:rsidRDefault="00E669D3" w:rsidP="00F10518">
      <w:pPr>
        <w:pStyle w:val="DescriptionHeading2"/>
        <w:numPr>
          <w:ilvl w:val="2"/>
          <w:numId w:val="5"/>
        </w:numPr>
        <w:rPr>
          <w:sz w:val="32"/>
          <w:szCs w:val="28"/>
        </w:rPr>
      </w:pPr>
      <w:r w:rsidRPr="00434BAD">
        <w:rPr>
          <w:sz w:val="32"/>
          <w:szCs w:val="28"/>
        </w:rPr>
        <w:t>Dijagram aktivnosti</w:t>
      </w:r>
    </w:p>
    <w:p w14:paraId="0D2CDB5A" w14:textId="77777777" w:rsidR="00F73F4E" w:rsidRPr="00434BAD" w:rsidRDefault="00E669D3" w:rsidP="00F73F4E">
      <w:pPr>
        <w:pStyle w:val="DescriptionHeading2"/>
        <w:numPr>
          <w:ilvl w:val="2"/>
          <w:numId w:val="5"/>
        </w:numPr>
        <w:rPr>
          <w:sz w:val="32"/>
          <w:szCs w:val="28"/>
        </w:rPr>
      </w:pPr>
      <w:r w:rsidRPr="00434BAD">
        <w:rPr>
          <w:sz w:val="32"/>
          <w:szCs w:val="28"/>
        </w:rPr>
        <w:t>Dijagram složene strukture</w:t>
      </w:r>
    </w:p>
    <w:p w14:paraId="0CE7CDC9" w14:textId="77777777" w:rsidR="00E669D3" w:rsidRPr="00434BAD" w:rsidRDefault="00E669D3" w:rsidP="00F10518">
      <w:pPr>
        <w:pStyle w:val="DescriptionHeading2"/>
        <w:numPr>
          <w:ilvl w:val="0"/>
          <w:numId w:val="5"/>
        </w:numPr>
        <w:rPr>
          <w:rFonts w:asciiTheme="majorHAnsi" w:eastAsiaTheme="majorEastAsia" w:hAnsiTheme="majorHAnsi" w:cstheme="majorBidi"/>
          <w:color w:val="595959" w:themeColor="text1" w:themeTint="A6"/>
          <w:sz w:val="32"/>
          <w:szCs w:val="28"/>
        </w:rPr>
      </w:pPr>
      <w:r w:rsidRPr="00434BAD">
        <w:rPr>
          <w:rFonts w:asciiTheme="majorHAnsi" w:eastAsiaTheme="majorEastAsia" w:hAnsiTheme="majorHAnsi" w:cstheme="majorBidi"/>
          <w:color w:val="595959" w:themeColor="text1" w:themeTint="A6"/>
          <w:sz w:val="32"/>
          <w:szCs w:val="28"/>
        </w:rPr>
        <w:t>Analiza sistema</w:t>
      </w:r>
    </w:p>
    <w:p w14:paraId="33CE5370" w14:textId="77777777" w:rsidR="00E669D3" w:rsidRPr="00434BAD" w:rsidRDefault="00E669D3" w:rsidP="00F10518">
      <w:pPr>
        <w:pStyle w:val="DescriptionHeading2"/>
        <w:numPr>
          <w:ilvl w:val="0"/>
          <w:numId w:val="5"/>
        </w:numPr>
        <w:rPr>
          <w:rFonts w:asciiTheme="majorHAnsi" w:eastAsiaTheme="majorEastAsia" w:hAnsiTheme="majorHAnsi" w:cstheme="majorBidi"/>
          <w:color w:val="595959" w:themeColor="text1" w:themeTint="A6"/>
          <w:sz w:val="32"/>
          <w:szCs w:val="28"/>
        </w:rPr>
      </w:pPr>
      <w:r w:rsidRPr="00434BAD">
        <w:rPr>
          <w:rFonts w:asciiTheme="majorHAnsi" w:eastAsiaTheme="majorEastAsia" w:hAnsiTheme="majorHAnsi" w:cstheme="majorBidi"/>
          <w:color w:val="595959" w:themeColor="text1" w:themeTint="A6"/>
          <w:sz w:val="32"/>
          <w:szCs w:val="28"/>
        </w:rPr>
        <w:t>Paterni</w:t>
      </w:r>
    </w:p>
    <w:p w14:paraId="0D63CB1A" w14:textId="77777777" w:rsidR="00B87465" w:rsidRPr="00434BAD" w:rsidRDefault="00B87465" w:rsidP="00B87465">
      <w:pPr>
        <w:pStyle w:val="DescriptionHeading2"/>
        <w:numPr>
          <w:ilvl w:val="2"/>
          <w:numId w:val="5"/>
        </w:numPr>
        <w:rPr>
          <w:sz w:val="32"/>
          <w:szCs w:val="32"/>
        </w:rPr>
      </w:pPr>
      <w:r w:rsidRPr="00434BAD">
        <w:rPr>
          <w:sz w:val="32"/>
          <w:szCs w:val="32"/>
        </w:rPr>
        <w:t>Paterni ponašanja</w:t>
      </w:r>
    </w:p>
    <w:p w14:paraId="48736F00" w14:textId="77777777" w:rsidR="00B87465" w:rsidRPr="00434BAD" w:rsidRDefault="00B87465" w:rsidP="00B87465">
      <w:pPr>
        <w:pStyle w:val="DescriptionHeading2"/>
        <w:numPr>
          <w:ilvl w:val="2"/>
          <w:numId w:val="5"/>
        </w:numPr>
        <w:rPr>
          <w:sz w:val="32"/>
          <w:szCs w:val="32"/>
        </w:rPr>
      </w:pPr>
      <w:r w:rsidRPr="00434BAD">
        <w:rPr>
          <w:sz w:val="32"/>
          <w:szCs w:val="32"/>
        </w:rPr>
        <w:t>Strukturalni paterni</w:t>
      </w:r>
    </w:p>
    <w:p w14:paraId="0F762294" w14:textId="77777777" w:rsidR="00B87465" w:rsidRPr="00434BAD" w:rsidRDefault="00B87465" w:rsidP="00B87465">
      <w:pPr>
        <w:pStyle w:val="DescriptionHeading2"/>
        <w:numPr>
          <w:ilvl w:val="2"/>
          <w:numId w:val="5"/>
        </w:numPr>
        <w:rPr>
          <w:sz w:val="32"/>
          <w:szCs w:val="32"/>
        </w:rPr>
      </w:pPr>
      <w:r w:rsidRPr="00434BAD">
        <w:rPr>
          <w:sz w:val="32"/>
          <w:szCs w:val="32"/>
        </w:rPr>
        <w:t>Kreacijski paterni</w:t>
      </w:r>
    </w:p>
    <w:p w14:paraId="4219377F" w14:textId="77777777" w:rsidR="00E669D3" w:rsidRPr="00434BAD" w:rsidRDefault="00E669D3" w:rsidP="00F10518">
      <w:pPr>
        <w:pStyle w:val="DescriptionHeading2"/>
        <w:numPr>
          <w:ilvl w:val="0"/>
          <w:numId w:val="5"/>
        </w:numPr>
        <w:rPr>
          <w:rFonts w:asciiTheme="majorHAnsi" w:eastAsiaTheme="majorEastAsia" w:hAnsiTheme="majorHAnsi" w:cstheme="majorBidi"/>
          <w:color w:val="595959" w:themeColor="text1" w:themeTint="A6"/>
          <w:sz w:val="32"/>
          <w:szCs w:val="28"/>
        </w:rPr>
      </w:pPr>
      <w:r w:rsidRPr="00434BAD">
        <w:rPr>
          <w:rFonts w:asciiTheme="majorHAnsi" w:eastAsiaTheme="majorEastAsia" w:hAnsiTheme="majorHAnsi" w:cstheme="majorBidi"/>
          <w:color w:val="595959" w:themeColor="text1" w:themeTint="A6"/>
          <w:sz w:val="32"/>
          <w:szCs w:val="28"/>
        </w:rPr>
        <w:t>Scenariji</w:t>
      </w:r>
    </w:p>
    <w:p w14:paraId="5C72D1A9" w14:textId="77777777" w:rsidR="00E669D3" w:rsidRPr="00434BAD" w:rsidRDefault="00E669D3" w:rsidP="00F10518">
      <w:pPr>
        <w:pStyle w:val="DescriptionHeading2"/>
        <w:numPr>
          <w:ilvl w:val="0"/>
          <w:numId w:val="5"/>
        </w:numPr>
        <w:rPr>
          <w:rFonts w:asciiTheme="majorHAnsi" w:eastAsiaTheme="majorEastAsia" w:hAnsiTheme="majorHAnsi" w:cstheme="majorBidi"/>
          <w:color w:val="595959" w:themeColor="text1" w:themeTint="A6"/>
          <w:sz w:val="32"/>
          <w:szCs w:val="28"/>
        </w:rPr>
      </w:pPr>
      <w:r w:rsidRPr="00434BAD">
        <w:rPr>
          <w:rFonts w:asciiTheme="majorHAnsi" w:eastAsiaTheme="majorEastAsia" w:hAnsiTheme="majorHAnsi" w:cstheme="majorBidi"/>
          <w:color w:val="595959" w:themeColor="text1" w:themeTint="A6"/>
          <w:sz w:val="32"/>
          <w:szCs w:val="28"/>
        </w:rPr>
        <w:t>Web servis</w:t>
      </w:r>
    </w:p>
    <w:p w14:paraId="3BE22805" w14:textId="77777777" w:rsidR="00E669D3" w:rsidRDefault="00E669D3" w:rsidP="00E669D3"/>
    <w:p w14:paraId="6E2629AC" w14:textId="77777777" w:rsidR="00E669D3" w:rsidRDefault="00E669D3" w:rsidP="00E669D3"/>
    <w:p w14:paraId="49198DDD" w14:textId="77777777" w:rsidR="00E669D3" w:rsidRDefault="00E669D3" w:rsidP="00E669D3"/>
    <w:p w14:paraId="74644427" w14:textId="77777777" w:rsidR="00E669D3" w:rsidRDefault="00E669D3" w:rsidP="00E669D3"/>
    <w:p w14:paraId="45978973" w14:textId="77777777" w:rsidR="00E669D3" w:rsidRDefault="00E669D3" w:rsidP="00E669D3"/>
    <w:p w14:paraId="6180CF3A" w14:textId="77777777" w:rsidR="00E669D3" w:rsidRDefault="00E669D3" w:rsidP="00E669D3"/>
    <w:p w14:paraId="259AC4BB" w14:textId="7A923255" w:rsidR="00E669D3" w:rsidRDefault="00E669D3" w:rsidP="00E669D3"/>
    <w:p w14:paraId="55A1CE0E" w14:textId="3B6ACD92" w:rsidR="00434BAD" w:rsidRDefault="00434BAD" w:rsidP="00E669D3"/>
    <w:p w14:paraId="0B5D35C1" w14:textId="11E3ED2E" w:rsidR="00434BAD" w:rsidRDefault="00434BAD" w:rsidP="00E669D3"/>
    <w:p w14:paraId="700EBCCC" w14:textId="006DDC11" w:rsidR="00434BAD" w:rsidRDefault="00434BAD" w:rsidP="00E669D3"/>
    <w:p w14:paraId="11A038B1" w14:textId="4AABA0D7" w:rsidR="00434BAD" w:rsidRDefault="00434BAD" w:rsidP="00E669D3"/>
    <w:p w14:paraId="35462279" w14:textId="5EA54D54" w:rsidR="00434BAD" w:rsidRDefault="00434BAD" w:rsidP="00E669D3"/>
    <w:p w14:paraId="06947366" w14:textId="081BC868" w:rsidR="00434BAD" w:rsidRDefault="00434BAD" w:rsidP="00E669D3"/>
    <w:p w14:paraId="2CE3E1AC" w14:textId="3D555D8C" w:rsidR="00434BAD" w:rsidRDefault="00434BAD" w:rsidP="00E669D3"/>
    <w:p w14:paraId="0EF2AA71" w14:textId="0E8157B8" w:rsidR="00434BAD" w:rsidRDefault="00434BAD" w:rsidP="00E669D3"/>
    <w:p w14:paraId="130ED6D5" w14:textId="77777777" w:rsidR="00434BAD" w:rsidRDefault="00434BAD" w:rsidP="00E669D3"/>
    <w:p w14:paraId="3D79F98C" w14:textId="77777777" w:rsidR="00E669D3" w:rsidRDefault="00E669D3" w:rsidP="00E669D3"/>
    <w:p w14:paraId="0B6751DE" w14:textId="77777777" w:rsidR="00E669D3" w:rsidRDefault="00E669D3" w:rsidP="00E669D3"/>
    <w:p w14:paraId="15BC7B9B" w14:textId="77777777" w:rsidR="00E669D3" w:rsidRDefault="00E669D3" w:rsidP="00E669D3"/>
    <w:p w14:paraId="7ADEA77F" w14:textId="77777777" w:rsidR="00E669D3" w:rsidRDefault="00E669D3" w:rsidP="00E669D3"/>
    <w:p w14:paraId="4ACCAA33" w14:textId="77777777" w:rsidR="00F10518" w:rsidRDefault="008D0CDB" w:rsidP="00E669D3">
      <w:pPr>
        <w:pStyle w:val="Naslov5"/>
      </w:pPr>
      <w:r>
        <w:t>Uvod</w:t>
      </w:r>
    </w:p>
    <w:p w14:paraId="28AA3222" w14:textId="77777777" w:rsidR="008D0CDB" w:rsidRPr="00485FA5" w:rsidRDefault="008D0CDB" w:rsidP="008D0CDB">
      <w:pPr>
        <w:rPr>
          <w:color w:val="7F7F7F" w:themeColor="text1" w:themeTint="80"/>
          <w:sz w:val="24"/>
        </w:rPr>
      </w:pPr>
      <w:r w:rsidRPr="00485FA5">
        <w:rPr>
          <w:color w:val="7F7F7F" w:themeColor="text1" w:themeTint="80"/>
          <w:sz w:val="24"/>
        </w:rPr>
        <w:t>U modernom svijetu u kojem je novac pojam bez kojeg se ne može egzistirati, imamo potrebu da sve vezano za novac objedinimo u jedinstveni sistem – bankarski sistem. Aplikacija modernog bankarskog sistema omogućava obavljanje jednostavnih stvari kao što su operacije vezane za klijentovo bankovno stanje, podizanje sredstava u fizički novac (keš), depozit sredstava na račun, prebacivanje virtuelne vrijednosti stanja računa na drugi račun (transakcije), spremanje i čuvanje vrijednosti računa, itd. Osim osnovnih operacija, naša aplikacija ima veliki spektar dodatnih funkcionalnosti. Takve su one vezane za izdavanje kredita. Aplikacija implementira algoritam koji precizno određuje da li će klijent koji podiže kredit moći da ga vrati ili ne. Ta osobina klijenta se naziva kreditna sposobnost, a aplikacija posjeduje kalkulator koji je može izračunati na osnovu klijentovih podataka. Također, klijentima se omogućava da saznaju sve novosti banke, kao i promjene u sistemu koje se dešavaju jako često. Aplikacija je dostupna svim korisnicima uz prethodnu konsultaciju sa bankom, te registraciju. Ona olakšava komunikaciju sa bankom i omogućava klijentima da sa bilo kojeg mjesta, uz dostupnost interneta, mogu obaviti razne aktivnosti zbog kojih bi u suprotnom morali otići do poslovnice banke. Umjesto odlaska u poslovnicu i čekanja u redovima, koje je nekada otežano ili pak onemogućeno, klijenti sve mogu obaviti putem aplikacije, bez ikakve muke. Ovakva usluga omogućava jednostavno i efikasno upravljanje Vašim novcem, te siguran i brz pristup uz potpunu kontrolu nad sopstvenim finansijama. Doživite sve prednosti naših najmodernijih usluga!</w:t>
      </w:r>
    </w:p>
    <w:p w14:paraId="24520065" w14:textId="77777777" w:rsidR="008D0CDB" w:rsidRPr="00485FA5" w:rsidRDefault="008D0CDB" w:rsidP="008D0CDB">
      <w:pPr>
        <w:rPr>
          <w:sz w:val="24"/>
        </w:rPr>
      </w:pPr>
    </w:p>
    <w:p w14:paraId="78E5E573" w14:textId="77777777" w:rsidR="00485FA5" w:rsidRDefault="00485FA5" w:rsidP="00485FA5">
      <w:pPr>
        <w:pStyle w:val="Naslov4"/>
      </w:pPr>
      <w:r w:rsidRPr="00485FA5">
        <w:t>Procesi</w:t>
      </w:r>
    </w:p>
    <w:p w14:paraId="26A066EA" w14:textId="77777777" w:rsidR="00485FA5" w:rsidRPr="00485FA5" w:rsidRDefault="00485FA5" w:rsidP="00485FA5"/>
    <w:p w14:paraId="7298D57A" w14:textId="77777777" w:rsidR="00485FA5" w:rsidRPr="00485FA5" w:rsidRDefault="00485FA5" w:rsidP="00485FA5">
      <w:pPr>
        <w:pStyle w:val="DescriptionHeading2"/>
      </w:pPr>
      <w:r w:rsidRPr="00485FA5">
        <w:t>Klijent</w:t>
      </w:r>
    </w:p>
    <w:p w14:paraId="6C42AB8B" w14:textId="77777777" w:rsidR="00485FA5" w:rsidRPr="00485FA5" w:rsidRDefault="00485FA5" w:rsidP="00485FA5">
      <w:pPr>
        <w:pStyle w:val="Paragrafspiska"/>
        <w:numPr>
          <w:ilvl w:val="0"/>
          <w:numId w:val="22"/>
        </w:numPr>
        <w:rPr>
          <w:color w:val="7F7F7F" w:themeColor="text1" w:themeTint="80"/>
          <w:sz w:val="24"/>
        </w:rPr>
      </w:pPr>
      <w:r w:rsidRPr="00485FA5">
        <w:rPr>
          <w:color w:val="7F7F7F" w:themeColor="text1" w:themeTint="80"/>
          <w:sz w:val="24"/>
        </w:rPr>
        <w:t>Konverzija deviza</w:t>
      </w:r>
    </w:p>
    <w:p w14:paraId="54BBE802" w14:textId="77777777" w:rsidR="00485FA5" w:rsidRPr="00485FA5" w:rsidRDefault="00485FA5" w:rsidP="00485FA5">
      <w:pPr>
        <w:pStyle w:val="Paragrafspiska"/>
        <w:numPr>
          <w:ilvl w:val="0"/>
          <w:numId w:val="22"/>
        </w:numPr>
        <w:rPr>
          <w:color w:val="7F7F7F" w:themeColor="text1" w:themeTint="80"/>
          <w:sz w:val="24"/>
        </w:rPr>
      </w:pPr>
      <w:r w:rsidRPr="00485FA5">
        <w:rPr>
          <w:color w:val="7F7F7F" w:themeColor="text1" w:themeTint="80"/>
          <w:sz w:val="24"/>
        </w:rPr>
        <w:t>Vršenje uplata</w:t>
      </w:r>
    </w:p>
    <w:p w14:paraId="47C07FF3" w14:textId="77777777" w:rsidR="00485FA5" w:rsidRPr="00485FA5" w:rsidRDefault="00485FA5" w:rsidP="00485FA5">
      <w:pPr>
        <w:pStyle w:val="Paragrafspiska"/>
        <w:numPr>
          <w:ilvl w:val="0"/>
          <w:numId w:val="22"/>
        </w:numPr>
        <w:rPr>
          <w:color w:val="7F7F7F" w:themeColor="text1" w:themeTint="80"/>
          <w:sz w:val="24"/>
        </w:rPr>
      </w:pPr>
      <w:r w:rsidRPr="00485FA5">
        <w:rPr>
          <w:color w:val="7F7F7F" w:themeColor="text1" w:themeTint="80"/>
          <w:sz w:val="24"/>
        </w:rPr>
        <w:t>Slanje zahtjeva za kredit</w:t>
      </w:r>
    </w:p>
    <w:p w14:paraId="3EF96458" w14:textId="77777777" w:rsidR="00485FA5" w:rsidRPr="00485FA5" w:rsidRDefault="00485FA5" w:rsidP="00485FA5">
      <w:pPr>
        <w:pStyle w:val="Paragrafspiska"/>
        <w:numPr>
          <w:ilvl w:val="0"/>
          <w:numId w:val="22"/>
        </w:numPr>
        <w:rPr>
          <w:color w:val="7F7F7F" w:themeColor="text1" w:themeTint="80"/>
          <w:sz w:val="24"/>
        </w:rPr>
      </w:pPr>
      <w:r w:rsidRPr="00485FA5">
        <w:rPr>
          <w:color w:val="7F7F7F" w:themeColor="text1" w:themeTint="80"/>
          <w:sz w:val="24"/>
        </w:rPr>
        <w:t>Pregled svih filijala i bankomata na mapi</w:t>
      </w:r>
    </w:p>
    <w:p w14:paraId="008B605C" w14:textId="77777777" w:rsidR="00485FA5" w:rsidRPr="00485FA5" w:rsidRDefault="00485FA5" w:rsidP="00485FA5">
      <w:pPr>
        <w:pStyle w:val="Paragrafspiska"/>
        <w:numPr>
          <w:ilvl w:val="0"/>
          <w:numId w:val="22"/>
        </w:numPr>
        <w:rPr>
          <w:color w:val="7F7F7F" w:themeColor="text1" w:themeTint="80"/>
          <w:sz w:val="24"/>
        </w:rPr>
      </w:pPr>
      <w:r w:rsidRPr="00485FA5">
        <w:rPr>
          <w:color w:val="7F7F7F" w:themeColor="text1" w:themeTint="80"/>
          <w:sz w:val="24"/>
        </w:rPr>
        <w:t>Pregled kontakt brojeva vezanih za banku</w:t>
      </w:r>
    </w:p>
    <w:p w14:paraId="7DFC5B78" w14:textId="77777777" w:rsidR="00485FA5" w:rsidRPr="00485FA5" w:rsidRDefault="00485FA5" w:rsidP="00485FA5">
      <w:pPr>
        <w:pStyle w:val="Paragrafspiska"/>
        <w:numPr>
          <w:ilvl w:val="0"/>
          <w:numId w:val="22"/>
        </w:numPr>
        <w:rPr>
          <w:color w:val="7F7F7F" w:themeColor="text1" w:themeTint="80"/>
          <w:sz w:val="24"/>
        </w:rPr>
      </w:pPr>
      <w:r w:rsidRPr="00485FA5">
        <w:rPr>
          <w:color w:val="7F7F7F" w:themeColor="text1" w:themeTint="80"/>
          <w:sz w:val="24"/>
        </w:rPr>
        <w:t>Informisanje o novostima o banci</w:t>
      </w:r>
    </w:p>
    <w:p w14:paraId="554E17AF" w14:textId="77777777" w:rsidR="00485FA5" w:rsidRPr="00485FA5" w:rsidRDefault="00485FA5" w:rsidP="00485FA5">
      <w:pPr>
        <w:pStyle w:val="DescriptionHeading2"/>
      </w:pPr>
      <w:r w:rsidRPr="00485FA5">
        <w:t>Bankar</w:t>
      </w:r>
    </w:p>
    <w:p w14:paraId="2FEF7B27" w14:textId="77777777" w:rsidR="00485FA5" w:rsidRPr="00485FA5" w:rsidRDefault="00485FA5" w:rsidP="00485FA5">
      <w:pPr>
        <w:pStyle w:val="Paragrafspiska"/>
        <w:numPr>
          <w:ilvl w:val="0"/>
          <w:numId w:val="22"/>
        </w:numPr>
        <w:rPr>
          <w:color w:val="7F7F7F" w:themeColor="text1" w:themeTint="80"/>
          <w:sz w:val="24"/>
        </w:rPr>
      </w:pPr>
      <w:r w:rsidRPr="00485FA5">
        <w:rPr>
          <w:color w:val="7F7F7F" w:themeColor="text1" w:themeTint="80"/>
          <w:sz w:val="24"/>
        </w:rPr>
        <w:t>Dodavanje novih klijenata u sistem i brisanje starih</w:t>
      </w:r>
    </w:p>
    <w:p w14:paraId="11545433" w14:textId="77777777" w:rsidR="00485FA5" w:rsidRPr="00485FA5" w:rsidRDefault="00485FA5" w:rsidP="00485FA5">
      <w:pPr>
        <w:pStyle w:val="Paragrafspiska"/>
        <w:numPr>
          <w:ilvl w:val="0"/>
          <w:numId w:val="22"/>
        </w:numPr>
        <w:rPr>
          <w:color w:val="7F7F7F" w:themeColor="text1" w:themeTint="80"/>
          <w:sz w:val="24"/>
        </w:rPr>
      </w:pPr>
      <w:r w:rsidRPr="00485FA5">
        <w:rPr>
          <w:color w:val="7F7F7F" w:themeColor="text1" w:themeTint="80"/>
          <w:sz w:val="24"/>
        </w:rPr>
        <w:t>Uređivanje podataka klijenata</w:t>
      </w:r>
    </w:p>
    <w:p w14:paraId="6B2ED183" w14:textId="77777777" w:rsidR="00485FA5" w:rsidRPr="00485FA5" w:rsidRDefault="00485FA5" w:rsidP="00485FA5">
      <w:pPr>
        <w:pStyle w:val="Paragrafspiska"/>
        <w:numPr>
          <w:ilvl w:val="0"/>
          <w:numId w:val="22"/>
        </w:numPr>
        <w:rPr>
          <w:color w:val="7F7F7F" w:themeColor="text1" w:themeTint="80"/>
          <w:sz w:val="24"/>
        </w:rPr>
      </w:pPr>
      <w:r w:rsidRPr="00485FA5">
        <w:rPr>
          <w:color w:val="7F7F7F" w:themeColor="text1" w:themeTint="80"/>
          <w:sz w:val="24"/>
        </w:rPr>
        <w:t>Otvaranje računa, pregledanje stanja, i zatvaranje istih</w:t>
      </w:r>
    </w:p>
    <w:p w14:paraId="7E287623" w14:textId="77777777" w:rsidR="00485FA5" w:rsidRPr="00485FA5" w:rsidRDefault="00485FA5" w:rsidP="00485FA5">
      <w:pPr>
        <w:pStyle w:val="Paragrafspiska"/>
        <w:numPr>
          <w:ilvl w:val="0"/>
          <w:numId w:val="22"/>
        </w:numPr>
        <w:rPr>
          <w:color w:val="7F7F7F" w:themeColor="text1" w:themeTint="80"/>
          <w:sz w:val="24"/>
        </w:rPr>
      </w:pPr>
      <w:r w:rsidRPr="00485FA5">
        <w:rPr>
          <w:color w:val="7F7F7F" w:themeColor="text1" w:themeTint="80"/>
          <w:sz w:val="24"/>
        </w:rPr>
        <w:t>Pregled transakcija</w:t>
      </w:r>
    </w:p>
    <w:p w14:paraId="71491E1D" w14:textId="77777777" w:rsidR="00485FA5" w:rsidRPr="00485FA5" w:rsidRDefault="00485FA5" w:rsidP="00485FA5">
      <w:pPr>
        <w:pStyle w:val="Paragrafspiska"/>
        <w:numPr>
          <w:ilvl w:val="0"/>
          <w:numId w:val="22"/>
        </w:numPr>
        <w:rPr>
          <w:color w:val="7F7F7F" w:themeColor="text1" w:themeTint="80"/>
          <w:sz w:val="24"/>
        </w:rPr>
      </w:pPr>
      <w:r w:rsidRPr="00485FA5">
        <w:rPr>
          <w:color w:val="7F7F7F" w:themeColor="text1" w:themeTint="80"/>
          <w:sz w:val="24"/>
        </w:rPr>
        <w:t>Pregled, odobravanje i historiju kredita (uz algoritam za računanje kreditne sposobnosti)</w:t>
      </w:r>
    </w:p>
    <w:p w14:paraId="1D15330D" w14:textId="77777777" w:rsidR="00485FA5" w:rsidRPr="00485FA5" w:rsidRDefault="00485FA5" w:rsidP="00485FA5">
      <w:pPr>
        <w:pStyle w:val="DescriptionHeading2"/>
      </w:pPr>
      <w:r w:rsidRPr="00485FA5">
        <w:t>Administrator</w:t>
      </w:r>
    </w:p>
    <w:p w14:paraId="51543E95" w14:textId="77777777" w:rsidR="00485FA5" w:rsidRPr="00485FA5" w:rsidRDefault="00485FA5" w:rsidP="00485FA5">
      <w:pPr>
        <w:pStyle w:val="Paragrafspiska"/>
        <w:numPr>
          <w:ilvl w:val="0"/>
          <w:numId w:val="22"/>
        </w:numPr>
        <w:rPr>
          <w:color w:val="7F7F7F" w:themeColor="text1" w:themeTint="80"/>
          <w:sz w:val="24"/>
        </w:rPr>
      </w:pPr>
      <w:r w:rsidRPr="00485FA5">
        <w:rPr>
          <w:color w:val="7F7F7F" w:themeColor="text1" w:themeTint="80"/>
          <w:sz w:val="24"/>
        </w:rPr>
        <w:t>Dodavanje i uklanjanje uposlenika (bankara)</w:t>
      </w:r>
    </w:p>
    <w:p w14:paraId="27F1B133" w14:textId="77777777" w:rsidR="00485FA5" w:rsidRPr="00485FA5" w:rsidRDefault="00485FA5" w:rsidP="00485FA5">
      <w:pPr>
        <w:pStyle w:val="Paragrafspiska"/>
        <w:numPr>
          <w:ilvl w:val="0"/>
          <w:numId w:val="22"/>
        </w:numPr>
        <w:rPr>
          <w:color w:val="7F7F7F" w:themeColor="text1" w:themeTint="80"/>
          <w:sz w:val="24"/>
        </w:rPr>
      </w:pPr>
      <w:r w:rsidRPr="00485FA5">
        <w:rPr>
          <w:color w:val="7F7F7F" w:themeColor="text1" w:themeTint="80"/>
          <w:sz w:val="24"/>
        </w:rPr>
        <w:t>Dodavanje, uklanjanje i uređivanje filijala i bankomata</w:t>
      </w:r>
    </w:p>
    <w:p w14:paraId="7E27A78C" w14:textId="77777777" w:rsidR="00485FA5" w:rsidRPr="00485FA5" w:rsidRDefault="00485FA5" w:rsidP="00485FA5">
      <w:pPr>
        <w:pStyle w:val="Paragrafspiska"/>
        <w:numPr>
          <w:ilvl w:val="0"/>
          <w:numId w:val="22"/>
        </w:numPr>
        <w:rPr>
          <w:color w:val="7F7F7F" w:themeColor="text1" w:themeTint="80"/>
          <w:sz w:val="24"/>
        </w:rPr>
      </w:pPr>
      <w:r w:rsidRPr="00485FA5">
        <w:rPr>
          <w:color w:val="7F7F7F" w:themeColor="text1" w:themeTint="80"/>
          <w:sz w:val="24"/>
        </w:rPr>
        <w:t>Pregled svih klijenata, njihovih računa, i transakcija između računa</w:t>
      </w:r>
    </w:p>
    <w:p w14:paraId="5253A4A3" w14:textId="77777777" w:rsidR="00485FA5" w:rsidRPr="00485FA5" w:rsidRDefault="00485FA5" w:rsidP="00485FA5">
      <w:pPr>
        <w:pStyle w:val="Paragrafspiska"/>
        <w:numPr>
          <w:ilvl w:val="0"/>
          <w:numId w:val="22"/>
        </w:numPr>
        <w:rPr>
          <w:color w:val="7F7F7F" w:themeColor="text1" w:themeTint="80"/>
          <w:sz w:val="24"/>
        </w:rPr>
      </w:pPr>
      <w:r w:rsidRPr="00485FA5">
        <w:rPr>
          <w:color w:val="7F7F7F" w:themeColor="text1" w:themeTint="80"/>
          <w:sz w:val="24"/>
        </w:rPr>
        <w:t>Pregled podataka o kreditima</w:t>
      </w:r>
    </w:p>
    <w:p w14:paraId="6DDFE7F0" w14:textId="77777777" w:rsidR="00485FA5" w:rsidRPr="00485FA5" w:rsidRDefault="00485FA5" w:rsidP="00485FA5">
      <w:pPr>
        <w:pStyle w:val="Paragrafspiska"/>
        <w:numPr>
          <w:ilvl w:val="0"/>
          <w:numId w:val="22"/>
        </w:numPr>
        <w:rPr>
          <w:color w:val="7F7F7F" w:themeColor="text1" w:themeTint="80"/>
          <w:sz w:val="24"/>
        </w:rPr>
      </w:pPr>
      <w:r w:rsidRPr="00485FA5">
        <w:rPr>
          <w:color w:val="7F7F7F" w:themeColor="text1" w:themeTint="80"/>
          <w:sz w:val="24"/>
        </w:rPr>
        <w:t>Uređivanje kontakt brojeva vezanih za banku</w:t>
      </w:r>
    </w:p>
    <w:p w14:paraId="41D1E384" w14:textId="77777777" w:rsidR="008D0CDB" w:rsidRPr="00485FA5" w:rsidRDefault="00485FA5" w:rsidP="00485FA5">
      <w:pPr>
        <w:pStyle w:val="Paragrafspiska"/>
        <w:numPr>
          <w:ilvl w:val="0"/>
          <w:numId w:val="22"/>
        </w:numPr>
        <w:rPr>
          <w:color w:val="7F7F7F" w:themeColor="text1" w:themeTint="80"/>
        </w:rPr>
      </w:pPr>
      <w:r w:rsidRPr="00485FA5">
        <w:rPr>
          <w:color w:val="7F7F7F" w:themeColor="text1" w:themeTint="80"/>
          <w:sz w:val="24"/>
        </w:rPr>
        <w:t>Dodavanje novosti</w:t>
      </w:r>
    </w:p>
    <w:p w14:paraId="2C120636" w14:textId="77777777" w:rsidR="008D0CDB" w:rsidRDefault="008D0CDB" w:rsidP="008D0CDB"/>
    <w:p w14:paraId="4A85157E" w14:textId="77777777" w:rsidR="008D0CDB" w:rsidRPr="008D0CDB" w:rsidRDefault="008D0CDB" w:rsidP="008D0CDB"/>
    <w:p w14:paraId="6E964E60" w14:textId="77777777" w:rsidR="00E669D3" w:rsidRDefault="00E669D3" w:rsidP="00E669D3">
      <w:pPr>
        <w:pStyle w:val="Naslov5"/>
      </w:pPr>
      <w:r>
        <w:t>ER dijagram</w:t>
      </w:r>
    </w:p>
    <w:p w14:paraId="17499D48" w14:textId="77777777" w:rsidR="00F10518" w:rsidRPr="00F10518" w:rsidRDefault="00F10518" w:rsidP="00F10518"/>
    <w:p w14:paraId="7E2395EA" w14:textId="77777777" w:rsidR="00E669D3" w:rsidRDefault="00E669D3" w:rsidP="00E669D3">
      <w:r>
        <w:rPr>
          <w:noProof/>
        </w:rPr>
        <w:drawing>
          <wp:inline distT="0" distB="0" distL="0" distR="0" wp14:anchorId="1D27962C" wp14:editId="12B8CF9B">
            <wp:extent cx="5932805" cy="5530215"/>
            <wp:effectExtent l="0" t="0" r="0" b="0"/>
            <wp:docPr id="2" name="Slika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2805" cy="5530215"/>
                    </a:xfrm>
                    <a:prstGeom prst="rect">
                      <a:avLst/>
                    </a:prstGeom>
                    <a:noFill/>
                    <a:ln>
                      <a:noFill/>
                    </a:ln>
                  </pic:spPr>
                </pic:pic>
              </a:graphicData>
            </a:graphic>
          </wp:inline>
        </w:drawing>
      </w:r>
    </w:p>
    <w:p w14:paraId="363B2C24" w14:textId="77777777" w:rsidR="00E669D3" w:rsidRDefault="00E669D3" w:rsidP="00E669D3"/>
    <w:p w14:paraId="17193DEB" w14:textId="77777777" w:rsidR="00E669D3" w:rsidRDefault="00E669D3" w:rsidP="00E669D3"/>
    <w:p w14:paraId="3E6915DF" w14:textId="77777777" w:rsidR="00485FA5" w:rsidRDefault="00485FA5" w:rsidP="007B2FD1"/>
    <w:p w14:paraId="6078DA03" w14:textId="77777777" w:rsidR="007B2FD1" w:rsidRDefault="007B2FD1" w:rsidP="007B2FD1"/>
    <w:p w14:paraId="1750824E" w14:textId="77777777" w:rsidR="007B2FD1" w:rsidRDefault="007B2FD1" w:rsidP="007B2FD1"/>
    <w:p w14:paraId="06A39C51" w14:textId="77777777" w:rsidR="007B2FD1" w:rsidRDefault="007B2FD1" w:rsidP="007B2FD1"/>
    <w:p w14:paraId="4DB088D2" w14:textId="77777777" w:rsidR="007B2FD1" w:rsidRDefault="007B2FD1" w:rsidP="007B2FD1"/>
    <w:p w14:paraId="087DBF60" w14:textId="77777777" w:rsidR="007B2FD1" w:rsidRDefault="007B2FD1" w:rsidP="007B2FD1"/>
    <w:p w14:paraId="5B238C9B" w14:textId="77777777" w:rsidR="007B2FD1" w:rsidRDefault="007B2FD1" w:rsidP="007B2FD1"/>
    <w:p w14:paraId="7DD60221" w14:textId="77777777" w:rsidR="007B2FD1" w:rsidRDefault="007B2FD1" w:rsidP="007B2FD1"/>
    <w:p w14:paraId="161C9471" w14:textId="77777777" w:rsidR="007B2FD1" w:rsidRDefault="007B2FD1" w:rsidP="007B2FD1"/>
    <w:p w14:paraId="61776E9E" w14:textId="77777777" w:rsidR="007B2FD1" w:rsidRDefault="007B2FD1" w:rsidP="007B2FD1"/>
    <w:p w14:paraId="3DDB8CC0" w14:textId="77777777" w:rsidR="00E669D3" w:rsidRDefault="00E669D3" w:rsidP="007B2FD1">
      <w:pPr>
        <w:pStyle w:val="Naslov5"/>
      </w:pPr>
      <w:r>
        <w:t>Use Case dijagram</w:t>
      </w:r>
    </w:p>
    <w:p w14:paraId="2AB36410" w14:textId="77777777" w:rsidR="007B2FD1" w:rsidRDefault="00E669D3" w:rsidP="007B2FD1">
      <w:pPr>
        <w:rPr>
          <w:rStyle w:val="Naslov5Znak"/>
        </w:rPr>
      </w:pPr>
      <w:r>
        <w:rPr>
          <w:noProof/>
        </w:rPr>
        <w:drawing>
          <wp:inline distT="0" distB="0" distL="0" distR="0" wp14:anchorId="57013AEF" wp14:editId="653EC38E">
            <wp:extent cx="6215743" cy="3432956"/>
            <wp:effectExtent l="0" t="0" r="0" b="0"/>
            <wp:docPr id="8" name="Slika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19266"/>
                    <a:stretch/>
                  </pic:blipFill>
                  <pic:spPr bwMode="auto">
                    <a:xfrm>
                      <a:off x="0" y="0"/>
                      <a:ext cx="6230649" cy="3441189"/>
                    </a:xfrm>
                    <a:prstGeom prst="rect">
                      <a:avLst/>
                    </a:prstGeom>
                    <a:noFill/>
                    <a:ln>
                      <a:noFill/>
                    </a:ln>
                    <a:extLst>
                      <a:ext uri="{53640926-AAD7-44D8-BBD7-CCE9431645EC}">
                        <a14:shadowObscured xmlns:a14="http://schemas.microsoft.com/office/drawing/2010/main"/>
                      </a:ext>
                    </a:extLst>
                  </pic:spPr>
                </pic:pic>
              </a:graphicData>
            </a:graphic>
          </wp:inline>
        </w:drawing>
      </w:r>
    </w:p>
    <w:p w14:paraId="3F128A23" w14:textId="77777777" w:rsidR="007B2FD1" w:rsidRDefault="007B2FD1" w:rsidP="007B2FD1">
      <w:pPr>
        <w:rPr>
          <w:rStyle w:val="Naslov5Znak"/>
        </w:rPr>
      </w:pPr>
    </w:p>
    <w:p w14:paraId="454A2FC4" w14:textId="77777777" w:rsidR="007B2FD1" w:rsidRDefault="007B2FD1" w:rsidP="007B2FD1">
      <w:pPr>
        <w:rPr>
          <w:rStyle w:val="Naslov5Znak"/>
        </w:rPr>
      </w:pPr>
    </w:p>
    <w:p w14:paraId="4A173DE1" w14:textId="77777777" w:rsidR="007B2FD1" w:rsidRDefault="00F10518" w:rsidP="007B2FD1">
      <w:pPr>
        <w:rPr>
          <w:rStyle w:val="Naslov5Znak"/>
        </w:rPr>
      </w:pPr>
      <w:r w:rsidRPr="007B2FD1">
        <w:rPr>
          <w:rStyle w:val="Naslov5Znak"/>
        </w:rPr>
        <w:t>Dijagram raspoređivanja</w:t>
      </w:r>
    </w:p>
    <w:p w14:paraId="78ADCC1B" w14:textId="77777777" w:rsidR="00F10518" w:rsidRDefault="00F10518" w:rsidP="007B2FD1">
      <w:r>
        <w:rPr>
          <w:noProof/>
        </w:rPr>
        <w:drawing>
          <wp:inline distT="0" distB="0" distL="0" distR="0" wp14:anchorId="37407F51" wp14:editId="40610777">
            <wp:extent cx="5943600" cy="2558415"/>
            <wp:effectExtent l="0" t="0" r="0" b="0"/>
            <wp:docPr id="14" name="Slika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2558415"/>
                    </a:xfrm>
                    <a:prstGeom prst="rect">
                      <a:avLst/>
                    </a:prstGeom>
                    <a:noFill/>
                    <a:ln>
                      <a:noFill/>
                    </a:ln>
                  </pic:spPr>
                </pic:pic>
              </a:graphicData>
            </a:graphic>
          </wp:inline>
        </w:drawing>
      </w:r>
      <w:r>
        <w:br/>
      </w:r>
    </w:p>
    <w:p w14:paraId="3E7C332D" w14:textId="77777777" w:rsidR="007B2FD1" w:rsidRDefault="007B2FD1" w:rsidP="007B2FD1"/>
    <w:p w14:paraId="3DC4197E" w14:textId="77777777" w:rsidR="007B2FD1" w:rsidRPr="00F10518" w:rsidRDefault="007B2FD1" w:rsidP="007B2FD1"/>
    <w:p w14:paraId="2712CFF1" w14:textId="77777777" w:rsidR="00F10518" w:rsidRDefault="00F10518" w:rsidP="00F10518">
      <w:pPr>
        <w:pStyle w:val="Naslov5"/>
      </w:pPr>
      <w:r>
        <w:t>Dijagram komponenti</w:t>
      </w:r>
      <w:r>
        <w:rPr>
          <w:noProof/>
        </w:rPr>
        <w:drawing>
          <wp:inline distT="0" distB="0" distL="0" distR="0" wp14:anchorId="7B568D92" wp14:editId="4282216F">
            <wp:extent cx="5932805" cy="4485005"/>
            <wp:effectExtent l="0" t="0" r="0" b="0"/>
            <wp:docPr id="13" name="Slika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2805" cy="4485005"/>
                    </a:xfrm>
                    <a:prstGeom prst="rect">
                      <a:avLst/>
                    </a:prstGeom>
                    <a:noFill/>
                    <a:ln>
                      <a:noFill/>
                    </a:ln>
                  </pic:spPr>
                </pic:pic>
              </a:graphicData>
            </a:graphic>
          </wp:inline>
        </w:drawing>
      </w:r>
    </w:p>
    <w:p w14:paraId="17C009E0" w14:textId="77777777" w:rsidR="00F10518" w:rsidRDefault="00F10518" w:rsidP="00E669D3"/>
    <w:p w14:paraId="3D478821" w14:textId="77777777" w:rsidR="00F10518" w:rsidRDefault="00F10518" w:rsidP="00E669D3"/>
    <w:p w14:paraId="7C3E24D7" w14:textId="77777777" w:rsidR="00F10518" w:rsidRDefault="00F10518" w:rsidP="00E669D3"/>
    <w:p w14:paraId="7718378D" w14:textId="77777777" w:rsidR="00F10518" w:rsidRDefault="00F10518" w:rsidP="00E669D3"/>
    <w:p w14:paraId="77180857" w14:textId="77777777" w:rsidR="00F10518" w:rsidRDefault="00F10518" w:rsidP="00E669D3"/>
    <w:p w14:paraId="7004F600" w14:textId="77777777" w:rsidR="00F10518" w:rsidRDefault="00F10518" w:rsidP="00E669D3"/>
    <w:p w14:paraId="095E5CB5" w14:textId="77777777" w:rsidR="00F10518" w:rsidRDefault="00F10518" w:rsidP="00E669D3"/>
    <w:p w14:paraId="0417453A" w14:textId="77777777" w:rsidR="00F10518" w:rsidRDefault="00F10518" w:rsidP="00E669D3"/>
    <w:p w14:paraId="0BC781C3" w14:textId="77777777" w:rsidR="00F10518" w:rsidRDefault="00F10518" w:rsidP="00E669D3"/>
    <w:p w14:paraId="7FC9D873" w14:textId="77777777" w:rsidR="00F10518" w:rsidRDefault="00F10518" w:rsidP="00E669D3"/>
    <w:p w14:paraId="7D819FF8" w14:textId="77777777" w:rsidR="00F10518" w:rsidRDefault="00F10518" w:rsidP="00E669D3"/>
    <w:p w14:paraId="70E2F862" w14:textId="77777777" w:rsidR="00F10518" w:rsidRDefault="00F10518" w:rsidP="00E669D3"/>
    <w:p w14:paraId="4E5FBB37" w14:textId="77777777" w:rsidR="00F10518" w:rsidRDefault="00F10518" w:rsidP="00E669D3"/>
    <w:p w14:paraId="499E114F" w14:textId="77777777" w:rsidR="00F10518" w:rsidRDefault="00F10518" w:rsidP="00E669D3"/>
    <w:p w14:paraId="500AE5DB" w14:textId="77777777" w:rsidR="00F10518" w:rsidRDefault="00F10518" w:rsidP="00E669D3"/>
    <w:p w14:paraId="4D20DA73" w14:textId="77777777" w:rsidR="007B2FD1" w:rsidRDefault="007B2FD1" w:rsidP="00E669D3"/>
    <w:p w14:paraId="00694A18" w14:textId="77777777" w:rsidR="00F10518" w:rsidRDefault="00F10518" w:rsidP="00E669D3"/>
    <w:p w14:paraId="624C25CD" w14:textId="77777777" w:rsidR="00F10518" w:rsidRDefault="00F10518" w:rsidP="00E669D3"/>
    <w:p w14:paraId="1E531453" w14:textId="77777777" w:rsidR="00F10518" w:rsidRDefault="00F10518" w:rsidP="00F10518">
      <w:pPr>
        <w:pStyle w:val="Naslov5"/>
      </w:pPr>
      <w:r>
        <w:t>Dijagram složene strukture</w:t>
      </w:r>
    </w:p>
    <w:p w14:paraId="743F76C3" w14:textId="77777777" w:rsidR="00F10518" w:rsidRPr="00F10518" w:rsidRDefault="00F10518" w:rsidP="00F10518">
      <w:r>
        <w:rPr>
          <w:noProof/>
        </w:rPr>
        <w:drawing>
          <wp:inline distT="0" distB="0" distL="0" distR="0" wp14:anchorId="154981DC" wp14:editId="400782EE">
            <wp:extent cx="4811395" cy="5704205"/>
            <wp:effectExtent l="0" t="0" r="8255" b="0"/>
            <wp:docPr id="15" name="Slika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811395" cy="5704205"/>
                    </a:xfrm>
                    <a:prstGeom prst="rect">
                      <a:avLst/>
                    </a:prstGeom>
                    <a:noFill/>
                    <a:ln>
                      <a:noFill/>
                    </a:ln>
                  </pic:spPr>
                </pic:pic>
              </a:graphicData>
            </a:graphic>
          </wp:inline>
        </w:drawing>
      </w:r>
    </w:p>
    <w:p w14:paraId="41BC0309" w14:textId="77777777" w:rsidR="00F10518" w:rsidRDefault="00F10518" w:rsidP="00E669D3"/>
    <w:p w14:paraId="64CD5532" w14:textId="77777777" w:rsidR="00F10518" w:rsidRDefault="00F10518" w:rsidP="00E669D3"/>
    <w:p w14:paraId="344A52B4" w14:textId="77777777" w:rsidR="00F10518" w:rsidRDefault="00F10518" w:rsidP="00E669D3"/>
    <w:p w14:paraId="2253A0AE" w14:textId="77777777" w:rsidR="00F10518" w:rsidRDefault="00F10518" w:rsidP="00E669D3"/>
    <w:p w14:paraId="7D47EC27" w14:textId="77777777" w:rsidR="00F10518" w:rsidRDefault="00F10518" w:rsidP="00E669D3"/>
    <w:p w14:paraId="4B3B962B" w14:textId="77777777" w:rsidR="00F10518" w:rsidRDefault="00F10518" w:rsidP="00E669D3"/>
    <w:p w14:paraId="47FCCF28" w14:textId="77777777" w:rsidR="00F10518" w:rsidRDefault="00F10518" w:rsidP="00E669D3"/>
    <w:p w14:paraId="48A3FBB6" w14:textId="77777777" w:rsidR="00F10518" w:rsidRDefault="00F10518" w:rsidP="00E669D3"/>
    <w:p w14:paraId="55FC4836" w14:textId="77777777" w:rsidR="007B2FD1" w:rsidRDefault="007B2FD1" w:rsidP="00E669D3"/>
    <w:p w14:paraId="4A6B2A51" w14:textId="77777777" w:rsidR="00F10518" w:rsidRDefault="00F10518" w:rsidP="00E669D3"/>
    <w:p w14:paraId="0C433215" w14:textId="77777777" w:rsidR="00F10518" w:rsidRDefault="00F10518" w:rsidP="00E669D3"/>
    <w:p w14:paraId="08E4FC24" w14:textId="77777777" w:rsidR="00F10518" w:rsidRDefault="00F10518" w:rsidP="00E669D3"/>
    <w:p w14:paraId="53A9A082" w14:textId="77777777" w:rsidR="00F10518" w:rsidRDefault="00F10518" w:rsidP="00F10518">
      <w:pPr>
        <w:pStyle w:val="Naslov5"/>
      </w:pPr>
      <w:r>
        <w:t>Dijagrami sekvenci</w:t>
      </w:r>
    </w:p>
    <w:p w14:paraId="2D7F743E" w14:textId="77777777" w:rsidR="00F10518" w:rsidRPr="00F10518" w:rsidRDefault="00F10518" w:rsidP="00F10518"/>
    <w:p w14:paraId="0D9B4046" w14:textId="77777777" w:rsidR="00F10518" w:rsidRDefault="00F10518" w:rsidP="00F10518">
      <w:pPr>
        <w:pStyle w:val="DescriptionHeading2"/>
      </w:pPr>
      <w:r>
        <w:t>Konverzija valuta</w:t>
      </w:r>
    </w:p>
    <w:p w14:paraId="17FD776D" w14:textId="77777777" w:rsidR="00F10518" w:rsidRDefault="00F10518" w:rsidP="00F10518">
      <w:pPr>
        <w:pStyle w:val="DescriptionHeading2"/>
      </w:pPr>
      <w:r>
        <w:rPr>
          <w:noProof/>
        </w:rPr>
        <w:drawing>
          <wp:inline distT="0" distB="0" distL="0" distR="0" wp14:anchorId="23D7D466" wp14:editId="29FC0B40">
            <wp:extent cx="5932805" cy="4713605"/>
            <wp:effectExtent l="0" t="0" r="0" b="0"/>
            <wp:docPr id="17" name="Slika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2805" cy="4713605"/>
                    </a:xfrm>
                    <a:prstGeom prst="rect">
                      <a:avLst/>
                    </a:prstGeom>
                    <a:noFill/>
                    <a:ln>
                      <a:noFill/>
                    </a:ln>
                  </pic:spPr>
                </pic:pic>
              </a:graphicData>
            </a:graphic>
          </wp:inline>
        </w:drawing>
      </w:r>
    </w:p>
    <w:p w14:paraId="71DB5AB3" w14:textId="77777777" w:rsidR="00F10518" w:rsidRPr="00F10518" w:rsidRDefault="00F10518" w:rsidP="00F10518"/>
    <w:p w14:paraId="07337786" w14:textId="77777777" w:rsidR="00F10518" w:rsidRDefault="00F10518" w:rsidP="00F10518">
      <w:pPr>
        <w:pStyle w:val="DescriptionHeading2"/>
      </w:pPr>
    </w:p>
    <w:p w14:paraId="5C7CF1C5" w14:textId="77777777" w:rsidR="00F10518" w:rsidRDefault="00F10518" w:rsidP="00F10518">
      <w:pPr>
        <w:pStyle w:val="DescriptionHeading2"/>
      </w:pPr>
    </w:p>
    <w:p w14:paraId="40540535" w14:textId="77777777" w:rsidR="00F10518" w:rsidRDefault="00F10518" w:rsidP="00F10518">
      <w:pPr>
        <w:pStyle w:val="DescriptionHeading2"/>
      </w:pPr>
    </w:p>
    <w:p w14:paraId="725898A5" w14:textId="77777777" w:rsidR="00F10518" w:rsidRDefault="00F10518" w:rsidP="00F10518">
      <w:pPr>
        <w:pStyle w:val="DescriptionHeading2"/>
      </w:pPr>
    </w:p>
    <w:p w14:paraId="4BE4DC57" w14:textId="77777777" w:rsidR="00F10518" w:rsidRDefault="00F10518" w:rsidP="00F10518">
      <w:pPr>
        <w:pStyle w:val="DescriptionHeading2"/>
      </w:pPr>
    </w:p>
    <w:p w14:paraId="25E5CCC0" w14:textId="77777777" w:rsidR="00F10518" w:rsidRDefault="00F10518" w:rsidP="00F10518">
      <w:pPr>
        <w:pStyle w:val="DescriptionHeading2"/>
      </w:pPr>
    </w:p>
    <w:p w14:paraId="7BEC9EBD" w14:textId="77777777" w:rsidR="00F10518" w:rsidRDefault="00F10518" w:rsidP="00F10518">
      <w:pPr>
        <w:pStyle w:val="DescriptionHeading2"/>
      </w:pPr>
    </w:p>
    <w:p w14:paraId="3F92B351" w14:textId="77777777" w:rsidR="00F10518" w:rsidRDefault="00F10518" w:rsidP="00F10518">
      <w:pPr>
        <w:pStyle w:val="DescriptionHeading2"/>
      </w:pPr>
    </w:p>
    <w:p w14:paraId="79F61199" w14:textId="77777777" w:rsidR="00F10518" w:rsidRDefault="00F10518" w:rsidP="00F10518">
      <w:pPr>
        <w:pStyle w:val="DescriptionHeading2"/>
      </w:pPr>
    </w:p>
    <w:p w14:paraId="700E1F5A" w14:textId="77777777" w:rsidR="00F10518" w:rsidRDefault="00F10518" w:rsidP="00F10518">
      <w:pPr>
        <w:pStyle w:val="DescriptionHeading2"/>
      </w:pPr>
    </w:p>
    <w:p w14:paraId="68D5BACD" w14:textId="77777777" w:rsidR="00F10518" w:rsidRDefault="00F10518" w:rsidP="00F10518">
      <w:pPr>
        <w:pStyle w:val="DescriptionHeading2"/>
      </w:pPr>
    </w:p>
    <w:p w14:paraId="6A6C3518" w14:textId="77777777" w:rsidR="00F10518" w:rsidRDefault="00F10518" w:rsidP="00F10518">
      <w:pPr>
        <w:pStyle w:val="DescriptionHeading2"/>
      </w:pPr>
    </w:p>
    <w:p w14:paraId="543DC5C4" w14:textId="77777777" w:rsidR="00F10518" w:rsidRDefault="00F10518" w:rsidP="00F10518">
      <w:pPr>
        <w:pStyle w:val="DescriptionHeading2"/>
      </w:pPr>
    </w:p>
    <w:p w14:paraId="60D8C731" w14:textId="77777777" w:rsidR="00F10518" w:rsidRDefault="00F10518" w:rsidP="00F10518">
      <w:pPr>
        <w:pStyle w:val="DescriptionHeading2"/>
      </w:pPr>
    </w:p>
    <w:p w14:paraId="775E9E94" w14:textId="77777777" w:rsidR="00F10518" w:rsidRDefault="00F10518" w:rsidP="00F10518">
      <w:pPr>
        <w:pStyle w:val="DescriptionHeading2"/>
      </w:pPr>
      <w:r>
        <w:t>Dodavanje novog klijenta</w:t>
      </w:r>
      <w:r>
        <w:rPr>
          <w:noProof/>
        </w:rPr>
        <w:drawing>
          <wp:inline distT="0" distB="0" distL="0" distR="0" wp14:anchorId="6E0C1826" wp14:editId="61074B49">
            <wp:extent cx="4986473" cy="8196943"/>
            <wp:effectExtent l="0" t="0" r="8255" b="0"/>
            <wp:docPr id="16" name="Slika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986473" cy="8196943"/>
                    </a:xfrm>
                    <a:prstGeom prst="rect">
                      <a:avLst/>
                    </a:prstGeom>
                    <a:noFill/>
                    <a:ln>
                      <a:noFill/>
                    </a:ln>
                  </pic:spPr>
                </pic:pic>
              </a:graphicData>
            </a:graphic>
          </wp:inline>
        </w:drawing>
      </w:r>
    </w:p>
    <w:p w14:paraId="03F696AB" w14:textId="77777777" w:rsidR="00F10518" w:rsidRDefault="00F10518" w:rsidP="00F10518">
      <w:pPr>
        <w:pStyle w:val="DescriptionHeading2"/>
      </w:pPr>
    </w:p>
    <w:p w14:paraId="25FEDE30" w14:textId="77777777" w:rsidR="00F10518" w:rsidRDefault="00F10518" w:rsidP="00F10518">
      <w:pPr>
        <w:pStyle w:val="DescriptionHeading2"/>
      </w:pPr>
    </w:p>
    <w:p w14:paraId="3D9E9687" w14:textId="77777777" w:rsidR="00F10518" w:rsidRDefault="00F10518" w:rsidP="00F10518">
      <w:pPr>
        <w:pStyle w:val="DescriptionHeading2"/>
      </w:pPr>
    </w:p>
    <w:p w14:paraId="080190A3" w14:textId="77777777" w:rsidR="00F10518" w:rsidRDefault="00F10518" w:rsidP="00F10518">
      <w:pPr>
        <w:pStyle w:val="DescriptionHeading2"/>
      </w:pPr>
      <w:r>
        <w:t>Vršenje uplate</w:t>
      </w:r>
    </w:p>
    <w:p w14:paraId="3F167DA7" w14:textId="77777777" w:rsidR="00F10518" w:rsidRDefault="00F10518" w:rsidP="00F10518">
      <w:pPr>
        <w:pStyle w:val="DescriptionHeading2"/>
      </w:pPr>
      <w:r>
        <w:rPr>
          <w:noProof/>
        </w:rPr>
        <w:drawing>
          <wp:inline distT="0" distB="0" distL="0" distR="0" wp14:anchorId="22ADEF23" wp14:editId="05BBD8D3">
            <wp:extent cx="5943600" cy="5116195"/>
            <wp:effectExtent l="0" t="0" r="0" b="8255"/>
            <wp:docPr id="18" name="Slika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5116195"/>
                    </a:xfrm>
                    <a:prstGeom prst="rect">
                      <a:avLst/>
                    </a:prstGeom>
                    <a:noFill/>
                    <a:ln>
                      <a:noFill/>
                    </a:ln>
                  </pic:spPr>
                </pic:pic>
              </a:graphicData>
            </a:graphic>
          </wp:inline>
        </w:drawing>
      </w:r>
    </w:p>
    <w:p w14:paraId="5CDF5199" w14:textId="77777777" w:rsidR="00F10518" w:rsidRDefault="00F10518" w:rsidP="00F10518">
      <w:pPr>
        <w:pStyle w:val="DescriptionHeading2"/>
      </w:pPr>
    </w:p>
    <w:p w14:paraId="7E4A43ED" w14:textId="77777777" w:rsidR="00F10518" w:rsidRDefault="00F10518" w:rsidP="00F10518">
      <w:pPr>
        <w:pStyle w:val="DescriptionHeading2"/>
      </w:pPr>
    </w:p>
    <w:p w14:paraId="021CEA24" w14:textId="77777777" w:rsidR="00F10518" w:rsidRDefault="00F10518" w:rsidP="00F10518">
      <w:pPr>
        <w:pStyle w:val="Naslov5"/>
      </w:pPr>
      <w:r>
        <w:br/>
      </w:r>
    </w:p>
    <w:p w14:paraId="2A4F111D" w14:textId="77777777" w:rsidR="00F10518" w:rsidRDefault="00F10518" w:rsidP="00F10518"/>
    <w:p w14:paraId="36505B8E" w14:textId="77777777" w:rsidR="00F10518" w:rsidRDefault="00F10518" w:rsidP="00F10518"/>
    <w:p w14:paraId="43D53525" w14:textId="77777777" w:rsidR="00F10518" w:rsidRDefault="00F10518" w:rsidP="00F10518"/>
    <w:p w14:paraId="6564AF1F" w14:textId="77777777" w:rsidR="00F10518" w:rsidRDefault="00F10518" w:rsidP="00F10518"/>
    <w:p w14:paraId="629F1A91" w14:textId="77777777" w:rsidR="00F10518" w:rsidRDefault="00F10518" w:rsidP="00F10518"/>
    <w:p w14:paraId="0CCB1282" w14:textId="77777777" w:rsidR="00F10518" w:rsidRDefault="00F10518" w:rsidP="00F10518"/>
    <w:p w14:paraId="6591B2EE" w14:textId="77777777" w:rsidR="00F10518" w:rsidRDefault="00F10518" w:rsidP="00F10518"/>
    <w:p w14:paraId="218A4D06" w14:textId="77777777" w:rsidR="00F10518" w:rsidRDefault="00F10518" w:rsidP="00F10518"/>
    <w:p w14:paraId="51B99C9F" w14:textId="77777777" w:rsidR="00F10518" w:rsidRDefault="00F10518" w:rsidP="00F10518">
      <w:pPr>
        <w:pStyle w:val="DescriptionHeading2"/>
      </w:pPr>
      <w:r>
        <w:t>Zahtjev za kredit</w:t>
      </w:r>
    </w:p>
    <w:p w14:paraId="58BA5780" w14:textId="77777777" w:rsidR="00F10518" w:rsidRDefault="00F10518" w:rsidP="00F10518">
      <w:pPr>
        <w:pStyle w:val="DescriptionHeading2"/>
      </w:pPr>
      <w:r>
        <w:rPr>
          <w:noProof/>
        </w:rPr>
        <w:drawing>
          <wp:inline distT="0" distB="0" distL="0" distR="0" wp14:anchorId="1279D898" wp14:editId="6776ECB3">
            <wp:extent cx="6025947" cy="7979229"/>
            <wp:effectExtent l="0" t="0" r="0" b="3175"/>
            <wp:docPr id="19" name="Slika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031141" cy="7986107"/>
                    </a:xfrm>
                    <a:prstGeom prst="rect">
                      <a:avLst/>
                    </a:prstGeom>
                    <a:noFill/>
                    <a:ln>
                      <a:noFill/>
                    </a:ln>
                  </pic:spPr>
                </pic:pic>
              </a:graphicData>
            </a:graphic>
          </wp:inline>
        </w:drawing>
      </w:r>
      <w:r>
        <w:br/>
      </w:r>
    </w:p>
    <w:p w14:paraId="7FBBBE3C" w14:textId="77777777" w:rsidR="00F73F4E" w:rsidRDefault="00F73F4E" w:rsidP="00F10518">
      <w:pPr>
        <w:pStyle w:val="DescriptionHeading2"/>
      </w:pPr>
    </w:p>
    <w:p w14:paraId="607E03D9" w14:textId="77777777" w:rsidR="00F73F4E" w:rsidRDefault="00F73F4E" w:rsidP="00F10518">
      <w:pPr>
        <w:pStyle w:val="DescriptionHeading2"/>
      </w:pPr>
    </w:p>
    <w:p w14:paraId="5D668601" w14:textId="77777777" w:rsidR="00F73F4E" w:rsidRDefault="00F73F4E" w:rsidP="00F73F4E">
      <w:pPr>
        <w:pStyle w:val="Naslov5"/>
      </w:pPr>
      <w:r>
        <w:t>Dijagrami aktivnosti</w:t>
      </w:r>
    </w:p>
    <w:p w14:paraId="412FBCF7" w14:textId="77777777" w:rsidR="00F73F4E" w:rsidRDefault="00F73F4E" w:rsidP="00F73F4E"/>
    <w:p w14:paraId="5F711915" w14:textId="77777777" w:rsidR="00F73F4E" w:rsidRDefault="00F73F4E" w:rsidP="00F73F4E">
      <w:pPr>
        <w:pStyle w:val="DescriptionHeading2"/>
      </w:pPr>
      <w:r>
        <w:t>Dodavanje novog klijenta</w:t>
      </w:r>
    </w:p>
    <w:p w14:paraId="10DC342A" w14:textId="77777777" w:rsidR="00F73F4E" w:rsidRDefault="00F73F4E" w:rsidP="00F73F4E">
      <w:pPr>
        <w:pStyle w:val="DescriptionHeading2"/>
      </w:pPr>
      <w:r>
        <w:rPr>
          <w:noProof/>
        </w:rPr>
        <w:drawing>
          <wp:inline distT="0" distB="0" distL="0" distR="0" wp14:anchorId="586372AE" wp14:editId="7A336D60">
            <wp:extent cx="5943600" cy="7035800"/>
            <wp:effectExtent l="0" t="0" r="0" b="0"/>
            <wp:docPr id="24" name="Slika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7035800"/>
                    </a:xfrm>
                    <a:prstGeom prst="rect">
                      <a:avLst/>
                    </a:prstGeom>
                    <a:noFill/>
                    <a:ln>
                      <a:noFill/>
                    </a:ln>
                  </pic:spPr>
                </pic:pic>
              </a:graphicData>
            </a:graphic>
          </wp:inline>
        </w:drawing>
      </w:r>
    </w:p>
    <w:p w14:paraId="6AC9FA8F" w14:textId="77777777" w:rsidR="00F73F4E" w:rsidRDefault="00F73F4E" w:rsidP="00F73F4E">
      <w:pPr>
        <w:pStyle w:val="DescriptionHeading2"/>
      </w:pPr>
    </w:p>
    <w:p w14:paraId="619E2ED7" w14:textId="77777777" w:rsidR="00F73F4E" w:rsidRDefault="00F73F4E" w:rsidP="00F73F4E">
      <w:pPr>
        <w:pStyle w:val="DescriptionHeading2"/>
      </w:pPr>
    </w:p>
    <w:p w14:paraId="0C77E7B8" w14:textId="77777777" w:rsidR="00F73F4E" w:rsidRDefault="00F73F4E" w:rsidP="00F73F4E">
      <w:pPr>
        <w:pStyle w:val="DescriptionHeading2"/>
      </w:pPr>
    </w:p>
    <w:p w14:paraId="6F0129C0" w14:textId="77777777" w:rsidR="00F73F4E" w:rsidRDefault="00F73F4E" w:rsidP="00F73F4E">
      <w:pPr>
        <w:pStyle w:val="DescriptionHeading2"/>
      </w:pPr>
      <w:r>
        <w:t>Konverzija valuta</w:t>
      </w:r>
    </w:p>
    <w:p w14:paraId="1AAB9587" w14:textId="77777777" w:rsidR="00F73F4E" w:rsidRDefault="00F73F4E" w:rsidP="00F73F4E">
      <w:pPr>
        <w:pStyle w:val="DescriptionHeading2"/>
      </w:pPr>
    </w:p>
    <w:p w14:paraId="43940960" w14:textId="77777777" w:rsidR="00F73F4E" w:rsidRDefault="00F73F4E" w:rsidP="00F73F4E">
      <w:pPr>
        <w:pStyle w:val="DescriptionHeading2"/>
      </w:pPr>
      <w:r>
        <w:rPr>
          <w:noProof/>
        </w:rPr>
        <w:drawing>
          <wp:inline distT="0" distB="0" distL="0" distR="0" wp14:anchorId="21F7F8DC" wp14:editId="4112C280">
            <wp:extent cx="4864100" cy="3731222"/>
            <wp:effectExtent l="0" t="0" r="0" b="3175"/>
            <wp:docPr id="25" name="Slika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880970" cy="3744163"/>
                    </a:xfrm>
                    <a:prstGeom prst="rect">
                      <a:avLst/>
                    </a:prstGeom>
                    <a:noFill/>
                    <a:ln>
                      <a:noFill/>
                    </a:ln>
                  </pic:spPr>
                </pic:pic>
              </a:graphicData>
            </a:graphic>
          </wp:inline>
        </w:drawing>
      </w:r>
    </w:p>
    <w:p w14:paraId="21387D98" w14:textId="77777777" w:rsidR="00F73F4E" w:rsidRDefault="00F73F4E" w:rsidP="00F73F4E">
      <w:pPr>
        <w:pStyle w:val="DescriptionHeading2"/>
      </w:pPr>
    </w:p>
    <w:p w14:paraId="0F370245" w14:textId="77777777" w:rsidR="00F73F4E" w:rsidRDefault="00F73F4E" w:rsidP="00F73F4E">
      <w:pPr>
        <w:pStyle w:val="DescriptionHeading2"/>
      </w:pPr>
      <w:r>
        <w:t>Vršenje uplate</w:t>
      </w:r>
    </w:p>
    <w:p w14:paraId="4C5EC092" w14:textId="77777777" w:rsidR="00F73F4E" w:rsidRDefault="00F73F4E" w:rsidP="00F73F4E">
      <w:pPr>
        <w:pStyle w:val="DescriptionHeading2"/>
      </w:pPr>
      <w:r>
        <w:rPr>
          <w:noProof/>
        </w:rPr>
        <w:drawing>
          <wp:inline distT="0" distB="0" distL="0" distR="0" wp14:anchorId="07BC7348" wp14:editId="639F4F45">
            <wp:extent cx="4851400" cy="3586718"/>
            <wp:effectExtent l="0" t="0" r="6350" b="0"/>
            <wp:docPr id="26" name="Slika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76162" cy="3605025"/>
                    </a:xfrm>
                    <a:prstGeom prst="rect">
                      <a:avLst/>
                    </a:prstGeom>
                    <a:noFill/>
                    <a:ln>
                      <a:noFill/>
                    </a:ln>
                  </pic:spPr>
                </pic:pic>
              </a:graphicData>
            </a:graphic>
          </wp:inline>
        </w:drawing>
      </w:r>
    </w:p>
    <w:p w14:paraId="6A0E8105" w14:textId="77777777" w:rsidR="00F73F4E" w:rsidRDefault="00F73F4E" w:rsidP="00F73F4E">
      <w:pPr>
        <w:pStyle w:val="DescriptionHeading2"/>
      </w:pPr>
    </w:p>
    <w:p w14:paraId="497890CE" w14:textId="77777777" w:rsidR="00F73F4E" w:rsidRDefault="00F73F4E" w:rsidP="00F73F4E">
      <w:pPr>
        <w:pStyle w:val="DescriptionHeading2"/>
      </w:pPr>
    </w:p>
    <w:p w14:paraId="31580F92" w14:textId="77777777" w:rsidR="00F73F4E" w:rsidRDefault="00F73F4E" w:rsidP="00F73F4E">
      <w:pPr>
        <w:pStyle w:val="DescriptionHeading2"/>
      </w:pPr>
    </w:p>
    <w:p w14:paraId="1A5A1AA0" w14:textId="77777777" w:rsidR="00F73F4E" w:rsidRDefault="00F73F4E" w:rsidP="00F73F4E">
      <w:pPr>
        <w:pStyle w:val="DescriptionHeading2"/>
      </w:pPr>
      <w:r>
        <w:t>Zahtjev za kredit</w:t>
      </w:r>
    </w:p>
    <w:p w14:paraId="0DBC23A6" w14:textId="77777777" w:rsidR="00F73F4E" w:rsidRDefault="00F73F4E" w:rsidP="00F73F4E">
      <w:pPr>
        <w:pStyle w:val="DescriptionHeading2"/>
      </w:pPr>
      <w:r>
        <w:rPr>
          <w:noProof/>
        </w:rPr>
        <w:drawing>
          <wp:inline distT="0" distB="0" distL="0" distR="0" wp14:anchorId="71B0FA28" wp14:editId="2D79C68B">
            <wp:extent cx="5930900" cy="3695700"/>
            <wp:effectExtent l="0" t="0" r="0" b="0"/>
            <wp:docPr id="27" name="Slika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0900" cy="3695700"/>
                    </a:xfrm>
                    <a:prstGeom prst="rect">
                      <a:avLst/>
                    </a:prstGeom>
                    <a:noFill/>
                    <a:ln>
                      <a:noFill/>
                    </a:ln>
                  </pic:spPr>
                </pic:pic>
              </a:graphicData>
            </a:graphic>
          </wp:inline>
        </w:drawing>
      </w:r>
    </w:p>
    <w:p w14:paraId="05B061A3" w14:textId="77777777" w:rsidR="00F73F4E" w:rsidRDefault="00F73F4E" w:rsidP="00F73F4E">
      <w:pPr>
        <w:pStyle w:val="DescriptionHeading2"/>
      </w:pPr>
    </w:p>
    <w:p w14:paraId="5A9E64E2" w14:textId="77777777" w:rsidR="00F73F4E" w:rsidRDefault="00F73F4E" w:rsidP="00F73F4E">
      <w:pPr>
        <w:pStyle w:val="DescriptionHeading2"/>
      </w:pPr>
      <w:r>
        <w:t>Brisanje računa</w:t>
      </w:r>
    </w:p>
    <w:p w14:paraId="09911490" w14:textId="77777777" w:rsidR="00F73F4E" w:rsidRDefault="00F73F4E" w:rsidP="00F73F4E">
      <w:pPr>
        <w:pStyle w:val="DescriptionHeading2"/>
      </w:pPr>
      <w:r>
        <w:rPr>
          <w:noProof/>
        </w:rPr>
        <w:drawing>
          <wp:inline distT="0" distB="0" distL="0" distR="0" wp14:anchorId="33C29FA2" wp14:editId="4C72DB39">
            <wp:extent cx="5943600" cy="4254500"/>
            <wp:effectExtent l="0" t="0" r="0" b="0"/>
            <wp:docPr id="28" name="Slika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4254500"/>
                    </a:xfrm>
                    <a:prstGeom prst="rect">
                      <a:avLst/>
                    </a:prstGeom>
                    <a:noFill/>
                    <a:ln>
                      <a:noFill/>
                    </a:ln>
                  </pic:spPr>
                </pic:pic>
              </a:graphicData>
            </a:graphic>
          </wp:inline>
        </w:drawing>
      </w:r>
    </w:p>
    <w:p w14:paraId="1DCE7F5A" w14:textId="77777777" w:rsidR="00F73F4E" w:rsidRDefault="00F73F4E" w:rsidP="00F73F4E">
      <w:pPr>
        <w:pStyle w:val="DescriptionHeading2"/>
      </w:pPr>
    </w:p>
    <w:p w14:paraId="15F86B87" w14:textId="77777777" w:rsidR="00F73F4E" w:rsidRDefault="00F73F4E" w:rsidP="00F73F4E">
      <w:pPr>
        <w:pStyle w:val="DescriptionHeading2"/>
      </w:pPr>
      <w:r>
        <w:t>Dodavanje i uklanjanje bankara</w:t>
      </w:r>
    </w:p>
    <w:p w14:paraId="7641C69F" w14:textId="77777777" w:rsidR="00F73F4E" w:rsidRDefault="00F73F4E" w:rsidP="00F73F4E">
      <w:pPr>
        <w:pStyle w:val="DescriptionHeading2"/>
      </w:pPr>
      <w:r>
        <w:rPr>
          <w:noProof/>
        </w:rPr>
        <w:drawing>
          <wp:inline distT="0" distB="0" distL="0" distR="0" wp14:anchorId="6D50FD96" wp14:editId="571D4233">
            <wp:extent cx="5045850" cy="3611880"/>
            <wp:effectExtent l="0" t="0" r="2540" b="7620"/>
            <wp:docPr id="29" name="Slika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77260" cy="3634364"/>
                    </a:xfrm>
                    <a:prstGeom prst="rect">
                      <a:avLst/>
                    </a:prstGeom>
                    <a:noFill/>
                    <a:ln>
                      <a:noFill/>
                    </a:ln>
                  </pic:spPr>
                </pic:pic>
              </a:graphicData>
            </a:graphic>
          </wp:inline>
        </w:drawing>
      </w:r>
    </w:p>
    <w:p w14:paraId="546DC4E3" w14:textId="77777777" w:rsidR="00F73F4E" w:rsidRDefault="00F73F4E" w:rsidP="00F73F4E">
      <w:pPr>
        <w:pStyle w:val="DescriptionHeading2"/>
      </w:pPr>
    </w:p>
    <w:p w14:paraId="12270D83" w14:textId="77777777" w:rsidR="00F73F4E" w:rsidRDefault="00F73F4E" w:rsidP="00F73F4E">
      <w:pPr>
        <w:pStyle w:val="DescriptionHeading2"/>
      </w:pPr>
      <w:r>
        <w:t>Dodavanje novosti</w:t>
      </w:r>
    </w:p>
    <w:p w14:paraId="7F3E1448" w14:textId="77777777" w:rsidR="00F73F4E" w:rsidRDefault="00F73F4E" w:rsidP="00F73F4E">
      <w:pPr>
        <w:pStyle w:val="DescriptionHeading2"/>
      </w:pPr>
      <w:r>
        <w:rPr>
          <w:noProof/>
        </w:rPr>
        <w:drawing>
          <wp:inline distT="0" distB="0" distL="0" distR="0" wp14:anchorId="18818F26" wp14:editId="3D5D5881">
            <wp:extent cx="5562600" cy="4100635"/>
            <wp:effectExtent l="0" t="0" r="0" b="0"/>
            <wp:docPr id="31" name="Slika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77423" cy="4111562"/>
                    </a:xfrm>
                    <a:prstGeom prst="rect">
                      <a:avLst/>
                    </a:prstGeom>
                    <a:noFill/>
                    <a:ln>
                      <a:noFill/>
                    </a:ln>
                  </pic:spPr>
                </pic:pic>
              </a:graphicData>
            </a:graphic>
          </wp:inline>
        </w:drawing>
      </w:r>
    </w:p>
    <w:p w14:paraId="0B9D091E" w14:textId="77777777" w:rsidR="00F73F4E" w:rsidRDefault="00F73F4E" w:rsidP="00F73F4E">
      <w:pPr>
        <w:pStyle w:val="DescriptionHeading2"/>
      </w:pPr>
    </w:p>
    <w:p w14:paraId="22737A39" w14:textId="77777777" w:rsidR="00F73F4E" w:rsidRDefault="00F73F4E" w:rsidP="00F73F4E">
      <w:pPr>
        <w:pStyle w:val="DescriptionHeading2"/>
      </w:pPr>
    </w:p>
    <w:p w14:paraId="4324AAA2" w14:textId="77777777" w:rsidR="00F73F4E" w:rsidRDefault="00F73F4E" w:rsidP="00F73F4E">
      <w:pPr>
        <w:pStyle w:val="DescriptionHeading2"/>
      </w:pPr>
      <w:r>
        <w:t>Dodavanje računa</w:t>
      </w:r>
    </w:p>
    <w:p w14:paraId="70B2DF17" w14:textId="77777777" w:rsidR="00F73F4E" w:rsidRDefault="00F73F4E" w:rsidP="00F73F4E">
      <w:pPr>
        <w:pStyle w:val="DescriptionHeading2"/>
      </w:pPr>
      <w:r>
        <w:rPr>
          <w:noProof/>
        </w:rPr>
        <w:drawing>
          <wp:inline distT="0" distB="0" distL="0" distR="0" wp14:anchorId="41193371" wp14:editId="7ED74313">
            <wp:extent cx="5943600" cy="4251960"/>
            <wp:effectExtent l="0" t="0" r="0" b="0"/>
            <wp:docPr id="32" name="Slika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4251960"/>
                    </a:xfrm>
                    <a:prstGeom prst="rect">
                      <a:avLst/>
                    </a:prstGeom>
                    <a:noFill/>
                    <a:ln>
                      <a:noFill/>
                    </a:ln>
                  </pic:spPr>
                </pic:pic>
              </a:graphicData>
            </a:graphic>
          </wp:inline>
        </w:drawing>
      </w:r>
    </w:p>
    <w:p w14:paraId="1925782F" w14:textId="77777777" w:rsidR="00F73F4E" w:rsidRDefault="00F73F4E" w:rsidP="00F73F4E">
      <w:pPr>
        <w:pStyle w:val="DescriptionHeading2"/>
      </w:pPr>
    </w:p>
    <w:p w14:paraId="4D805C3E" w14:textId="77777777" w:rsidR="00F73F4E" w:rsidRDefault="00F73F4E" w:rsidP="00F73F4E">
      <w:pPr>
        <w:pStyle w:val="DescriptionHeading2"/>
      </w:pPr>
      <w:r>
        <w:t>Informisanje o novostima banke</w:t>
      </w:r>
    </w:p>
    <w:p w14:paraId="505FA711" w14:textId="77777777" w:rsidR="00F73F4E" w:rsidRDefault="00F73F4E" w:rsidP="00F73F4E">
      <w:pPr>
        <w:pStyle w:val="DescriptionHeading2"/>
      </w:pPr>
      <w:r>
        <w:rPr>
          <w:noProof/>
        </w:rPr>
        <w:drawing>
          <wp:inline distT="0" distB="0" distL="0" distR="0" wp14:anchorId="2335259E" wp14:editId="48F0DFA9">
            <wp:extent cx="4959374" cy="3474720"/>
            <wp:effectExtent l="0" t="0" r="0" b="0"/>
            <wp:docPr id="33" name="Slika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973824" cy="3484844"/>
                    </a:xfrm>
                    <a:prstGeom prst="rect">
                      <a:avLst/>
                    </a:prstGeom>
                    <a:noFill/>
                    <a:ln>
                      <a:noFill/>
                    </a:ln>
                  </pic:spPr>
                </pic:pic>
              </a:graphicData>
            </a:graphic>
          </wp:inline>
        </w:drawing>
      </w:r>
    </w:p>
    <w:p w14:paraId="00990A47" w14:textId="77777777" w:rsidR="00F73F4E" w:rsidRDefault="00F73F4E" w:rsidP="00F73F4E">
      <w:pPr>
        <w:pStyle w:val="DescriptionHeading2"/>
      </w:pPr>
    </w:p>
    <w:p w14:paraId="0A2BE3C5" w14:textId="77777777" w:rsidR="00F73F4E" w:rsidRDefault="00F73F4E" w:rsidP="00F73F4E">
      <w:pPr>
        <w:pStyle w:val="DescriptionHeading2"/>
      </w:pPr>
    </w:p>
    <w:p w14:paraId="50CDA2DB" w14:textId="77777777" w:rsidR="00F73F4E" w:rsidRDefault="00F73F4E" w:rsidP="00F73F4E">
      <w:pPr>
        <w:pStyle w:val="DescriptionHeading2"/>
      </w:pPr>
      <w:r>
        <w:t>Pregled klijenata i transakcija – administrator</w:t>
      </w:r>
    </w:p>
    <w:p w14:paraId="7BED89ED" w14:textId="77777777" w:rsidR="00F73F4E" w:rsidRDefault="00F73F4E" w:rsidP="00F73F4E">
      <w:pPr>
        <w:pStyle w:val="DescriptionHeading2"/>
      </w:pPr>
      <w:r>
        <w:rPr>
          <w:noProof/>
        </w:rPr>
        <w:drawing>
          <wp:inline distT="0" distB="0" distL="0" distR="0" wp14:anchorId="5BC13840" wp14:editId="1E97D1A2">
            <wp:extent cx="5943600" cy="4251960"/>
            <wp:effectExtent l="0" t="0" r="0" b="0"/>
            <wp:docPr id="34" name="Slika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4251960"/>
                    </a:xfrm>
                    <a:prstGeom prst="rect">
                      <a:avLst/>
                    </a:prstGeom>
                    <a:noFill/>
                    <a:ln>
                      <a:noFill/>
                    </a:ln>
                  </pic:spPr>
                </pic:pic>
              </a:graphicData>
            </a:graphic>
          </wp:inline>
        </w:drawing>
      </w:r>
    </w:p>
    <w:p w14:paraId="62D153DD" w14:textId="77777777" w:rsidR="00F73F4E" w:rsidRDefault="00F73F4E" w:rsidP="00F73F4E">
      <w:pPr>
        <w:pStyle w:val="DescriptionHeading2"/>
      </w:pPr>
    </w:p>
    <w:p w14:paraId="138B2E6A" w14:textId="77777777" w:rsidR="00F73F4E" w:rsidRDefault="00F73F4E" w:rsidP="00F73F4E">
      <w:pPr>
        <w:pStyle w:val="DescriptionHeading2"/>
      </w:pPr>
      <w:r>
        <w:t>Pregled kontakata i bankomata</w:t>
      </w:r>
    </w:p>
    <w:p w14:paraId="5D8045EA" w14:textId="77777777" w:rsidR="00F73F4E" w:rsidRDefault="00F73F4E" w:rsidP="00F73F4E">
      <w:pPr>
        <w:pStyle w:val="DescriptionHeading2"/>
      </w:pPr>
      <w:r>
        <w:rPr>
          <w:noProof/>
        </w:rPr>
        <w:drawing>
          <wp:inline distT="0" distB="0" distL="0" distR="0" wp14:anchorId="4151FA49" wp14:editId="00FB9279">
            <wp:extent cx="4959373" cy="3474720"/>
            <wp:effectExtent l="0" t="0" r="0" b="0"/>
            <wp:docPr id="35" name="Slika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963609" cy="3477688"/>
                    </a:xfrm>
                    <a:prstGeom prst="rect">
                      <a:avLst/>
                    </a:prstGeom>
                    <a:noFill/>
                    <a:ln>
                      <a:noFill/>
                    </a:ln>
                  </pic:spPr>
                </pic:pic>
              </a:graphicData>
            </a:graphic>
          </wp:inline>
        </w:drawing>
      </w:r>
    </w:p>
    <w:p w14:paraId="1D06FEB2" w14:textId="77777777" w:rsidR="00F73F4E" w:rsidRDefault="00F73F4E" w:rsidP="00F73F4E">
      <w:pPr>
        <w:pStyle w:val="DescriptionHeading2"/>
      </w:pPr>
    </w:p>
    <w:p w14:paraId="3065C097" w14:textId="77777777" w:rsidR="00F73F4E" w:rsidRDefault="00F73F4E" w:rsidP="00F73F4E">
      <w:pPr>
        <w:pStyle w:val="DescriptionHeading2"/>
      </w:pPr>
    </w:p>
    <w:p w14:paraId="4A9A3719" w14:textId="77777777" w:rsidR="00F73F4E" w:rsidRDefault="00F73F4E" w:rsidP="00F73F4E">
      <w:pPr>
        <w:pStyle w:val="DescriptionHeading2"/>
      </w:pPr>
      <w:r>
        <w:t>Pregled kredita – administrator</w:t>
      </w:r>
    </w:p>
    <w:p w14:paraId="1940968C" w14:textId="77777777" w:rsidR="00F73F4E" w:rsidRDefault="00F73F4E" w:rsidP="00F73F4E">
      <w:pPr>
        <w:pStyle w:val="DescriptionHeading2"/>
      </w:pPr>
      <w:r>
        <w:rPr>
          <w:noProof/>
        </w:rPr>
        <w:drawing>
          <wp:inline distT="0" distB="0" distL="0" distR="0" wp14:anchorId="4E2ED82A" wp14:editId="7627A38A">
            <wp:extent cx="5943600" cy="4251960"/>
            <wp:effectExtent l="0" t="0" r="0" b="0"/>
            <wp:docPr id="36" name="Slika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4251960"/>
                    </a:xfrm>
                    <a:prstGeom prst="rect">
                      <a:avLst/>
                    </a:prstGeom>
                    <a:noFill/>
                    <a:ln>
                      <a:noFill/>
                    </a:ln>
                  </pic:spPr>
                </pic:pic>
              </a:graphicData>
            </a:graphic>
          </wp:inline>
        </w:drawing>
      </w:r>
    </w:p>
    <w:p w14:paraId="5DDC31E1" w14:textId="77777777" w:rsidR="00F73F4E" w:rsidRDefault="00F73F4E" w:rsidP="00F73F4E">
      <w:pPr>
        <w:pStyle w:val="DescriptionHeading2"/>
      </w:pPr>
    </w:p>
    <w:p w14:paraId="63726758" w14:textId="77777777" w:rsidR="00F73F4E" w:rsidRDefault="00F73F4E" w:rsidP="00F73F4E">
      <w:pPr>
        <w:pStyle w:val="DescriptionHeading2"/>
      </w:pPr>
      <w:r>
        <w:t>Pregled stanja i detalja računa – klijent</w:t>
      </w:r>
    </w:p>
    <w:p w14:paraId="36F3764F" w14:textId="77777777" w:rsidR="00F73F4E" w:rsidRDefault="00F73F4E" w:rsidP="00F73F4E">
      <w:pPr>
        <w:pStyle w:val="DescriptionHeading2"/>
      </w:pPr>
      <w:r>
        <w:rPr>
          <w:noProof/>
        </w:rPr>
        <w:drawing>
          <wp:inline distT="0" distB="0" distL="0" distR="0" wp14:anchorId="69B9DA18" wp14:editId="19F0B964">
            <wp:extent cx="4785360" cy="3352800"/>
            <wp:effectExtent l="0" t="0" r="0" b="0"/>
            <wp:docPr id="38" name="Slika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85360" cy="3352800"/>
                    </a:xfrm>
                    <a:prstGeom prst="rect">
                      <a:avLst/>
                    </a:prstGeom>
                    <a:noFill/>
                    <a:ln>
                      <a:noFill/>
                    </a:ln>
                  </pic:spPr>
                </pic:pic>
              </a:graphicData>
            </a:graphic>
          </wp:inline>
        </w:drawing>
      </w:r>
    </w:p>
    <w:p w14:paraId="350E7849" w14:textId="77777777" w:rsidR="00F73F4E" w:rsidRDefault="00F73F4E" w:rsidP="00F73F4E">
      <w:pPr>
        <w:pStyle w:val="DescriptionHeading2"/>
      </w:pPr>
    </w:p>
    <w:p w14:paraId="07295C38" w14:textId="77777777" w:rsidR="00F73F4E" w:rsidRDefault="00F73F4E" w:rsidP="00F73F4E">
      <w:pPr>
        <w:pStyle w:val="DescriptionHeading2"/>
      </w:pPr>
    </w:p>
    <w:p w14:paraId="58C37FB2" w14:textId="77777777" w:rsidR="00F73F4E" w:rsidRDefault="00F73F4E" w:rsidP="00F73F4E">
      <w:pPr>
        <w:pStyle w:val="DescriptionHeading2"/>
      </w:pPr>
    </w:p>
    <w:p w14:paraId="5F06C812" w14:textId="77777777" w:rsidR="00F73F4E" w:rsidRDefault="00F73F4E" w:rsidP="00F73F4E">
      <w:pPr>
        <w:pStyle w:val="DescriptionHeading2"/>
      </w:pPr>
      <w:r>
        <w:t>Pregled računa – bankar</w:t>
      </w:r>
    </w:p>
    <w:p w14:paraId="223656C6" w14:textId="77777777" w:rsidR="00F73F4E" w:rsidRDefault="00F73F4E" w:rsidP="00F73F4E">
      <w:pPr>
        <w:pStyle w:val="DescriptionHeading2"/>
      </w:pPr>
      <w:r>
        <w:rPr>
          <w:noProof/>
        </w:rPr>
        <w:drawing>
          <wp:inline distT="0" distB="0" distL="0" distR="0" wp14:anchorId="4304EFAB" wp14:editId="2F6B51C2">
            <wp:extent cx="5730240" cy="4099325"/>
            <wp:effectExtent l="0" t="0" r="3810" b="0"/>
            <wp:docPr id="39" name="Slika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57955" cy="4119152"/>
                    </a:xfrm>
                    <a:prstGeom prst="rect">
                      <a:avLst/>
                    </a:prstGeom>
                    <a:noFill/>
                    <a:ln>
                      <a:noFill/>
                    </a:ln>
                  </pic:spPr>
                </pic:pic>
              </a:graphicData>
            </a:graphic>
          </wp:inline>
        </w:drawing>
      </w:r>
    </w:p>
    <w:p w14:paraId="19ABA38D" w14:textId="77777777" w:rsidR="00F73F4E" w:rsidRDefault="00F73F4E" w:rsidP="00F73F4E">
      <w:pPr>
        <w:pStyle w:val="DescriptionHeading2"/>
      </w:pPr>
    </w:p>
    <w:p w14:paraId="68AE25D9" w14:textId="77777777" w:rsidR="00F73F4E" w:rsidRDefault="00F73F4E" w:rsidP="00F73F4E">
      <w:pPr>
        <w:pStyle w:val="DescriptionHeading2"/>
      </w:pPr>
      <w:r>
        <w:t xml:space="preserve">Uređivanje filijala i bankomata </w:t>
      </w:r>
      <w:r>
        <w:rPr>
          <w:noProof/>
        </w:rPr>
        <w:drawing>
          <wp:inline distT="0" distB="0" distL="0" distR="0" wp14:anchorId="432C42C3" wp14:editId="140A1107">
            <wp:extent cx="5496232" cy="3931920"/>
            <wp:effectExtent l="0" t="0" r="9525" b="0"/>
            <wp:docPr id="41" name="Slika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98182" cy="3933315"/>
                    </a:xfrm>
                    <a:prstGeom prst="rect">
                      <a:avLst/>
                    </a:prstGeom>
                    <a:noFill/>
                    <a:ln>
                      <a:noFill/>
                    </a:ln>
                  </pic:spPr>
                </pic:pic>
              </a:graphicData>
            </a:graphic>
          </wp:inline>
        </w:drawing>
      </w:r>
    </w:p>
    <w:p w14:paraId="7BEED690" w14:textId="77777777" w:rsidR="00F73F4E" w:rsidRDefault="00F73F4E" w:rsidP="00F73F4E">
      <w:pPr>
        <w:pStyle w:val="DescriptionHeading2"/>
      </w:pPr>
    </w:p>
    <w:p w14:paraId="14AA3F43" w14:textId="77777777" w:rsidR="00F73F4E" w:rsidRDefault="00F73F4E" w:rsidP="00F73F4E">
      <w:pPr>
        <w:pStyle w:val="DescriptionHeading2"/>
      </w:pPr>
      <w:r>
        <w:t>Pregled transakcija – bankar</w:t>
      </w:r>
    </w:p>
    <w:p w14:paraId="6249A503" w14:textId="77777777" w:rsidR="00F73F4E" w:rsidRDefault="00F73F4E" w:rsidP="00F73F4E">
      <w:pPr>
        <w:pStyle w:val="DescriptionHeading2"/>
      </w:pPr>
      <w:r>
        <w:rPr>
          <w:noProof/>
        </w:rPr>
        <w:drawing>
          <wp:inline distT="0" distB="0" distL="0" distR="0" wp14:anchorId="613BF961" wp14:editId="54DAF526">
            <wp:extent cx="5577840" cy="3990302"/>
            <wp:effectExtent l="0" t="0" r="3810" b="0"/>
            <wp:docPr id="40" name="Slika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93258" cy="4001332"/>
                    </a:xfrm>
                    <a:prstGeom prst="rect">
                      <a:avLst/>
                    </a:prstGeom>
                    <a:noFill/>
                    <a:ln>
                      <a:noFill/>
                    </a:ln>
                  </pic:spPr>
                </pic:pic>
              </a:graphicData>
            </a:graphic>
          </wp:inline>
        </w:drawing>
      </w:r>
    </w:p>
    <w:p w14:paraId="3E4C3C5B" w14:textId="77777777" w:rsidR="00F73F4E" w:rsidRDefault="00F73F4E" w:rsidP="00F73F4E">
      <w:pPr>
        <w:pStyle w:val="DescriptionHeading2"/>
      </w:pPr>
    </w:p>
    <w:p w14:paraId="0DB447DA" w14:textId="77777777" w:rsidR="00F73F4E" w:rsidRDefault="00F73F4E" w:rsidP="00F73F4E">
      <w:pPr>
        <w:pStyle w:val="DescriptionHeading2"/>
      </w:pPr>
      <w:r>
        <w:t>Uređivanje klijenata</w:t>
      </w:r>
    </w:p>
    <w:p w14:paraId="58353309" w14:textId="77777777" w:rsidR="00F73F4E" w:rsidRDefault="00F73F4E" w:rsidP="00F73F4E">
      <w:pPr>
        <w:pStyle w:val="DescriptionHeading2"/>
      </w:pPr>
      <w:r>
        <w:rPr>
          <w:noProof/>
        </w:rPr>
        <w:drawing>
          <wp:inline distT="0" distB="0" distL="0" distR="0" wp14:anchorId="6EFB96C2" wp14:editId="44D37627">
            <wp:extent cx="5577840" cy="3990301"/>
            <wp:effectExtent l="0" t="0" r="3810" b="0"/>
            <wp:docPr id="42" name="Slika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84101" cy="3994780"/>
                    </a:xfrm>
                    <a:prstGeom prst="rect">
                      <a:avLst/>
                    </a:prstGeom>
                    <a:noFill/>
                    <a:ln>
                      <a:noFill/>
                    </a:ln>
                  </pic:spPr>
                </pic:pic>
              </a:graphicData>
            </a:graphic>
          </wp:inline>
        </w:drawing>
      </w:r>
    </w:p>
    <w:p w14:paraId="0BF3CCFE" w14:textId="77777777" w:rsidR="00636AB4" w:rsidRDefault="00636AB4" w:rsidP="00636AB4">
      <w:pPr>
        <w:pStyle w:val="Naslov5"/>
      </w:pPr>
      <w:r>
        <w:lastRenderedPageBreak/>
        <w:t>Klasni dijagram</w:t>
      </w:r>
    </w:p>
    <w:p w14:paraId="230BF541" w14:textId="77777777" w:rsidR="00636AB4" w:rsidRDefault="00636AB4" w:rsidP="00636AB4">
      <w:pPr>
        <w:pStyle w:val="Naslov5"/>
      </w:pPr>
      <w:r>
        <w:rPr>
          <w:noProof/>
        </w:rPr>
        <w:drawing>
          <wp:inline distT="0" distB="0" distL="0" distR="0" wp14:anchorId="7F68A2BC" wp14:editId="6C380E11">
            <wp:extent cx="6339840" cy="6291072"/>
            <wp:effectExtent l="0" t="0" r="3810" b="0"/>
            <wp:docPr id="48" name="Slika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340860" cy="6292084"/>
                    </a:xfrm>
                    <a:prstGeom prst="rect">
                      <a:avLst/>
                    </a:prstGeom>
                    <a:noFill/>
                    <a:ln>
                      <a:noFill/>
                    </a:ln>
                  </pic:spPr>
                </pic:pic>
              </a:graphicData>
            </a:graphic>
          </wp:inline>
        </w:drawing>
      </w:r>
    </w:p>
    <w:p w14:paraId="1CCC954F" w14:textId="77777777" w:rsidR="00636AB4" w:rsidRDefault="00636AB4" w:rsidP="00636AB4">
      <w:pPr>
        <w:pStyle w:val="Naslov5"/>
      </w:pPr>
    </w:p>
    <w:p w14:paraId="6F88B13E" w14:textId="77777777" w:rsidR="00636AB4" w:rsidRDefault="00636AB4" w:rsidP="00636AB4">
      <w:pPr>
        <w:pStyle w:val="Naslov5"/>
      </w:pPr>
    </w:p>
    <w:p w14:paraId="6A04848B" w14:textId="77777777" w:rsidR="00636AB4" w:rsidRDefault="00636AB4" w:rsidP="00636AB4"/>
    <w:p w14:paraId="4A5DAD6D" w14:textId="77777777" w:rsidR="00636AB4" w:rsidRDefault="00636AB4" w:rsidP="00636AB4"/>
    <w:p w14:paraId="06D2FBC7" w14:textId="77777777" w:rsidR="00636AB4" w:rsidRDefault="00636AB4" w:rsidP="00636AB4">
      <w:pPr>
        <w:pStyle w:val="DescriptionHeading2"/>
      </w:pPr>
      <w:r>
        <w:t>Klasni dijagram - MVC</w:t>
      </w:r>
    </w:p>
    <w:p w14:paraId="6711B837" w14:textId="77777777" w:rsidR="00636AB4" w:rsidRPr="00636AB4" w:rsidRDefault="00636AB4" w:rsidP="00636AB4"/>
    <w:p w14:paraId="2DD4F54A" w14:textId="77777777" w:rsidR="00636AB4" w:rsidRDefault="00636AB4" w:rsidP="00636AB4">
      <w:pPr>
        <w:pStyle w:val="Naslov5"/>
        <w:jc w:val="center"/>
      </w:pPr>
      <w:r>
        <w:rPr>
          <w:noProof/>
        </w:rPr>
        <w:drawing>
          <wp:inline distT="0" distB="0" distL="0" distR="0" wp14:anchorId="3D80811C" wp14:editId="05E5EE69">
            <wp:extent cx="6469380" cy="4052705"/>
            <wp:effectExtent l="0" t="0" r="7620" b="5080"/>
            <wp:docPr id="49" name="Slika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470349" cy="4053312"/>
                    </a:xfrm>
                    <a:prstGeom prst="rect">
                      <a:avLst/>
                    </a:prstGeom>
                    <a:noFill/>
                    <a:ln>
                      <a:noFill/>
                    </a:ln>
                  </pic:spPr>
                </pic:pic>
              </a:graphicData>
            </a:graphic>
          </wp:inline>
        </w:drawing>
      </w:r>
      <w:r>
        <w:br/>
      </w:r>
    </w:p>
    <w:p w14:paraId="5DD2F385" w14:textId="77777777" w:rsidR="00636AB4" w:rsidRDefault="00636AB4" w:rsidP="00636AB4"/>
    <w:p w14:paraId="00D514C7" w14:textId="77777777" w:rsidR="00636AB4" w:rsidRDefault="00636AB4" w:rsidP="00636AB4"/>
    <w:p w14:paraId="098AD982" w14:textId="77777777" w:rsidR="00636AB4" w:rsidRDefault="00636AB4" w:rsidP="00636AB4"/>
    <w:p w14:paraId="2EC70115" w14:textId="77777777" w:rsidR="00636AB4" w:rsidRDefault="00636AB4" w:rsidP="00636AB4"/>
    <w:p w14:paraId="23815218" w14:textId="77777777" w:rsidR="00636AB4" w:rsidRDefault="00636AB4" w:rsidP="00636AB4"/>
    <w:p w14:paraId="33371B2E" w14:textId="77777777" w:rsidR="00636AB4" w:rsidRDefault="00636AB4" w:rsidP="00636AB4"/>
    <w:p w14:paraId="641A753C" w14:textId="77777777" w:rsidR="00636AB4" w:rsidRDefault="00636AB4" w:rsidP="00636AB4"/>
    <w:p w14:paraId="661065DC" w14:textId="77777777" w:rsidR="00636AB4" w:rsidRDefault="00636AB4" w:rsidP="00636AB4"/>
    <w:p w14:paraId="1E209007" w14:textId="77777777" w:rsidR="00636AB4" w:rsidRDefault="00636AB4" w:rsidP="00636AB4"/>
    <w:p w14:paraId="62420D9F" w14:textId="77777777" w:rsidR="00636AB4" w:rsidRDefault="00636AB4" w:rsidP="00636AB4"/>
    <w:p w14:paraId="1B1165A1" w14:textId="77777777" w:rsidR="00636AB4" w:rsidRDefault="00636AB4" w:rsidP="00636AB4"/>
    <w:p w14:paraId="0574954D" w14:textId="77777777" w:rsidR="00636AB4" w:rsidRDefault="00636AB4" w:rsidP="00636AB4"/>
    <w:p w14:paraId="64906D35" w14:textId="77777777" w:rsidR="00636AB4" w:rsidRDefault="00636AB4" w:rsidP="00636AB4"/>
    <w:p w14:paraId="13BA79FA" w14:textId="77777777" w:rsidR="00636AB4" w:rsidRDefault="00636AB4" w:rsidP="00636AB4"/>
    <w:p w14:paraId="73E618A0" w14:textId="77777777" w:rsidR="00636AB4" w:rsidRDefault="00636AB4" w:rsidP="00636AB4"/>
    <w:p w14:paraId="5D4BA3CA" w14:textId="77777777" w:rsidR="00636AB4" w:rsidRDefault="00636AB4" w:rsidP="00636AB4"/>
    <w:p w14:paraId="39D76B5A" w14:textId="77777777" w:rsidR="00636AB4" w:rsidRPr="00636AB4" w:rsidRDefault="00636AB4" w:rsidP="00636AB4"/>
    <w:p w14:paraId="183E35E9" w14:textId="77777777" w:rsidR="0096050D" w:rsidRDefault="0096050D" w:rsidP="00F73F4E">
      <w:pPr>
        <w:pStyle w:val="DescriptionHeading2"/>
      </w:pPr>
    </w:p>
    <w:p w14:paraId="25A6F9CC" w14:textId="77777777" w:rsidR="0096050D" w:rsidRDefault="0096050D" w:rsidP="0096050D">
      <w:pPr>
        <w:pStyle w:val="Naslov5"/>
      </w:pPr>
      <w:r>
        <w:t>Scenariji</w:t>
      </w:r>
    </w:p>
    <w:p w14:paraId="11C9CBE6" w14:textId="77777777" w:rsidR="0096050D" w:rsidRDefault="0096050D" w:rsidP="0096050D">
      <w:pPr>
        <w:pStyle w:val="DescriptionHeading2"/>
      </w:pPr>
      <w:r>
        <w:t xml:space="preserve">Scenarij 1 - </w:t>
      </w:r>
      <w:r w:rsidRPr="0096050D">
        <w:t>Vršenje uplata</w:t>
      </w:r>
      <w:r>
        <w:t>:</w:t>
      </w:r>
    </w:p>
    <w:p w14:paraId="059FE04B" w14:textId="77777777" w:rsidR="0096050D" w:rsidRPr="00441CC6" w:rsidRDefault="0096050D" w:rsidP="0096050D"/>
    <w:tbl>
      <w:tblPr>
        <w:tblStyle w:val="Koordinatnamreatabele"/>
        <w:tblW w:w="9516" w:type="dxa"/>
        <w:tblLook w:val="04A0" w:firstRow="1" w:lastRow="0" w:firstColumn="1" w:lastColumn="0" w:noHBand="0" w:noVBand="1"/>
      </w:tblPr>
      <w:tblGrid>
        <w:gridCol w:w="4758"/>
        <w:gridCol w:w="4758"/>
      </w:tblGrid>
      <w:tr w:rsidR="0096050D" w:rsidRPr="00441CC6" w14:paraId="78FA5365" w14:textId="77777777" w:rsidTr="00B74A0D">
        <w:trPr>
          <w:trHeight w:val="250"/>
        </w:trPr>
        <w:tc>
          <w:tcPr>
            <w:tcW w:w="4758" w:type="dxa"/>
            <w:shd w:val="clear" w:color="auto" w:fill="BEBEBE" w:themeFill="text2" w:themeFillTint="66"/>
          </w:tcPr>
          <w:p w14:paraId="616C5764" w14:textId="77777777" w:rsidR="0096050D" w:rsidRPr="0096050D" w:rsidRDefault="0096050D" w:rsidP="00B74A0D">
            <w:pPr>
              <w:rPr>
                <w:rFonts w:cs="Arial"/>
              </w:rPr>
            </w:pPr>
            <w:r w:rsidRPr="0096050D">
              <w:rPr>
                <w:rFonts w:cs="Arial"/>
              </w:rPr>
              <w:t>Naziv</w:t>
            </w:r>
          </w:p>
        </w:tc>
        <w:tc>
          <w:tcPr>
            <w:tcW w:w="4758" w:type="dxa"/>
            <w:shd w:val="clear" w:color="auto" w:fill="FFFFFF" w:themeFill="background1"/>
          </w:tcPr>
          <w:p w14:paraId="14616F5F" w14:textId="77777777" w:rsidR="0096050D" w:rsidRPr="0096050D" w:rsidRDefault="0096050D" w:rsidP="00B74A0D">
            <w:pPr>
              <w:rPr>
                <w:rFonts w:cs="Arial"/>
              </w:rPr>
            </w:pPr>
            <w:r w:rsidRPr="0096050D">
              <w:rPr>
                <w:rFonts w:cs="Arial"/>
              </w:rPr>
              <w:t>Vršenje uplata</w:t>
            </w:r>
          </w:p>
        </w:tc>
      </w:tr>
      <w:tr w:rsidR="0096050D" w:rsidRPr="00441CC6" w14:paraId="1C38AED2" w14:textId="77777777" w:rsidTr="00B74A0D">
        <w:trPr>
          <w:trHeight w:val="250"/>
        </w:trPr>
        <w:tc>
          <w:tcPr>
            <w:tcW w:w="4758" w:type="dxa"/>
            <w:shd w:val="clear" w:color="auto" w:fill="BEBEBE" w:themeFill="text2" w:themeFillTint="66"/>
          </w:tcPr>
          <w:p w14:paraId="365E3943" w14:textId="77777777" w:rsidR="0096050D" w:rsidRPr="0096050D" w:rsidRDefault="0096050D" w:rsidP="00B74A0D">
            <w:pPr>
              <w:rPr>
                <w:rFonts w:cs="Arial"/>
              </w:rPr>
            </w:pPr>
            <w:r w:rsidRPr="0096050D">
              <w:rPr>
                <w:rFonts w:cs="Arial"/>
              </w:rPr>
              <w:t>Opis</w:t>
            </w:r>
          </w:p>
        </w:tc>
        <w:tc>
          <w:tcPr>
            <w:tcW w:w="4758" w:type="dxa"/>
            <w:shd w:val="clear" w:color="auto" w:fill="FFFFFF" w:themeFill="background1"/>
          </w:tcPr>
          <w:p w14:paraId="57C784A6" w14:textId="77777777" w:rsidR="0096050D" w:rsidRPr="0096050D" w:rsidRDefault="0096050D" w:rsidP="00B74A0D">
            <w:pPr>
              <w:rPr>
                <w:rFonts w:cs="Arial"/>
              </w:rPr>
            </w:pPr>
            <w:r w:rsidRPr="0096050D">
              <w:rPr>
                <w:rFonts w:cs="Arial"/>
              </w:rPr>
              <w:t>Klijent putem Web interfejsa vrši uplatu na drugi račun</w:t>
            </w:r>
          </w:p>
        </w:tc>
      </w:tr>
      <w:tr w:rsidR="0096050D" w:rsidRPr="00441CC6" w14:paraId="0D835C27" w14:textId="77777777" w:rsidTr="00B74A0D">
        <w:trPr>
          <w:trHeight w:val="250"/>
        </w:trPr>
        <w:tc>
          <w:tcPr>
            <w:tcW w:w="4758" w:type="dxa"/>
            <w:shd w:val="clear" w:color="auto" w:fill="BEBEBE" w:themeFill="text2" w:themeFillTint="66"/>
          </w:tcPr>
          <w:p w14:paraId="459771F3" w14:textId="77777777" w:rsidR="0096050D" w:rsidRPr="0096050D" w:rsidRDefault="0096050D" w:rsidP="00B74A0D">
            <w:pPr>
              <w:rPr>
                <w:rFonts w:cs="Arial"/>
              </w:rPr>
            </w:pPr>
            <w:r w:rsidRPr="0096050D">
              <w:rPr>
                <w:rFonts w:cs="Arial"/>
              </w:rPr>
              <w:t>Vezani zahtjevi</w:t>
            </w:r>
          </w:p>
        </w:tc>
        <w:tc>
          <w:tcPr>
            <w:tcW w:w="4758" w:type="dxa"/>
          </w:tcPr>
          <w:p w14:paraId="5DFB51F0" w14:textId="77777777" w:rsidR="0096050D" w:rsidRPr="0096050D" w:rsidRDefault="0096050D" w:rsidP="00B74A0D">
            <w:pPr>
              <w:rPr>
                <w:rFonts w:cs="Arial"/>
              </w:rPr>
            </w:pPr>
            <w:r w:rsidRPr="0096050D">
              <w:rPr>
                <w:rFonts w:cs="Arial"/>
              </w:rPr>
              <w:t>/</w:t>
            </w:r>
          </w:p>
        </w:tc>
      </w:tr>
      <w:tr w:rsidR="0096050D" w:rsidRPr="00441CC6" w14:paraId="43CDDB40" w14:textId="77777777" w:rsidTr="00B74A0D">
        <w:trPr>
          <w:trHeight w:val="261"/>
        </w:trPr>
        <w:tc>
          <w:tcPr>
            <w:tcW w:w="4758" w:type="dxa"/>
            <w:shd w:val="clear" w:color="auto" w:fill="BEBEBE" w:themeFill="text2" w:themeFillTint="66"/>
          </w:tcPr>
          <w:p w14:paraId="0372F03B" w14:textId="77777777" w:rsidR="0096050D" w:rsidRPr="0096050D" w:rsidRDefault="0096050D" w:rsidP="00B74A0D">
            <w:pPr>
              <w:rPr>
                <w:rFonts w:cs="Arial"/>
              </w:rPr>
            </w:pPr>
            <w:r w:rsidRPr="0096050D">
              <w:rPr>
                <w:rFonts w:cs="Arial"/>
              </w:rPr>
              <w:t>Preduvjeti</w:t>
            </w:r>
          </w:p>
        </w:tc>
        <w:tc>
          <w:tcPr>
            <w:tcW w:w="4758" w:type="dxa"/>
          </w:tcPr>
          <w:p w14:paraId="6B76B36A" w14:textId="77777777" w:rsidR="0096050D" w:rsidRPr="0096050D" w:rsidRDefault="0096050D" w:rsidP="00B74A0D">
            <w:pPr>
              <w:rPr>
                <w:rFonts w:cs="Arial"/>
              </w:rPr>
            </w:pPr>
            <w:r w:rsidRPr="0096050D">
              <w:rPr>
                <w:rFonts w:cs="Arial"/>
              </w:rPr>
              <w:t>Klijent prijavljen na sistem, ima dovoljan iznos na računu</w:t>
            </w:r>
          </w:p>
        </w:tc>
      </w:tr>
      <w:tr w:rsidR="0096050D" w:rsidRPr="00441CC6" w14:paraId="10CF58CE" w14:textId="77777777" w:rsidTr="00B74A0D">
        <w:trPr>
          <w:trHeight w:val="250"/>
        </w:trPr>
        <w:tc>
          <w:tcPr>
            <w:tcW w:w="4758" w:type="dxa"/>
            <w:shd w:val="clear" w:color="auto" w:fill="BEBEBE" w:themeFill="text2" w:themeFillTint="66"/>
          </w:tcPr>
          <w:p w14:paraId="4B60F5E6" w14:textId="77777777" w:rsidR="0096050D" w:rsidRPr="0096050D" w:rsidRDefault="0096050D" w:rsidP="00B74A0D">
            <w:pPr>
              <w:rPr>
                <w:rFonts w:cs="Arial"/>
              </w:rPr>
            </w:pPr>
            <w:r w:rsidRPr="0096050D">
              <w:rPr>
                <w:rFonts w:cs="Arial"/>
              </w:rPr>
              <w:t>Posljedice – uspješan završetak</w:t>
            </w:r>
          </w:p>
        </w:tc>
        <w:tc>
          <w:tcPr>
            <w:tcW w:w="4758" w:type="dxa"/>
          </w:tcPr>
          <w:p w14:paraId="61C6559D" w14:textId="77777777" w:rsidR="0096050D" w:rsidRPr="0096050D" w:rsidRDefault="0096050D" w:rsidP="00B74A0D">
            <w:pPr>
              <w:rPr>
                <w:rFonts w:cs="Arial"/>
              </w:rPr>
            </w:pPr>
            <w:r w:rsidRPr="0096050D">
              <w:rPr>
                <w:rFonts w:cs="Arial"/>
              </w:rPr>
              <w:t>Izvršena uplata, umanjen iznos na klijentovom računu</w:t>
            </w:r>
          </w:p>
        </w:tc>
      </w:tr>
      <w:tr w:rsidR="0096050D" w:rsidRPr="00441CC6" w14:paraId="52886319" w14:textId="77777777" w:rsidTr="00B74A0D">
        <w:trPr>
          <w:trHeight w:val="250"/>
        </w:trPr>
        <w:tc>
          <w:tcPr>
            <w:tcW w:w="4758" w:type="dxa"/>
            <w:shd w:val="clear" w:color="auto" w:fill="BEBEBE" w:themeFill="text2" w:themeFillTint="66"/>
          </w:tcPr>
          <w:p w14:paraId="7D8E9878" w14:textId="77777777" w:rsidR="0096050D" w:rsidRPr="0096050D" w:rsidRDefault="0096050D" w:rsidP="00B74A0D">
            <w:pPr>
              <w:rPr>
                <w:rFonts w:cs="Arial"/>
              </w:rPr>
            </w:pPr>
            <w:r w:rsidRPr="0096050D">
              <w:rPr>
                <w:rFonts w:cs="Arial"/>
              </w:rPr>
              <w:t>Posljedice – neuspješan završetak</w:t>
            </w:r>
          </w:p>
        </w:tc>
        <w:tc>
          <w:tcPr>
            <w:tcW w:w="4758" w:type="dxa"/>
          </w:tcPr>
          <w:p w14:paraId="627C384A" w14:textId="77777777" w:rsidR="0096050D" w:rsidRPr="0096050D" w:rsidRDefault="0096050D" w:rsidP="00B74A0D">
            <w:pPr>
              <w:rPr>
                <w:rFonts w:cs="Arial"/>
              </w:rPr>
            </w:pPr>
            <w:r w:rsidRPr="0096050D">
              <w:rPr>
                <w:rFonts w:cs="Arial"/>
              </w:rPr>
              <w:t>Prikaz poruke s greškom</w:t>
            </w:r>
          </w:p>
        </w:tc>
      </w:tr>
      <w:tr w:rsidR="0096050D" w:rsidRPr="00441CC6" w14:paraId="11107697" w14:textId="77777777" w:rsidTr="00B74A0D">
        <w:trPr>
          <w:trHeight w:val="250"/>
        </w:trPr>
        <w:tc>
          <w:tcPr>
            <w:tcW w:w="4758" w:type="dxa"/>
            <w:shd w:val="clear" w:color="auto" w:fill="BEBEBE" w:themeFill="text2" w:themeFillTint="66"/>
          </w:tcPr>
          <w:p w14:paraId="554E855B" w14:textId="77777777" w:rsidR="0096050D" w:rsidRPr="0096050D" w:rsidRDefault="0096050D" w:rsidP="00B74A0D">
            <w:pPr>
              <w:rPr>
                <w:rFonts w:cs="Arial"/>
              </w:rPr>
            </w:pPr>
            <w:r w:rsidRPr="0096050D">
              <w:rPr>
                <w:rFonts w:cs="Arial"/>
              </w:rPr>
              <w:t>Primarni akteri</w:t>
            </w:r>
          </w:p>
        </w:tc>
        <w:tc>
          <w:tcPr>
            <w:tcW w:w="4758" w:type="dxa"/>
          </w:tcPr>
          <w:p w14:paraId="405ED4A4" w14:textId="77777777" w:rsidR="0096050D" w:rsidRPr="0096050D" w:rsidRDefault="0096050D" w:rsidP="00B74A0D">
            <w:pPr>
              <w:tabs>
                <w:tab w:val="left" w:pos="1068"/>
              </w:tabs>
              <w:rPr>
                <w:rFonts w:cs="Arial"/>
              </w:rPr>
            </w:pPr>
            <w:r w:rsidRPr="0096050D">
              <w:rPr>
                <w:rFonts w:cs="Arial"/>
              </w:rPr>
              <w:t>Klijent</w:t>
            </w:r>
          </w:p>
        </w:tc>
      </w:tr>
      <w:tr w:rsidR="0096050D" w:rsidRPr="00441CC6" w14:paraId="66DDA8AE" w14:textId="77777777" w:rsidTr="00B74A0D">
        <w:trPr>
          <w:trHeight w:val="250"/>
        </w:trPr>
        <w:tc>
          <w:tcPr>
            <w:tcW w:w="4758" w:type="dxa"/>
            <w:shd w:val="clear" w:color="auto" w:fill="BEBEBE" w:themeFill="text2" w:themeFillTint="66"/>
          </w:tcPr>
          <w:p w14:paraId="3FA23E9F" w14:textId="77777777" w:rsidR="0096050D" w:rsidRPr="0096050D" w:rsidRDefault="0096050D" w:rsidP="00B74A0D">
            <w:pPr>
              <w:rPr>
                <w:rFonts w:cs="Arial"/>
              </w:rPr>
            </w:pPr>
            <w:r w:rsidRPr="0096050D">
              <w:rPr>
                <w:rFonts w:cs="Arial"/>
              </w:rPr>
              <w:t>Ostali akteri</w:t>
            </w:r>
          </w:p>
        </w:tc>
        <w:tc>
          <w:tcPr>
            <w:tcW w:w="4758" w:type="dxa"/>
          </w:tcPr>
          <w:p w14:paraId="4E492357" w14:textId="77777777" w:rsidR="0096050D" w:rsidRPr="0096050D" w:rsidRDefault="0096050D" w:rsidP="00B74A0D">
            <w:pPr>
              <w:rPr>
                <w:rFonts w:cs="Arial"/>
              </w:rPr>
            </w:pPr>
            <w:r w:rsidRPr="0096050D">
              <w:rPr>
                <w:rFonts w:cs="Arial"/>
              </w:rPr>
              <w:t>/</w:t>
            </w:r>
          </w:p>
        </w:tc>
      </w:tr>
      <w:tr w:rsidR="0096050D" w:rsidRPr="00441CC6" w14:paraId="0FC3D65B" w14:textId="77777777" w:rsidTr="00B74A0D">
        <w:trPr>
          <w:trHeight w:val="250"/>
        </w:trPr>
        <w:tc>
          <w:tcPr>
            <w:tcW w:w="4758" w:type="dxa"/>
            <w:shd w:val="clear" w:color="auto" w:fill="BEBEBE" w:themeFill="text2" w:themeFillTint="66"/>
          </w:tcPr>
          <w:p w14:paraId="609D0083" w14:textId="77777777" w:rsidR="0096050D" w:rsidRPr="0096050D" w:rsidRDefault="0096050D" w:rsidP="00B74A0D">
            <w:pPr>
              <w:rPr>
                <w:rFonts w:cs="Arial"/>
              </w:rPr>
            </w:pPr>
            <w:r w:rsidRPr="0096050D">
              <w:rPr>
                <w:rFonts w:cs="Arial"/>
              </w:rPr>
              <w:t>Proširenja/Alternative</w:t>
            </w:r>
          </w:p>
        </w:tc>
        <w:tc>
          <w:tcPr>
            <w:tcW w:w="4758" w:type="dxa"/>
          </w:tcPr>
          <w:p w14:paraId="0229919D" w14:textId="77777777" w:rsidR="0096050D" w:rsidRPr="0096050D" w:rsidRDefault="0096050D" w:rsidP="00B74A0D">
            <w:pPr>
              <w:rPr>
                <w:rFonts w:cs="Arial"/>
              </w:rPr>
            </w:pPr>
            <w:r w:rsidRPr="0096050D">
              <w:rPr>
                <w:rFonts w:cs="Arial"/>
              </w:rPr>
              <w:t>/</w:t>
            </w:r>
          </w:p>
        </w:tc>
      </w:tr>
      <w:tr w:rsidR="0096050D" w:rsidRPr="00441CC6" w14:paraId="3706D306" w14:textId="77777777" w:rsidTr="00B74A0D">
        <w:trPr>
          <w:trHeight w:val="250"/>
        </w:trPr>
        <w:tc>
          <w:tcPr>
            <w:tcW w:w="4758" w:type="dxa"/>
            <w:shd w:val="clear" w:color="auto" w:fill="BEBEBE" w:themeFill="text2" w:themeFillTint="66"/>
          </w:tcPr>
          <w:p w14:paraId="67031BE1" w14:textId="77777777" w:rsidR="0096050D" w:rsidRPr="0096050D" w:rsidRDefault="0096050D" w:rsidP="00B74A0D">
            <w:pPr>
              <w:rPr>
                <w:rFonts w:cs="Arial"/>
              </w:rPr>
            </w:pPr>
            <w:r w:rsidRPr="0096050D">
              <w:rPr>
                <w:rFonts w:cs="Arial"/>
              </w:rPr>
              <w:t>Glavni tok</w:t>
            </w:r>
          </w:p>
        </w:tc>
        <w:tc>
          <w:tcPr>
            <w:tcW w:w="4758" w:type="dxa"/>
          </w:tcPr>
          <w:p w14:paraId="7D5167C4" w14:textId="77777777" w:rsidR="0096050D" w:rsidRPr="0096050D" w:rsidRDefault="0096050D" w:rsidP="00B74A0D">
            <w:pPr>
              <w:rPr>
                <w:rFonts w:cs="Arial"/>
              </w:rPr>
            </w:pPr>
            <w:r w:rsidRPr="0096050D">
              <w:rPr>
                <w:rFonts w:cs="Arial"/>
              </w:rPr>
              <w:t>Klijent u aplikaciji bira opciju vršenja uplate, nakon čega unosi potrebne podatke a sistem provjeri transakciju i izvrši uplatu akoje ona odobrena</w:t>
            </w:r>
          </w:p>
        </w:tc>
      </w:tr>
    </w:tbl>
    <w:p w14:paraId="1BDA5ABC" w14:textId="77777777" w:rsidR="0096050D" w:rsidRDefault="0096050D" w:rsidP="0096050D">
      <w:pPr>
        <w:rPr>
          <w:rFonts w:ascii="Arial" w:hAnsi="Arial" w:cs="Arial"/>
        </w:rPr>
      </w:pPr>
      <w:r w:rsidRPr="00441CC6">
        <w:rPr>
          <w:rFonts w:ascii="Arial" w:hAnsi="Arial" w:cs="Arial"/>
        </w:rPr>
        <w:t xml:space="preserve"> </w:t>
      </w:r>
    </w:p>
    <w:p w14:paraId="22D791B3" w14:textId="77777777" w:rsidR="0096050D" w:rsidRPr="00441CC6" w:rsidRDefault="0096050D" w:rsidP="0096050D">
      <w:pPr>
        <w:rPr>
          <w:rFonts w:ascii="Arial" w:hAnsi="Arial" w:cs="Arial"/>
        </w:rPr>
      </w:pPr>
    </w:p>
    <w:p w14:paraId="42FD4ABB" w14:textId="77777777" w:rsidR="0096050D" w:rsidRPr="00E54EFB" w:rsidRDefault="0096050D" w:rsidP="0096050D">
      <w:pPr>
        <w:pStyle w:val="Naslov"/>
        <w:rPr>
          <w:sz w:val="28"/>
          <w:szCs w:val="28"/>
        </w:rPr>
      </w:pPr>
      <w:r w:rsidRPr="00E54EFB">
        <w:rPr>
          <w:sz w:val="28"/>
          <w:szCs w:val="28"/>
        </w:rPr>
        <w:t>Tok događaja:</w:t>
      </w:r>
    </w:p>
    <w:tbl>
      <w:tblPr>
        <w:tblStyle w:val="Koordinatnamreatabele"/>
        <w:tblW w:w="0" w:type="auto"/>
        <w:tblLook w:val="04A0" w:firstRow="1" w:lastRow="0" w:firstColumn="1" w:lastColumn="0" w:noHBand="0" w:noVBand="1"/>
      </w:tblPr>
      <w:tblGrid>
        <w:gridCol w:w="5164"/>
        <w:gridCol w:w="4186"/>
      </w:tblGrid>
      <w:tr w:rsidR="0096050D" w:rsidRPr="0096050D" w14:paraId="731823F9" w14:textId="77777777" w:rsidTr="00B74A0D">
        <w:tc>
          <w:tcPr>
            <w:tcW w:w="5164" w:type="dxa"/>
            <w:shd w:val="clear" w:color="auto" w:fill="262626" w:themeFill="text1" w:themeFillTint="D9"/>
          </w:tcPr>
          <w:p w14:paraId="0A28C573" w14:textId="77777777" w:rsidR="0096050D" w:rsidRPr="0096050D" w:rsidRDefault="0096050D" w:rsidP="00B74A0D">
            <w:pPr>
              <w:rPr>
                <w:rFonts w:cs="Arial"/>
              </w:rPr>
            </w:pPr>
            <w:r w:rsidRPr="0096050D">
              <w:rPr>
                <w:rFonts w:cs="Arial"/>
              </w:rPr>
              <w:t>Klijent</w:t>
            </w:r>
          </w:p>
        </w:tc>
        <w:tc>
          <w:tcPr>
            <w:tcW w:w="4186" w:type="dxa"/>
            <w:shd w:val="clear" w:color="auto" w:fill="262626" w:themeFill="text1" w:themeFillTint="D9"/>
          </w:tcPr>
          <w:p w14:paraId="592B7443" w14:textId="77777777" w:rsidR="0096050D" w:rsidRPr="0096050D" w:rsidRDefault="0096050D" w:rsidP="00B74A0D">
            <w:pPr>
              <w:tabs>
                <w:tab w:val="left" w:pos="1284"/>
              </w:tabs>
              <w:rPr>
                <w:rFonts w:cs="Arial"/>
              </w:rPr>
            </w:pPr>
            <w:r w:rsidRPr="0096050D">
              <w:rPr>
                <w:rFonts w:cs="Arial"/>
              </w:rPr>
              <w:tab/>
              <w:t>Sistem banke</w:t>
            </w:r>
          </w:p>
        </w:tc>
      </w:tr>
      <w:tr w:rsidR="0096050D" w:rsidRPr="0096050D" w14:paraId="098E6F9A" w14:textId="77777777" w:rsidTr="00B74A0D">
        <w:tc>
          <w:tcPr>
            <w:tcW w:w="5164" w:type="dxa"/>
          </w:tcPr>
          <w:p w14:paraId="00290E68" w14:textId="77777777" w:rsidR="0096050D" w:rsidRPr="0096050D" w:rsidRDefault="0096050D" w:rsidP="0096050D">
            <w:pPr>
              <w:pStyle w:val="Paragrafspiska"/>
              <w:numPr>
                <w:ilvl w:val="0"/>
                <w:numId w:val="6"/>
              </w:numPr>
              <w:rPr>
                <w:rFonts w:cs="Arial"/>
              </w:rPr>
            </w:pPr>
            <w:r w:rsidRPr="0096050D">
              <w:rPr>
                <w:rFonts w:cs="Arial"/>
              </w:rPr>
              <w:t>Pristupanje interfejsu za vršenje uplata</w:t>
            </w:r>
          </w:p>
        </w:tc>
        <w:tc>
          <w:tcPr>
            <w:tcW w:w="4186" w:type="dxa"/>
          </w:tcPr>
          <w:p w14:paraId="421A6481" w14:textId="77777777" w:rsidR="0096050D" w:rsidRPr="0096050D" w:rsidRDefault="0096050D" w:rsidP="0096050D">
            <w:pPr>
              <w:pStyle w:val="Paragrafspiska"/>
              <w:numPr>
                <w:ilvl w:val="0"/>
                <w:numId w:val="6"/>
              </w:numPr>
              <w:rPr>
                <w:rFonts w:cs="Arial"/>
              </w:rPr>
            </w:pPr>
            <w:r w:rsidRPr="0096050D">
              <w:rPr>
                <w:rFonts w:cs="Arial"/>
              </w:rPr>
              <w:t>Prikaz polja za unos</w:t>
            </w:r>
          </w:p>
        </w:tc>
      </w:tr>
      <w:tr w:rsidR="0096050D" w:rsidRPr="0096050D" w14:paraId="7239F06A" w14:textId="77777777" w:rsidTr="00B74A0D">
        <w:tc>
          <w:tcPr>
            <w:tcW w:w="5164" w:type="dxa"/>
          </w:tcPr>
          <w:p w14:paraId="385C146D" w14:textId="77777777" w:rsidR="0096050D" w:rsidRPr="0096050D" w:rsidRDefault="0096050D" w:rsidP="0096050D">
            <w:pPr>
              <w:pStyle w:val="Paragrafspiska"/>
              <w:numPr>
                <w:ilvl w:val="0"/>
                <w:numId w:val="6"/>
              </w:numPr>
              <w:rPr>
                <w:rFonts w:cs="Arial"/>
              </w:rPr>
            </w:pPr>
            <w:r w:rsidRPr="0096050D">
              <w:rPr>
                <w:rFonts w:cs="Arial"/>
              </w:rPr>
              <w:t>Unos iznosa i podataka primaoca</w:t>
            </w:r>
          </w:p>
        </w:tc>
        <w:tc>
          <w:tcPr>
            <w:tcW w:w="4186" w:type="dxa"/>
          </w:tcPr>
          <w:p w14:paraId="3F887D41" w14:textId="77777777" w:rsidR="0096050D" w:rsidRPr="0096050D" w:rsidRDefault="0096050D" w:rsidP="0096050D">
            <w:pPr>
              <w:pStyle w:val="Paragrafspiska"/>
              <w:numPr>
                <w:ilvl w:val="0"/>
                <w:numId w:val="6"/>
              </w:numPr>
              <w:rPr>
                <w:rFonts w:cs="Arial"/>
              </w:rPr>
            </w:pPr>
            <w:r w:rsidRPr="0096050D">
              <w:rPr>
                <w:rFonts w:cs="Arial"/>
              </w:rPr>
              <w:t>Odobravanje uplate</w:t>
            </w:r>
          </w:p>
        </w:tc>
      </w:tr>
      <w:tr w:rsidR="0096050D" w:rsidRPr="0096050D" w14:paraId="6F7AD279" w14:textId="77777777" w:rsidTr="00B74A0D">
        <w:tc>
          <w:tcPr>
            <w:tcW w:w="5164" w:type="dxa"/>
          </w:tcPr>
          <w:p w14:paraId="33C90F7D" w14:textId="77777777" w:rsidR="0096050D" w:rsidRPr="0096050D" w:rsidRDefault="0096050D" w:rsidP="00B74A0D">
            <w:pPr>
              <w:pStyle w:val="Paragrafspiska"/>
              <w:rPr>
                <w:rFonts w:cs="Arial"/>
              </w:rPr>
            </w:pPr>
          </w:p>
        </w:tc>
        <w:tc>
          <w:tcPr>
            <w:tcW w:w="4186" w:type="dxa"/>
          </w:tcPr>
          <w:p w14:paraId="4364075A" w14:textId="77777777" w:rsidR="0096050D" w:rsidRPr="0096050D" w:rsidRDefault="0096050D" w:rsidP="0096050D">
            <w:pPr>
              <w:pStyle w:val="Paragrafspiska"/>
              <w:numPr>
                <w:ilvl w:val="0"/>
                <w:numId w:val="6"/>
              </w:numPr>
              <w:rPr>
                <w:rFonts w:cs="Arial"/>
              </w:rPr>
            </w:pPr>
            <w:r w:rsidRPr="0096050D">
              <w:rPr>
                <w:rFonts w:cs="Arial"/>
              </w:rPr>
              <w:t>Uspješno uplaćen iznos</w:t>
            </w:r>
          </w:p>
        </w:tc>
      </w:tr>
    </w:tbl>
    <w:p w14:paraId="55E9506F" w14:textId="77777777" w:rsidR="0096050D" w:rsidRPr="0096050D" w:rsidRDefault="0096050D" w:rsidP="0096050D">
      <w:pPr>
        <w:rPr>
          <w:rFonts w:cs="Arial"/>
        </w:rPr>
      </w:pPr>
    </w:p>
    <w:p w14:paraId="72BFA27D" w14:textId="77777777" w:rsidR="0096050D" w:rsidRPr="0096050D" w:rsidRDefault="0096050D" w:rsidP="0096050D">
      <w:pPr>
        <w:rPr>
          <w:rFonts w:cs="Arial"/>
        </w:rPr>
      </w:pPr>
    </w:p>
    <w:p w14:paraId="3CC99264" w14:textId="77777777" w:rsidR="0096050D" w:rsidRPr="0096050D" w:rsidRDefault="0096050D" w:rsidP="0096050D">
      <w:pPr>
        <w:pStyle w:val="Naslov"/>
        <w:rPr>
          <w:rFonts w:asciiTheme="minorHAnsi" w:hAnsiTheme="minorHAnsi"/>
          <w:sz w:val="28"/>
          <w:szCs w:val="28"/>
        </w:rPr>
      </w:pPr>
      <w:r w:rsidRPr="0096050D">
        <w:rPr>
          <w:rFonts w:asciiTheme="minorHAnsi" w:hAnsiTheme="minorHAnsi"/>
          <w:sz w:val="28"/>
          <w:szCs w:val="28"/>
        </w:rPr>
        <w:t>Alternativni tok događaja:</w:t>
      </w:r>
    </w:p>
    <w:tbl>
      <w:tblPr>
        <w:tblStyle w:val="Koordinatnamreatabele"/>
        <w:tblW w:w="0" w:type="auto"/>
        <w:tblLook w:val="04A0" w:firstRow="1" w:lastRow="0" w:firstColumn="1" w:lastColumn="0" w:noHBand="0" w:noVBand="1"/>
      </w:tblPr>
      <w:tblGrid>
        <w:gridCol w:w="5164"/>
        <w:gridCol w:w="4186"/>
      </w:tblGrid>
      <w:tr w:rsidR="0096050D" w:rsidRPr="0096050D" w14:paraId="219556F3" w14:textId="77777777" w:rsidTr="00B74A0D">
        <w:tc>
          <w:tcPr>
            <w:tcW w:w="5164" w:type="dxa"/>
            <w:shd w:val="clear" w:color="auto" w:fill="262626" w:themeFill="text1" w:themeFillTint="D9"/>
          </w:tcPr>
          <w:p w14:paraId="1C01DF45" w14:textId="77777777" w:rsidR="0096050D" w:rsidRPr="0096050D" w:rsidRDefault="0096050D" w:rsidP="00B74A0D">
            <w:pPr>
              <w:rPr>
                <w:rFonts w:cs="Arial"/>
              </w:rPr>
            </w:pPr>
            <w:r w:rsidRPr="0096050D">
              <w:rPr>
                <w:rFonts w:cs="Arial"/>
              </w:rPr>
              <w:t>Klijent</w:t>
            </w:r>
          </w:p>
        </w:tc>
        <w:tc>
          <w:tcPr>
            <w:tcW w:w="4186" w:type="dxa"/>
            <w:shd w:val="clear" w:color="auto" w:fill="262626" w:themeFill="text1" w:themeFillTint="D9"/>
          </w:tcPr>
          <w:p w14:paraId="0EDF24D9" w14:textId="77777777" w:rsidR="0096050D" w:rsidRPr="0096050D" w:rsidRDefault="0096050D" w:rsidP="00B74A0D">
            <w:pPr>
              <w:tabs>
                <w:tab w:val="left" w:pos="1284"/>
              </w:tabs>
              <w:rPr>
                <w:rFonts w:cs="Arial"/>
              </w:rPr>
            </w:pPr>
            <w:r w:rsidRPr="0096050D">
              <w:rPr>
                <w:rFonts w:cs="Arial"/>
              </w:rPr>
              <w:tab/>
              <w:t>Sistem banke</w:t>
            </w:r>
          </w:p>
        </w:tc>
      </w:tr>
      <w:tr w:rsidR="0096050D" w:rsidRPr="0096050D" w14:paraId="0F26EE04" w14:textId="77777777" w:rsidTr="00B74A0D">
        <w:tc>
          <w:tcPr>
            <w:tcW w:w="5164" w:type="dxa"/>
          </w:tcPr>
          <w:p w14:paraId="79357201" w14:textId="77777777" w:rsidR="0096050D" w:rsidRPr="0096050D" w:rsidRDefault="0096050D" w:rsidP="00B74A0D">
            <w:pPr>
              <w:pStyle w:val="Paragrafspiska"/>
              <w:rPr>
                <w:rFonts w:cs="Arial"/>
              </w:rPr>
            </w:pPr>
          </w:p>
        </w:tc>
        <w:tc>
          <w:tcPr>
            <w:tcW w:w="4186" w:type="dxa"/>
          </w:tcPr>
          <w:p w14:paraId="12638661" w14:textId="77777777" w:rsidR="0096050D" w:rsidRPr="0096050D" w:rsidRDefault="0096050D" w:rsidP="00B74A0D">
            <w:pPr>
              <w:rPr>
                <w:rFonts w:cs="Arial"/>
              </w:rPr>
            </w:pPr>
            <w:r w:rsidRPr="0096050D">
              <w:rPr>
                <w:rFonts w:cs="Arial"/>
              </w:rPr>
              <w:t xml:space="preserve">      4.1. Odbijanje uplate</w:t>
            </w:r>
          </w:p>
        </w:tc>
      </w:tr>
      <w:tr w:rsidR="0096050D" w:rsidRPr="0096050D" w14:paraId="23419219" w14:textId="77777777" w:rsidTr="00B74A0D">
        <w:tc>
          <w:tcPr>
            <w:tcW w:w="5164" w:type="dxa"/>
          </w:tcPr>
          <w:p w14:paraId="6385BA76" w14:textId="77777777" w:rsidR="0096050D" w:rsidRPr="0096050D" w:rsidRDefault="0096050D" w:rsidP="00B74A0D">
            <w:pPr>
              <w:pStyle w:val="Paragrafspiska"/>
              <w:rPr>
                <w:rFonts w:cs="Arial"/>
              </w:rPr>
            </w:pPr>
          </w:p>
        </w:tc>
        <w:tc>
          <w:tcPr>
            <w:tcW w:w="4186" w:type="dxa"/>
          </w:tcPr>
          <w:p w14:paraId="1C4F24C0" w14:textId="77777777" w:rsidR="0096050D" w:rsidRPr="0096050D" w:rsidRDefault="0096050D" w:rsidP="00B74A0D">
            <w:pPr>
              <w:ind w:left="360"/>
              <w:rPr>
                <w:rFonts w:cs="Arial"/>
              </w:rPr>
            </w:pPr>
            <w:r w:rsidRPr="0096050D">
              <w:rPr>
                <w:rFonts w:cs="Arial"/>
              </w:rPr>
              <w:t>4.2. Prikaz poruke s greškom</w:t>
            </w:r>
          </w:p>
        </w:tc>
      </w:tr>
    </w:tbl>
    <w:p w14:paraId="258E9357" w14:textId="77777777" w:rsidR="0096050D" w:rsidRPr="00441CC6" w:rsidRDefault="0096050D" w:rsidP="0096050D">
      <w:pPr>
        <w:rPr>
          <w:rFonts w:ascii="Arial" w:hAnsi="Arial" w:cs="Arial"/>
        </w:rPr>
      </w:pPr>
    </w:p>
    <w:p w14:paraId="69B7244E" w14:textId="77777777" w:rsidR="0096050D" w:rsidRPr="00441CC6" w:rsidRDefault="0096050D" w:rsidP="0096050D">
      <w:pPr>
        <w:rPr>
          <w:rFonts w:ascii="Arial" w:hAnsi="Arial" w:cs="Arial"/>
        </w:rPr>
      </w:pPr>
    </w:p>
    <w:p w14:paraId="31F8AAEA" w14:textId="77777777" w:rsidR="0096050D" w:rsidRPr="00441CC6" w:rsidRDefault="0096050D" w:rsidP="0096050D">
      <w:pPr>
        <w:rPr>
          <w:rFonts w:ascii="Arial" w:hAnsi="Arial" w:cs="Arial"/>
        </w:rPr>
      </w:pPr>
    </w:p>
    <w:p w14:paraId="2BC1A009" w14:textId="77777777" w:rsidR="0096050D" w:rsidRPr="00441CC6" w:rsidRDefault="0096050D" w:rsidP="0096050D">
      <w:pPr>
        <w:rPr>
          <w:rFonts w:ascii="Arial" w:hAnsi="Arial" w:cs="Arial"/>
        </w:rPr>
      </w:pPr>
    </w:p>
    <w:p w14:paraId="3E25489E" w14:textId="77777777" w:rsidR="0096050D" w:rsidRPr="00441CC6" w:rsidRDefault="0096050D" w:rsidP="0096050D">
      <w:pPr>
        <w:rPr>
          <w:rFonts w:ascii="Arial" w:hAnsi="Arial" w:cs="Arial"/>
        </w:rPr>
      </w:pPr>
    </w:p>
    <w:p w14:paraId="375FBCF3" w14:textId="77777777" w:rsidR="0096050D" w:rsidRDefault="0096050D" w:rsidP="0096050D">
      <w:pPr>
        <w:rPr>
          <w:rFonts w:ascii="Arial" w:hAnsi="Arial" w:cs="Arial"/>
        </w:rPr>
      </w:pPr>
    </w:p>
    <w:p w14:paraId="6EE0912A" w14:textId="77777777" w:rsidR="0096050D" w:rsidRPr="00441CC6" w:rsidRDefault="0096050D" w:rsidP="0096050D">
      <w:pPr>
        <w:rPr>
          <w:rFonts w:ascii="Arial" w:hAnsi="Arial" w:cs="Arial"/>
        </w:rPr>
      </w:pPr>
    </w:p>
    <w:p w14:paraId="382DDEC3" w14:textId="77777777" w:rsidR="0096050D" w:rsidRPr="0096050D" w:rsidRDefault="0096050D" w:rsidP="0096050D">
      <w:pPr>
        <w:pStyle w:val="DescriptionHeading2"/>
      </w:pPr>
      <w:r>
        <w:t xml:space="preserve">Scenarij 2 - </w:t>
      </w:r>
      <w:r w:rsidRPr="0096050D">
        <w:t>Pregled transakcija</w:t>
      </w:r>
      <w:r>
        <w:t>:</w:t>
      </w:r>
    </w:p>
    <w:p w14:paraId="52C7A4E6" w14:textId="77777777" w:rsidR="0096050D" w:rsidRPr="00441CC6" w:rsidRDefault="0096050D" w:rsidP="0096050D">
      <w:pPr>
        <w:rPr>
          <w:rFonts w:ascii="Arial" w:hAnsi="Arial" w:cs="Arial"/>
        </w:rPr>
      </w:pPr>
    </w:p>
    <w:tbl>
      <w:tblPr>
        <w:tblStyle w:val="Koordinatnamreatabele"/>
        <w:tblW w:w="9516" w:type="dxa"/>
        <w:tblLook w:val="04A0" w:firstRow="1" w:lastRow="0" w:firstColumn="1" w:lastColumn="0" w:noHBand="0" w:noVBand="1"/>
      </w:tblPr>
      <w:tblGrid>
        <w:gridCol w:w="4758"/>
        <w:gridCol w:w="4758"/>
      </w:tblGrid>
      <w:tr w:rsidR="0096050D" w:rsidRPr="0096050D" w14:paraId="75131177" w14:textId="77777777" w:rsidTr="00B74A0D">
        <w:trPr>
          <w:trHeight w:val="250"/>
        </w:trPr>
        <w:tc>
          <w:tcPr>
            <w:tcW w:w="4758" w:type="dxa"/>
            <w:shd w:val="clear" w:color="auto" w:fill="BEBEBE" w:themeFill="text2" w:themeFillTint="66"/>
          </w:tcPr>
          <w:p w14:paraId="500DDF06" w14:textId="77777777" w:rsidR="0096050D" w:rsidRPr="0096050D" w:rsidRDefault="0096050D" w:rsidP="00B74A0D">
            <w:pPr>
              <w:rPr>
                <w:rFonts w:cs="Arial"/>
              </w:rPr>
            </w:pPr>
            <w:r w:rsidRPr="0096050D">
              <w:rPr>
                <w:rFonts w:cs="Arial"/>
              </w:rPr>
              <w:t>Naziv</w:t>
            </w:r>
          </w:p>
        </w:tc>
        <w:tc>
          <w:tcPr>
            <w:tcW w:w="4758" w:type="dxa"/>
            <w:shd w:val="clear" w:color="auto" w:fill="FFFFFF" w:themeFill="background1"/>
          </w:tcPr>
          <w:p w14:paraId="3F31D05B" w14:textId="77777777" w:rsidR="0096050D" w:rsidRPr="0096050D" w:rsidRDefault="0096050D" w:rsidP="00B74A0D">
            <w:pPr>
              <w:rPr>
                <w:rFonts w:cs="Arial"/>
              </w:rPr>
            </w:pPr>
            <w:r w:rsidRPr="0096050D">
              <w:rPr>
                <w:rFonts w:cs="Arial"/>
              </w:rPr>
              <w:t>Pregled transakcija</w:t>
            </w:r>
          </w:p>
        </w:tc>
      </w:tr>
      <w:tr w:rsidR="0096050D" w:rsidRPr="0096050D" w14:paraId="34642868" w14:textId="77777777" w:rsidTr="00B74A0D">
        <w:trPr>
          <w:trHeight w:val="250"/>
        </w:trPr>
        <w:tc>
          <w:tcPr>
            <w:tcW w:w="4758" w:type="dxa"/>
            <w:shd w:val="clear" w:color="auto" w:fill="BEBEBE" w:themeFill="text2" w:themeFillTint="66"/>
          </w:tcPr>
          <w:p w14:paraId="7791FD56" w14:textId="77777777" w:rsidR="0096050D" w:rsidRPr="0096050D" w:rsidRDefault="0096050D" w:rsidP="00B74A0D">
            <w:pPr>
              <w:rPr>
                <w:rFonts w:cs="Arial"/>
              </w:rPr>
            </w:pPr>
            <w:r w:rsidRPr="0096050D">
              <w:rPr>
                <w:rFonts w:cs="Arial"/>
              </w:rPr>
              <w:t>Opis</w:t>
            </w:r>
          </w:p>
        </w:tc>
        <w:tc>
          <w:tcPr>
            <w:tcW w:w="4758" w:type="dxa"/>
            <w:shd w:val="clear" w:color="auto" w:fill="FFFFFF" w:themeFill="background1"/>
          </w:tcPr>
          <w:p w14:paraId="36B0B6DE" w14:textId="77777777" w:rsidR="0096050D" w:rsidRPr="0096050D" w:rsidRDefault="0096050D" w:rsidP="00B74A0D">
            <w:pPr>
              <w:rPr>
                <w:rFonts w:cs="Arial"/>
              </w:rPr>
            </w:pPr>
            <w:r w:rsidRPr="0096050D">
              <w:rPr>
                <w:rFonts w:cs="Arial"/>
              </w:rPr>
              <w:t>Klijent ima uvid u sve svoje izvršene transakcije</w:t>
            </w:r>
          </w:p>
        </w:tc>
      </w:tr>
      <w:tr w:rsidR="0096050D" w:rsidRPr="0096050D" w14:paraId="6E871BB3" w14:textId="77777777" w:rsidTr="00B74A0D">
        <w:trPr>
          <w:trHeight w:val="250"/>
        </w:trPr>
        <w:tc>
          <w:tcPr>
            <w:tcW w:w="4758" w:type="dxa"/>
            <w:shd w:val="clear" w:color="auto" w:fill="BEBEBE" w:themeFill="text2" w:themeFillTint="66"/>
          </w:tcPr>
          <w:p w14:paraId="016EFBBF" w14:textId="77777777" w:rsidR="0096050D" w:rsidRPr="0096050D" w:rsidRDefault="0096050D" w:rsidP="00B74A0D">
            <w:pPr>
              <w:rPr>
                <w:rFonts w:cs="Arial"/>
              </w:rPr>
            </w:pPr>
            <w:r w:rsidRPr="0096050D">
              <w:rPr>
                <w:rFonts w:cs="Arial"/>
              </w:rPr>
              <w:t>Vezani zahtjevi</w:t>
            </w:r>
          </w:p>
        </w:tc>
        <w:tc>
          <w:tcPr>
            <w:tcW w:w="4758" w:type="dxa"/>
          </w:tcPr>
          <w:p w14:paraId="19BC7953" w14:textId="77777777" w:rsidR="0096050D" w:rsidRPr="0096050D" w:rsidRDefault="0096050D" w:rsidP="00B74A0D">
            <w:pPr>
              <w:rPr>
                <w:rFonts w:cs="Arial"/>
              </w:rPr>
            </w:pPr>
            <w:r w:rsidRPr="0096050D">
              <w:rPr>
                <w:rFonts w:cs="Arial"/>
              </w:rPr>
              <w:t>/</w:t>
            </w:r>
          </w:p>
        </w:tc>
      </w:tr>
      <w:tr w:rsidR="0096050D" w:rsidRPr="0096050D" w14:paraId="09372516" w14:textId="77777777" w:rsidTr="00B74A0D">
        <w:trPr>
          <w:trHeight w:val="261"/>
        </w:trPr>
        <w:tc>
          <w:tcPr>
            <w:tcW w:w="4758" w:type="dxa"/>
            <w:shd w:val="clear" w:color="auto" w:fill="BEBEBE" w:themeFill="text2" w:themeFillTint="66"/>
          </w:tcPr>
          <w:p w14:paraId="503E905C" w14:textId="77777777" w:rsidR="0096050D" w:rsidRPr="0096050D" w:rsidRDefault="0096050D" w:rsidP="00B74A0D">
            <w:pPr>
              <w:rPr>
                <w:rFonts w:cs="Arial"/>
              </w:rPr>
            </w:pPr>
            <w:r w:rsidRPr="0096050D">
              <w:rPr>
                <w:rFonts w:cs="Arial"/>
              </w:rPr>
              <w:t>Preduvjeti</w:t>
            </w:r>
          </w:p>
        </w:tc>
        <w:tc>
          <w:tcPr>
            <w:tcW w:w="4758" w:type="dxa"/>
          </w:tcPr>
          <w:p w14:paraId="0B34F211" w14:textId="77777777" w:rsidR="0096050D" w:rsidRPr="0096050D" w:rsidRDefault="0096050D" w:rsidP="00B74A0D">
            <w:pPr>
              <w:rPr>
                <w:rFonts w:cs="Arial"/>
              </w:rPr>
            </w:pPr>
            <w:r w:rsidRPr="0096050D">
              <w:rPr>
                <w:rFonts w:cs="Arial"/>
              </w:rPr>
              <w:t>Prijavljen na sistem</w:t>
            </w:r>
          </w:p>
        </w:tc>
      </w:tr>
      <w:tr w:rsidR="0096050D" w:rsidRPr="0096050D" w14:paraId="7C41677D" w14:textId="77777777" w:rsidTr="00B74A0D">
        <w:trPr>
          <w:trHeight w:val="250"/>
        </w:trPr>
        <w:tc>
          <w:tcPr>
            <w:tcW w:w="4758" w:type="dxa"/>
            <w:shd w:val="clear" w:color="auto" w:fill="BEBEBE" w:themeFill="text2" w:themeFillTint="66"/>
          </w:tcPr>
          <w:p w14:paraId="2396653B" w14:textId="77777777" w:rsidR="0096050D" w:rsidRPr="0096050D" w:rsidRDefault="0096050D" w:rsidP="00B74A0D">
            <w:pPr>
              <w:rPr>
                <w:rFonts w:cs="Arial"/>
              </w:rPr>
            </w:pPr>
            <w:r w:rsidRPr="0096050D">
              <w:rPr>
                <w:rFonts w:cs="Arial"/>
              </w:rPr>
              <w:t>Posljedice – uspješan završetak</w:t>
            </w:r>
          </w:p>
        </w:tc>
        <w:tc>
          <w:tcPr>
            <w:tcW w:w="4758" w:type="dxa"/>
          </w:tcPr>
          <w:p w14:paraId="5BB650AA" w14:textId="77777777" w:rsidR="0096050D" w:rsidRPr="0096050D" w:rsidRDefault="0096050D" w:rsidP="00B74A0D">
            <w:pPr>
              <w:rPr>
                <w:rFonts w:cs="Arial"/>
              </w:rPr>
            </w:pPr>
            <w:r w:rsidRPr="0096050D">
              <w:rPr>
                <w:rFonts w:cs="Arial"/>
              </w:rPr>
              <w:t>Prikaz izvršenih transakcija klijenta</w:t>
            </w:r>
          </w:p>
        </w:tc>
      </w:tr>
      <w:tr w:rsidR="0096050D" w:rsidRPr="0096050D" w14:paraId="47E4BFF3" w14:textId="77777777" w:rsidTr="00B74A0D">
        <w:trPr>
          <w:trHeight w:val="250"/>
        </w:trPr>
        <w:tc>
          <w:tcPr>
            <w:tcW w:w="4758" w:type="dxa"/>
            <w:shd w:val="clear" w:color="auto" w:fill="BEBEBE" w:themeFill="text2" w:themeFillTint="66"/>
          </w:tcPr>
          <w:p w14:paraId="742C2F87" w14:textId="77777777" w:rsidR="0096050D" w:rsidRPr="0096050D" w:rsidRDefault="0096050D" w:rsidP="00B74A0D">
            <w:pPr>
              <w:rPr>
                <w:rFonts w:cs="Arial"/>
              </w:rPr>
            </w:pPr>
            <w:r w:rsidRPr="0096050D">
              <w:rPr>
                <w:rFonts w:cs="Arial"/>
              </w:rPr>
              <w:t>Posljedice – neuspješan završetak</w:t>
            </w:r>
          </w:p>
        </w:tc>
        <w:tc>
          <w:tcPr>
            <w:tcW w:w="4758" w:type="dxa"/>
          </w:tcPr>
          <w:p w14:paraId="5E283777" w14:textId="77777777" w:rsidR="0096050D" w:rsidRPr="0096050D" w:rsidRDefault="0096050D" w:rsidP="00B74A0D">
            <w:pPr>
              <w:rPr>
                <w:rFonts w:cs="Arial"/>
              </w:rPr>
            </w:pPr>
            <w:r w:rsidRPr="0096050D">
              <w:rPr>
                <w:rFonts w:cs="Arial"/>
              </w:rPr>
              <w:t>Prikaz poruke s greškom</w:t>
            </w:r>
          </w:p>
        </w:tc>
      </w:tr>
      <w:tr w:rsidR="0096050D" w:rsidRPr="0096050D" w14:paraId="2A641929" w14:textId="77777777" w:rsidTr="00B74A0D">
        <w:trPr>
          <w:trHeight w:val="250"/>
        </w:trPr>
        <w:tc>
          <w:tcPr>
            <w:tcW w:w="4758" w:type="dxa"/>
            <w:shd w:val="clear" w:color="auto" w:fill="BEBEBE" w:themeFill="text2" w:themeFillTint="66"/>
          </w:tcPr>
          <w:p w14:paraId="2DA4A073" w14:textId="77777777" w:rsidR="0096050D" w:rsidRPr="0096050D" w:rsidRDefault="0096050D" w:rsidP="00B74A0D">
            <w:pPr>
              <w:rPr>
                <w:rFonts w:cs="Arial"/>
              </w:rPr>
            </w:pPr>
            <w:r w:rsidRPr="0096050D">
              <w:rPr>
                <w:rFonts w:cs="Arial"/>
              </w:rPr>
              <w:t>Primarni akteri</w:t>
            </w:r>
          </w:p>
        </w:tc>
        <w:tc>
          <w:tcPr>
            <w:tcW w:w="4758" w:type="dxa"/>
          </w:tcPr>
          <w:p w14:paraId="1FAC2715" w14:textId="77777777" w:rsidR="0096050D" w:rsidRPr="0096050D" w:rsidRDefault="0096050D" w:rsidP="00B74A0D">
            <w:pPr>
              <w:tabs>
                <w:tab w:val="left" w:pos="1068"/>
              </w:tabs>
              <w:rPr>
                <w:rFonts w:cs="Arial"/>
              </w:rPr>
            </w:pPr>
            <w:r w:rsidRPr="0096050D">
              <w:rPr>
                <w:rFonts w:cs="Arial"/>
              </w:rPr>
              <w:t>Klijent</w:t>
            </w:r>
          </w:p>
        </w:tc>
      </w:tr>
      <w:tr w:rsidR="0096050D" w:rsidRPr="0096050D" w14:paraId="125B711C" w14:textId="77777777" w:rsidTr="00B74A0D">
        <w:trPr>
          <w:trHeight w:val="250"/>
        </w:trPr>
        <w:tc>
          <w:tcPr>
            <w:tcW w:w="4758" w:type="dxa"/>
            <w:shd w:val="clear" w:color="auto" w:fill="BEBEBE" w:themeFill="text2" w:themeFillTint="66"/>
          </w:tcPr>
          <w:p w14:paraId="5D260D23" w14:textId="77777777" w:rsidR="0096050D" w:rsidRPr="0096050D" w:rsidRDefault="0096050D" w:rsidP="00B74A0D">
            <w:pPr>
              <w:rPr>
                <w:rFonts w:cs="Arial"/>
              </w:rPr>
            </w:pPr>
            <w:r w:rsidRPr="0096050D">
              <w:rPr>
                <w:rFonts w:cs="Arial"/>
              </w:rPr>
              <w:t>Ostali akteri</w:t>
            </w:r>
          </w:p>
        </w:tc>
        <w:tc>
          <w:tcPr>
            <w:tcW w:w="4758" w:type="dxa"/>
          </w:tcPr>
          <w:p w14:paraId="17D2F05A" w14:textId="77777777" w:rsidR="0096050D" w:rsidRPr="0096050D" w:rsidRDefault="0096050D" w:rsidP="00B74A0D">
            <w:pPr>
              <w:rPr>
                <w:rFonts w:cs="Arial"/>
              </w:rPr>
            </w:pPr>
            <w:r w:rsidRPr="0096050D">
              <w:rPr>
                <w:rFonts w:cs="Arial"/>
              </w:rPr>
              <w:t>/</w:t>
            </w:r>
          </w:p>
        </w:tc>
      </w:tr>
      <w:tr w:rsidR="0096050D" w:rsidRPr="0096050D" w14:paraId="52BB4A49" w14:textId="77777777" w:rsidTr="00B74A0D">
        <w:trPr>
          <w:trHeight w:val="250"/>
        </w:trPr>
        <w:tc>
          <w:tcPr>
            <w:tcW w:w="4758" w:type="dxa"/>
            <w:shd w:val="clear" w:color="auto" w:fill="BEBEBE" w:themeFill="text2" w:themeFillTint="66"/>
          </w:tcPr>
          <w:p w14:paraId="590EEC6D" w14:textId="77777777" w:rsidR="0096050D" w:rsidRPr="0096050D" w:rsidRDefault="0096050D" w:rsidP="00B74A0D">
            <w:pPr>
              <w:rPr>
                <w:rFonts w:cs="Arial"/>
              </w:rPr>
            </w:pPr>
            <w:r w:rsidRPr="0096050D">
              <w:rPr>
                <w:rFonts w:cs="Arial"/>
              </w:rPr>
              <w:t>Proširenja/Alternative</w:t>
            </w:r>
          </w:p>
        </w:tc>
        <w:tc>
          <w:tcPr>
            <w:tcW w:w="4758" w:type="dxa"/>
          </w:tcPr>
          <w:p w14:paraId="2C9106B6" w14:textId="77777777" w:rsidR="0096050D" w:rsidRPr="0096050D" w:rsidRDefault="0096050D" w:rsidP="00B74A0D">
            <w:pPr>
              <w:rPr>
                <w:rFonts w:cs="Arial"/>
              </w:rPr>
            </w:pPr>
            <w:r w:rsidRPr="0096050D">
              <w:rPr>
                <w:rFonts w:cs="Arial"/>
              </w:rPr>
              <w:t>/</w:t>
            </w:r>
          </w:p>
        </w:tc>
      </w:tr>
      <w:tr w:rsidR="0096050D" w:rsidRPr="0096050D" w14:paraId="6410CF73" w14:textId="77777777" w:rsidTr="00B74A0D">
        <w:trPr>
          <w:trHeight w:val="250"/>
        </w:trPr>
        <w:tc>
          <w:tcPr>
            <w:tcW w:w="4758" w:type="dxa"/>
            <w:shd w:val="clear" w:color="auto" w:fill="BEBEBE" w:themeFill="text2" w:themeFillTint="66"/>
          </w:tcPr>
          <w:p w14:paraId="761DA802" w14:textId="77777777" w:rsidR="0096050D" w:rsidRPr="0096050D" w:rsidRDefault="0096050D" w:rsidP="00B74A0D">
            <w:pPr>
              <w:rPr>
                <w:rFonts w:cs="Arial"/>
              </w:rPr>
            </w:pPr>
            <w:r w:rsidRPr="0096050D">
              <w:rPr>
                <w:rFonts w:cs="Arial"/>
              </w:rPr>
              <w:t>Glavni tok</w:t>
            </w:r>
          </w:p>
        </w:tc>
        <w:tc>
          <w:tcPr>
            <w:tcW w:w="4758" w:type="dxa"/>
          </w:tcPr>
          <w:p w14:paraId="6AC35E98" w14:textId="77777777" w:rsidR="0096050D" w:rsidRPr="0096050D" w:rsidRDefault="0096050D" w:rsidP="00B74A0D">
            <w:pPr>
              <w:rPr>
                <w:rFonts w:cs="Arial"/>
              </w:rPr>
            </w:pPr>
            <w:r w:rsidRPr="0096050D">
              <w:rPr>
                <w:rFonts w:cs="Arial"/>
              </w:rPr>
              <w:t>Klijent u aplikaciji bira opciju pregleda svojih transakcija</w:t>
            </w:r>
          </w:p>
        </w:tc>
      </w:tr>
    </w:tbl>
    <w:p w14:paraId="73F34DA2" w14:textId="77777777" w:rsidR="0096050D" w:rsidRPr="0096050D" w:rsidRDefault="0096050D" w:rsidP="0096050D">
      <w:pPr>
        <w:rPr>
          <w:rFonts w:cs="Arial"/>
        </w:rPr>
      </w:pPr>
    </w:p>
    <w:p w14:paraId="57F63E68" w14:textId="77777777" w:rsidR="0096050D" w:rsidRPr="0096050D" w:rsidRDefault="0096050D" w:rsidP="0096050D">
      <w:pPr>
        <w:rPr>
          <w:rFonts w:cs="Arial"/>
        </w:rPr>
      </w:pPr>
    </w:p>
    <w:p w14:paraId="1CC4EDAE" w14:textId="77777777" w:rsidR="0096050D" w:rsidRPr="0096050D" w:rsidRDefault="0096050D" w:rsidP="0096050D">
      <w:pPr>
        <w:pStyle w:val="Naslov"/>
        <w:rPr>
          <w:rFonts w:asciiTheme="minorHAnsi" w:hAnsiTheme="minorHAnsi"/>
          <w:sz w:val="28"/>
          <w:szCs w:val="28"/>
        </w:rPr>
      </w:pPr>
      <w:r w:rsidRPr="0096050D">
        <w:rPr>
          <w:rFonts w:asciiTheme="minorHAnsi" w:hAnsiTheme="minorHAnsi"/>
          <w:sz w:val="28"/>
          <w:szCs w:val="28"/>
        </w:rPr>
        <w:t>Tok događaja:</w:t>
      </w:r>
    </w:p>
    <w:tbl>
      <w:tblPr>
        <w:tblStyle w:val="Koordinatnamreatabele"/>
        <w:tblW w:w="9515" w:type="dxa"/>
        <w:tblLook w:val="04A0" w:firstRow="1" w:lastRow="0" w:firstColumn="1" w:lastColumn="0" w:noHBand="0" w:noVBand="1"/>
      </w:tblPr>
      <w:tblGrid>
        <w:gridCol w:w="3385"/>
        <w:gridCol w:w="6130"/>
      </w:tblGrid>
      <w:tr w:rsidR="0096050D" w:rsidRPr="0096050D" w14:paraId="4E5E0A36" w14:textId="77777777" w:rsidTr="00B74A0D">
        <w:trPr>
          <w:trHeight w:val="374"/>
        </w:trPr>
        <w:tc>
          <w:tcPr>
            <w:tcW w:w="3385" w:type="dxa"/>
            <w:shd w:val="clear" w:color="auto" w:fill="262626" w:themeFill="text1" w:themeFillTint="D9"/>
          </w:tcPr>
          <w:p w14:paraId="49DEF424" w14:textId="77777777" w:rsidR="0096050D" w:rsidRPr="0096050D" w:rsidRDefault="0096050D" w:rsidP="00B74A0D">
            <w:pPr>
              <w:rPr>
                <w:rFonts w:cs="Arial"/>
              </w:rPr>
            </w:pPr>
            <w:r w:rsidRPr="0096050D">
              <w:rPr>
                <w:rFonts w:cs="Arial"/>
              </w:rPr>
              <w:t>Klijent</w:t>
            </w:r>
          </w:p>
        </w:tc>
        <w:tc>
          <w:tcPr>
            <w:tcW w:w="6130" w:type="dxa"/>
            <w:shd w:val="clear" w:color="auto" w:fill="262626" w:themeFill="text1" w:themeFillTint="D9"/>
          </w:tcPr>
          <w:p w14:paraId="0948F14F" w14:textId="77777777" w:rsidR="0096050D" w:rsidRPr="0096050D" w:rsidRDefault="0096050D" w:rsidP="00B74A0D">
            <w:pPr>
              <w:tabs>
                <w:tab w:val="left" w:pos="1284"/>
              </w:tabs>
              <w:rPr>
                <w:rFonts w:cs="Arial"/>
              </w:rPr>
            </w:pPr>
            <w:r w:rsidRPr="0096050D">
              <w:rPr>
                <w:rFonts w:cs="Arial"/>
              </w:rPr>
              <w:tab/>
              <w:t>Sistem banke</w:t>
            </w:r>
          </w:p>
        </w:tc>
      </w:tr>
      <w:tr w:rsidR="0096050D" w:rsidRPr="0096050D" w14:paraId="5BA3A466" w14:textId="77777777" w:rsidTr="00B74A0D">
        <w:trPr>
          <w:trHeight w:val="374"/>
        </w:trPr>
        <w:tc>
          <w:tcPr>
            <w:tcW w:w="3385" w:type="dxa"/>
          </w:tcPr>
          <w:p w14:paraId="08BAA166" w14:textId="77777777" w:rsidR="0096050D" w:rsidRPr="0096050D" w:rsidRDefault="0096050D" w:rsidP="0096050D">
            <w:pPr>
              <w:pStyle w:val="Paragrafspiska"/>
              <w:numPr>
                <w:ilvl w:val="0"/>
                <w:numId w:val="7"/>
              </w:numPr>
              <w:rPr>
                <w:rFonts w:cs="Arial"/>
              </w:rPr>
            </w:pPr>
            <w:r w:rsidRPr="0096050D">
              <w:rPr>
                <w:rFonts w:cs="Arial"/>
              </w:rPr>
              <w:t>Slanje zahtjeva za prikaz izvršenih transakcija</w:t>
            </w:r>
          </w:p>
        </w:tc>
        <w:tc>
          <w:tcPr>
            <w:tcW w:w="6130" w:type="dxa"/>
          </w:tcPr>
          <w:p w14:paraId="7ACE691E" w14:textId="77777777" w:rsidR="0096050D" w:rsidRPr="0096050D" w:rsidRDefault="0096050D" w:rsidP="0096050D">
            <w:pPr>
              <w:pStyle w:val="Paragrafspiska"/>
              <w:numPr>
                <w:ilvl w:val="0"/>
                <w:numId w:val="7"/>
              </w:numPr>
              <w:rPr>
                <w:rFonts w:cs="Arial"/>
              </w:rPr>
            </w:pPr>
            <w:r w:rsidRPr="0096050D">
              <w:rPr>
                <w:rFonts w:cs="Arial"/>
              </w:rPr>
              <w:t>Prikaz izvšenih transakcija</w:t>
            </w:r>
          </w:p>
        </w:tc>
      </w:tr>
    </w:tbl>
    <w:p w14:paraId="2FE6CAAD" w14:textId="77777777" w:rsidR="0096050D" w:rsidRPr="0096050D" w:rsidRDefault="0096050D" w:rsidP="0096050D">
      <w:pPr>
        <w:rPr>
          <w:rFonts w:cs="Arial"/>
        </w:rPr>
      </w:pPr>
    </w:p>
    <w:p w14:paraId="43FA1EB9" w14:textId="77777777" w:rsidR="0096050D" w:rsidRPr="0096050D" w:rsidRDefault="0096050D" w:rsidP="0096050D">
      <w:pPr>
        <w:rPr>
          <w:rFonts w:cs="Arial"/>
        </w:rPr>
      </w:pPr>
    </w:p>
    <w:p w14:paraId="6D796ACF" w14:textId="77777777" w:rsidR="0096050D" w:rsidRPr="0096050D" w:rsidRDefault="0096050D" w:rsidP="0096050D">
      <w:pPr>
        <w:pStyle w:val="Naslov"/>
        <w:rPr>
          <w:rFonts w:asciiTheme="minorHAnsi" w:hAnsiTheme="minorHAnsi"/>
          <w:sz w:val="28"/>
          <w:szCs w:val="28"/>
        </w:rPr>
      </w:pPr>
      <w:r w:rsidRPr="0096050D">
        <w:rPr>
          <w:rFonts w:asciiTheme="minorHAnsi" w:hAnsiTheme="minorHAnsi"/>
          <w:sz w:val="28"/>
          <w:szCs w:val="28"/>
        </w:rPr>
        <w:t>Alternativni tok događaja:</w:t>
      </w:r>
    </w:p>
    <w:tbl>
      <w:tblPr>
        <w:tblStyle w:val="Koordinatnamreatabele"/>
        <w:tblW w:w="9515" w:type="dxa"/>
        <w:tblLook w:val="04A0" w:firstRow="1" w:lastRow="0" w:firstColumn="1" w:lastColumn="0" w:noHBand="0" w:noVBand="1"/>
      </w:tblPr>
      <w:tblGrid>
        <w:gridCol w:w="3385"/>
        <w:gridCol w:w="6130"/>
      </w:tblGrid>
      <w:tr w:rsidR="0096050D" w:rsidRPr="0096050D" w14:paraId="425E724F" w14:textId="77777777" w:rsidTr="00B74A0D">
        <w:trPr>
          <w:trHeight w:val="374"/>
        </w:trPr>
        <w:tc>
          <w:tcPr>
            <w:tcW w:w="3385" w:type="dxa"/>
            <w:shd w:val="clear" w:color="auto" w:fill="262626" w:themeFill="text1" w:themeFillTint="D9"/>
          </w:tcPr>
          <w:p w14:paraId="66036B9A" w14:textId="77777777" w:rsidR="0096050D" w:rsidRPr="0096050D" w:rsidRDefault="0096050D" w:rsidP="00B74A0D">
            <w:pPr>
              <w:rPr>
                <w:rFonts w:cs="Arial"/>
              </w:rPr>
            </w:pPr>
            <w:r w:rsidRPr="0096050D">
              <w:rPr>
                <w:rFonts w:cs="Arial"/>
              </w:rPr>
              <w:t>Klijent</w:t>
            </w:r>
          </w:p>
        </w:tc>
        <w:tc>
          <w:tcPr>
            <w:tcW w:w="6130" w:type="dxa"/>
            <w:shd w:val="clear" w:color="auto" w:fill="262626" w:themeFill="text1" w:themeFillTint="D9"/>
          </w:tcPr>
          <w:p w14:paraId="2C43DC12" w14:textId="77777777" w:rsidR="0096050D" w:rsidRPr="0096050D" w:rsidRDefault="0096050D" w:rsidP="00B74A0D">
            <w:pPr>
              <w:tabs>
                <w:tab w:val="left" w:pos="1284"/>
              </w:tabs>
              <w:rPr>
                <w:rFonts w:cs="Arial"/>
              </w:rPr>
            </w:pPr>
            <w:r w:rsidRPr="0096050D">
              <w:rPr>
                <w:rFonts w:cs="Arial"/>
              </w:rPr>
              <w:tab/>
              <w:t>Sistem banke</w:t>
            </w:r>
          </w:p>
        </w:tc>
      </w:tr>
      <w:tr w:rsidR="0096050D" w:rsidRPr="0096050D" w14:paraId="28DEFD13" w14:textId="77777777" w:rsidTr="00B74A0D">
        <w:trPr>
          <w:trHeight w:val="374"/>
        </w:trPr>
        <w:tc>
          <w:tcPr>
            <w:tcW w:w="3385" w:type="dxa"/>
          </w:tcPr>
          <w:p w14:paraId="3C541D63" w14:textId="77777777" w:rsidR="0096050D" w:rsidRPr="0096050D" w:rsidRDefault="0096050D" w:rsidP="00B74A0D">
            <w:pPr>
              <w:pStyle w:val="Paragrafspiska"/>
              <w:rPr>
                <w:rFonts w:cs="Arial"/>
              </w:rPr>
            </w:pPr>
          </w:p>
        </w:tc>
        <w:tc>
          <w:tcPr>
            <w:tcW w:w="6130" w:type="dxa"/>
          </w:tcPr>
          <w:p w14:paraId="01F82CE5" w14:textId="77777777" w:rsidR="0096050D" w:rsidRPr="0096050D" w:rsidRDefault="0096050D" w:rsidP="00B74A0D">
            <w:pPr>
              <w:ind w:left="360"/>
              <w:rPr>
                <w:rFonts w:cs="Arial"/>
              </w:rPr>
            </w:pPr>
            <w:r w:rsidRPr="0096050D">
              <w:rPr>
                <w:rFonts w:cs="Arial"/>
              </w:rPr>
              <w:t>2.   Prikaz poruke s greškom</w:t>
            </w:r>
          </w:p>
        </w:tc>
      </w:tr>
    </w:tbl>
    <w:p w14:paraId="0D9F7802" w14:textId="77777777" w:rsidR="0096050D" w:rsidRPr="00441CC6" w:rsidRDefault="0096050D" w:rsidP="0096050D">
      <w:pPr>
        <w:rPr>
          <w:rFonts w:ascii="Arial" w:hAnsi="Arial" w:cs="Arial"/>
        </w:rPr>
      </w:pPr>
    </w:p>
    <w:p w14:paraId="39CB8E63" w14:textId="77777777" w:rsidR="0096050D" w:rsidRPr="00441CC6" w:rsidRDefault="0096050D" w:rsidP="0096050D">
      <w:pPr>
        <w:rPr>
          <w:rFonts w:ascii="Arial" w:hAnsi="Arial" w:cs="Arial"/>
        </w:rPr>
      </w:pPr>
    </w:p>
    <w:p w14:paraId="51224581" w14:textId="77777777" w:rsidR="0096050D" w:rsidRPr="00441CC6" w:rsidRDefault="0096050D" w:rsidP="0096050D">
      <w:pPr>
        <w:rPr>
          <w:rFonts w:ascii="Arial" w:hAnsi="Arial" w:cs="Arial"/>
        </w:rPr>
      </w:pPr>
    </w:p>
    <w:p w14:paraId="2AD14207" w14:textId="77777777" w:rsidR="0096050D" w:rsidRDefault="0096050D" w:rsidP="0096050D">
      <w:pPr>
        <w:rPr>
          <w:rFonts w:ascii="Arial" w:hAnsi="Arial" w:cs="Arial"/>
        </w:rPr>
      </w:pPr>
    </w:p>
    <w:p w14:paraId="38DECA0E" w14:textId="77777777" w:rsidR="0096050D" w:rsidRDefault="0096050D" w:rsidP="0096050D">
      <w:pPr>
        <w:rPr>
          <w:rFonts w:ascii="Arial" w:hAnsi="Arial" w:cs="Arial"/>
        </w:rPr>
      </w:pPr>
    </w:p>
    <w:p w14:paraId="55FA47D0" w14:textId="77777777" w:rsidR="0096050D" w:rsidRDefault="0096050D" w:rsidP="0096050D">
      <w:pPr>
        <w:rPr>
          <w:rFonts w:ascii="Arial" w:hAnsi="Arial" w:cs="Arial"/>
        </w:rPr>
      </w:pPr>
    </w:p>
    <w:p w14:paraId="7DA1D066" w14:textId="77777777" w:rsidR="0096050D" w:rsidRDefault="0096050D" w:rsidP="0096050D">
      <w:pPr>
        <w:rPr>
          <w:rFonts w:ascii="Arial" w:hAnsi="Arial" w:cs="Arial"/>
        </w:rPr>
      </w:pPr>
    </w:p>
    <w:p w14:paraId="43C4D117" w14:textId="77777777" w:rsidR="0096050D" w:rsidRDefault="0096050D" w:rsidP="0096050D">
      <w:pPr>
        <w:rPr>
          <w:rFonts w:ascii="Arial" w:hAnsi="Arial" w:cs="Arial"/>
        </w:rPr>
      </w:pPr>
    </w:p>
    <w:p w14:paraId="709638E4" w14:textId="77777777" w:rsidR="0096050D" w:rsidRDefault="0096050D" w:rsidP="0096050D">
      <w:pPr>
        <w:rPr>
          <w:rFonts w:ascii="Arial" w:hAnsi="Arial" w:cs="Arial"/>
        </w:rPr>
      </w:pPr>
    </w:p>
    <w:p w14:paraId="4E11855A" w14:textId="77777777" w:rsidR="0096050D" w:rsidRDefault="0096050D" w:rsidP="0096050D">
      <w:pPr>
        <w:rPr>
          <w:rFonts w:ascii="Arial" w:hAnsi="Arial" w:cs="Arial"/>
        </w:rPr>
      </w:pPr>
    </w:p>
    <w:p w14:paraId="1135B7B9" w14:textId="77777777" w:rsidR="0096050D" w:rsidRDefault="0096050D" w:rsidP="0096050D">
      <w:pPr>
        <w:rPr>
          <w:rFonts w:ascii="Arial" w:hAnsi="Arial" w:cs="Arial"/>
        </w:rPr>
      </w:pPr>
    </w:p>
    <w:p w14:paraId="54D5E882" w14:textId="77777777" w:rsidR="0096050D" w:rsidRDefault="0096050D" w:rsidP="0096050D">
      <w:pPr>
        <w:rPr>
          <w:rFonts w:ascii="Arial" w:hAnsi="Arial" w:cs="Arial"/>
        </w:rPr>
      </w:pPr>
    </w:p>
    <w:p w14:paraId="2D4594D3" w14:textId="77777777" w:rsidR="0096050D" w:rsidRDefault="0096050D" w:rsidP="0096050D">
      <w:pPr>
        <w:rPr>
          <w:rFonts w:ascii="Arial" w:hAnsi="Arial" w:cs="Arial"/>
        </w:rPr>
      </w:pPr>
    </w:p>
    <w:p w14:paraId="616B3512" w14:textId="77777777" w:rsidR="0096050D" w:rsidRDefault="0096050D" w:rsidP="0096050D">
      <w:pPr>
        <w:rPr>
          <w:rFonts w:ascii="Arial" w:hAnsi="Arial" w:cs="Arial"/>
        </w:rPr>
      </w:pPr>
    </w:p>
    <w:p w14:paraId="68DFEC3F" w14:textId="77777777" w:rsidR="0096050D" w:rsidRDefault="0096050D" w:rsidP="0096050D">
      <w:pPr>
        <w:pStyle w:val="Naslov"/>
      </w:pPr>
    </w:p>
    <w:p w14:paraId="71771EA0" w14:textId="77777777" w:rsidR="0096050D" w:rsidRDefault="0096050D" w:rsidP="0096050D">
      <w:pPr>
        <w:pStyle w:val="DescriptionHeading2"/>
      </w:pPr>
      <w:r>
        <w:t xml:space="preserve">Scenarij 3 - </w:t>
      </w:r>
      <w:r w:rsidRPr="0096050D">
        <w:t>Uklanjanje uposlenika</w:t>
      </w:r>
      <w:r>
        <w:t>:</w:t>
      </w:r>
    </w:p>
    <w:p w14:paraId="01DED5FE" w14:textId="77777777" w:rsidR="0096050D" w:rsidRPr="00441CC6" w:rsidRDefault="0096050D" w:rsidP="0096050D"/>
    <w:tbl>
      <w:tblPr>
        <w:tblStyle w:val="Koordinatnamreatabele"/>
        <w:tblW w:w="9516" w:type="dxa"/>
        <w:tblLook w:val="04A0" w:firstRow="1" w:lastRow="0" w:firstColumn="1" w:lastColumn="0" w:noHBand="0" w:noVBand="1"/>
      </w:tblPr>
      <w:tblGrid>
        <w:gridCol w:w="4758"/>
        <w:gridCol w:w="4758"/>
      </w:tblGrid>
      <w:tr w:rsidR="0096050D" w:rsidRPr="0096050D" w14:paraId="7B288226" w14:textId="77777777" w:rsidTr="00B74A0D">
        <w:trPr>
          <w:trHeight w:val="250"/>
        </w:trPr>
        <w:tc>
          <w:tcPr>
            <w:tcW w:w="4758" w:type="dxa"/>
            <w:shd w:val="clear" w:color="auto" w:fill="BEBEBE" w:themeFill="text2" w:themeFillTint="66"/>
          </w:tcPr>
          <w:p w14:paraId="5CC41A1C" w14:textId="77777777" w:rsidR="0096050D" w:rsidRPr="0096050D" w:rsidRDefault="0096050D" w:rsidP="00B74A0D">
            <w:pPr>
              <w:rPr>
                <w:rFonts w:cs="Arial"/>
              </w:rPr>
            </w:pPr>
            <w:r w:rsidRPr="0096050D">
              <w:rPr>
                <w:rFonts w:cs="Arial"/>
              </w:rPr>
              <w:t>Naziv</w:t>
            </w:r>
          </w:p>
        </w:tc>
        <w:tc>
          <w:tcPr>
            <w:tcW w:w="4758" w:type="dxa"/>
            <w:shd w:val="clear" w:color="auto" w:fill="FFFFFF" w:themeFill="background1"/>
          </w:tcPr>
          <w:p w14:paraId="6A2A7DC9" w14:textId="77777777" w:rsidR="0096050D" w:rsidRPr="0096050D" w:rsidRDefault="0096050D" w:rsidP="00B74A0D">
            <w:pPr>
              <w:rPr>
                <w:rFonts w:cs="Arial"/>
              </w:rPr>
            </w:pPr>
            <w:r w:rsidRPr="0096050D">
              <w:rPr>
                <w:rFonts w:cs="Arial"/>
              </w:rPr>
              <w:t>Uklanjanje uposlenika</w:t>
            </w:r>
          </w:p>
        </w:tc>
      </w:tr>
      <w:tr w:rsidR="0096050D" w:rsidRPr="0096050D" w14:paraId="503CEC29" w14:textId="77777777" w:rsidTr="00B74A0D">
        <w:trPr>
          <w:trHeight w:val="250"/>
        </w:trPr>
        <w:tc>
          <w:tcPr>
            <w:tcW w:w="4758" w:type="dxa"/>
            <w:shd w:val="clear" w:color="auto" w:fill="BEBEBE" w:themeFill="text2" w:themeFillTint="66"/>
          </w:tcPr>
          <w:p w14:paraId="5C15EEDA" w14:textId="77777777" w:rsidR="0096050D" w:rsidRPr="0096050D" w:rsidRDefault="0096050D" w:rsidP="00B74A0D">
            <w:pPr>
              <w:rPr>
                <w:rFonts w:cs="Arial"/>
              </w:rPr>
            </w:pPr>
            <w:r w:rsidRPr="0096050D">
              <w:rPr>
                <w:rFonts w:cs="Arial"/>
              </w:rPr>
              <w:t>Opis</w:t>
            </w:r>
          </w:p>
        </w:tc>
        <w:tc>
          <w:tcPr>
            <w:tcW w:w="4758" w:type="dxa"/>
            <w:shd w:val="clear" w:color="auto" w:fill="FFFFFF" w:themeFill="background1"/>
          </w:tcPr>
          <w:p w14:paraId="5079158F" w14:textId="77777777" w:rsidR="0096050D" w:rsidRPr="0096050D" w:rsidRDefault="0096050D" w:rsidP="00B74A0D">
            <w:pPr>
              <w:rPr>
                <w:rFonts w:cs="Arial"/>
              </w:rPr>
            </w:pPr>
            <w:r w:rsidRPr="0096050D">
              <w:rPr>
                <w:rFonts w:cs="Arial"/>
              </w:rPr>
              <w:t>Administrator nakon prestanka radnog odnosa bankara uklanja iz sistema</w:t>
            </w:r>
          </w:p>
        </w:tc>
      </w:tr>
      <w:tr w:rsidR="0096050D" w:rsidRPr="0096050D" w14:paraId="6823B0AB" w14:textId="77777777" w:rsidTr="00B74A0D">
        <w:trPr>
          <w:trHeight w:val="250"/>
        </w:trPr>
        <w:tc>
          <w:tcPr>
            <w:tcW w:w="4758" w:type="dxa"/>
            <w:shd w:val="clear" w:color="auto" w:fill="BEBEBE" w:themeFill="text2" w:themeFillTint="66"/>
          </w:tcPr>
          <w:p w14:paraId="4C3CB93C" w14:textId="77777777" w:rsidR="0096050D" w:rsidRPr="0096050D" w:rsidRDefault="0096050D" w:rsidP="00B74A0D">
            <w:pPr>
              <w:rPr>
                <w:rFonts w:cs="Arial"/>
              </w:rPr>
            </w:pPr>
            <w:r w:rsidRPr="0096050D">
              <w:rPr>
                <w:rFonts w:cs="Arial"/>
              </w:rPr>
              <w:t>Vezani zahtjevi</w:t>
            </w:r>
          </w:p>
        </w:tc>
        <w:tc>
          <w:tcPr>
            <w:tcW w:w="4758" w:type="dxa"/>
          </w:tcPr>
          <w:p w14:paraId="509B128E" w14:textId="77777777" w:rsidR="0096050D" w:rsidRPr="0096050D" w:rsidRDefault="0096050D" w:rsidP="00B74A0D">
            <w:pPr>
              <w:rPr>
                <w:rFonts w:cs="Arial"/>
              </w:rPr>
            </w:pPr>
            <w:r w:rsidRPr="0096050D">
              <w:rPr>
                <w:rFonts w:cs="Arial"/>
              </w:rPr>
              <w:t>/</w:t>
            </w:r>
          </w:p>
        </w:tc>
      </w:tr>
      <w:tr w:rsidR="0096050D" w:rsidRPr="0096050D" w14:paraId="0A81AAED" w14:textId="77777777" w:rsidTr="00B74A0D">
        <w:trPr>
          <w:trHeight w:val="261"/>
        </w:trPr>
        <w:tc>
          <w:tcPr>
            <w:tcW w:w="4758" w:type="dxa"/>
            <w:shd w:val="clear" w:color="auto" w:fill="BEBEBE" w:themeFill="text2" w:themeFillTint="66"/>
          </w:tcPr>
          <w:p w14:paraId="3C3D7D38" w14:textId="77777777" w:rsidR="0096050D" w:rsidRPr="0096050D" w:rsidRDefault="0096050D" w:rsidP="00B74A0D">
            <w:pPr>
              <w:rPr>
                <w:rFonts w:cs="Arial"/>
              </w:rPr>
            </w:pPr>
            <w:r w:rsidRPr="0096050D">
              <w:rPr>
                <w:rFonts w:cs="Arial"/>
              </w:rPr>
              <w:t>Preduvjeti</w:t>
            </w:r>
          </w:p>
        </w:tc>
        <w:tc>
          <w:tcPr>
            <w:tcW w:w="4758" w:type="dxa"/>
          </w:tcPr>
          <w:p w14:paraId="1DF992CE" w14:textId="77777777" w:rsidR="0096050D" w:rsidRPr="0096050D" w:rsidRDefault="0096050D" w:rsidP="00B74A0D">
            <w:pPr>
              <w:rPr>
                <w:rFonts w:cs="Arial"/>
              </w:rPr>
            </w:pPr>
            <w:r w:rsidRPr="0096050D">
              <w:rPr>
                <w:rFonts w:cs="Arial"/>
              </w:rPr>
              <w:t>Prijavljen na sistem</w:t>
            </w:r>
          </w:p>
        </w:tc>
      </w:tr>
      <w:tr w:rsidR="0096050D" w:rsidRPr="0096050D" w14:paraId="65E4E0B3" w14:textId="77777777" w:rsidTr="00B74A0D">
        <w:trPr>
          <w:trHeight w:val="250"/>
        </w:trPr>
        <w:tc>
          <w:tcPr>
            <w:tcW w:w="4758" w:type="dxa"/>
            <w:shd w:val="clear" w:color="auto" w:fill="BEBEBE" w:themeFill="text2" w:themeFillTint="66"/>
          </w:tcPr>
          <w:p w14:paraId="2B870184" w14:textId="77777777" w:rsidR="0096050D" w:rsidRPr="0096050D" w:rsidRDefault="0096050D" w:rsidP="00B74A0D">
            <w:pPr>
              <w:rPr>
                <w:rFonts w:cs="Arial"/>
              </w:rPr>
            </w:pPr>
            <w:r w:rsidRPr="0096050D">
              <w:rPr>
                <w:rFonts w:cs="Arial"/>
              </w:rPr>
              <w:t>Posljedice – uspješan završetak</w:t>
            </w:r>
          </w:p>
        </w:tc>
        <w:tc>
          <w:tcPr>
            <w:tcW w:w="4758" w:type="dxa"/>
          </w:tcPr>
          <w:p w14:paraId="7552005D" w14:textId="77777777" w:rsidR="0096050D" w:rsidRPr="0096050D" w:rsidRDefault="0096050D" w:rsidP="00B74A0D">
            <w:pPr>
              <w:rPr>
                <w:rFonts w:cs="Arial"/>
              </w:rPr>
            </w:pPr>
            <w:r w:rsidRPr="0096050D">
              <w:rPr>
                <w:rFonts w:cs="Arial"/>
              </w:rPr>
              <w:t xml:space="preserve">Bankar uklonjen iz sistema </w:t>
            </w:r>
          </w:p>
        </w:tc>
      </w:tr>
      <w:tr w:rsidR="0096050D" w:rsidRPr="0096050D" w14:paraId="26211412" w14:textId="77777777" w:rsidTr="00B74A0D">
        <w:trPr>
          <w:trHeight w:val="250"/>
        </w:trPr>
        <w:tc>
          <w:tcPr>
            <w:tcW w:w="4758" w:type="dxa"/>
            <w:shd w:val="clear" w:color="auto" w:fill="BEBEBE" w:themeFill="text2" w:themeFillTint="66"/>
          </w:tcPr>
          <w:p w14:paraId="188D290B" w14:textId="77777777" w:rsidR="0096050D" w:rsidRPr="0096050D" w:rsidRDefault="0096050D" w:rsidP="00B74A0D">
            <w:pPr>
              <w:rPr>
                <w:rFonts w:cs="Arial"/>
              </w:rPr>
            </w:pPr>
            <w:r w:rsidRPr="0096050D">
              <w:rPr>
                <w:rFonts w:cs="Arial"/>
              </w:rPr>
              <w:t>Posljedice – neuspješan završetak</w:t>
            </w:r>
          </w:p>
        </w:tc>
        <w:tc>
          <w:tcPr>
            <w:tcW w:w="4758" w:type="dxa"/>
          </w:tcPr>
          <w:p w14:paraId="7A6C41B1" w14:textId="77777777" w:rsidR="0096050D" w:rsidRPr="0096050D" w:rsidRDefault="0096050D" w:rsidP="00B74A0D">
            <w:pPr>
              <w:rPr>
                <w:rFonts w:cs="Arial"/>
              </w:rPr>
            </w:pPr>
            <w:r w:rsidRPr="0096050D">
              <w:rPr>
                <w:rFonts w:cs="Arial"/>
              </w:rPr>
              <w:t>Prikaz poruke s greškom</w:t>
            </w:r>
          </w:p>
        </w:tc>
      </w:tr>
      <w:tr w:rsidR="0096050D" w:rsidRPr="0096050D" w14:paraId="0EC0953E" w14:textId="77777777" w:rsidTr="00B74A0D">
        <w:trPr>
          <w:trHeight w:val="250"/>
        </w:trPr>
        <w:tc>
          <w:tcPr>
            <w:tcW w:w="4758" w:type="dxa"/>
            <w:shd w:val="clear" w:color="auto" w:fill="BEBEBE" w:themeFill="text2" w:themeFillTint="66"/>
          </w:tcPr>
          <w:p w14:paraId="5E0BB840" w14:textId="77777777" w:rsidR="0096050D" w:rsidRPr="0096050D" w:rsidRDefault="0096050D" w:rsidP="00B74A0D">
            <w:pPr>
              <w:rPr>
                <w:rFonts w:cs="Arial"/>
              </w:rPr>
            </w:pPr>
            <w:r w:rsidRPr="0096050D">
              <w:rPr>
                <w:rFonts w:cs="Arial"/>
              </w:rPr>
              <w:t>Primarni akteri</w:t>
            </w:r>
          </w:p>
        </w:tc>
        <w:tc>
          <w:tcPr>
            <w:tcW w:w="4758" w:type="dxa"/>
          </w:tcPr>
          <w:p w14:paraId="02A8548F" w14:textId="77777777" w:rsidR="0096050D" w:rsidRPr="0096050D" w:rsidRDefault="0096050D" w:rsidP="00B74A0D">
            <w:pPr>
              <w:tabs>
                <w:tab w:val="left" w:pos="1068"/>
              </w:tabs>
              <w:rPr>
                <w:rFonts w:cs="Arial"/>
              </w:rPr>
            </w:pPr>
            <w:r w:rsidRPr="0096050D">
              <w:rPr>
                <w:rFonts w:cs="Arial"/>
              </w:rPr>
              <w:t>Administrator</w:t>
            </w:r>
          </w:p>
        </w:tc>
      </w:tr>
      <w:tr w:rsidR="0096050D" w:rsidRPr="0096050D" w14:paraId="51136B3A" w14:textId="77777777" w:rsidTr="00B74A0D">
        <w:trPr>
          <w:trHeight w:val="250"/>
        </w:trPr>
        <w:tc>
          <w:tcPr>
            <w:tcW w:w="4758" w:type="dxa"/>
            <w:shd w:val="clear" w:color="auto" w:fill="BEBEBE" w:themeFill="text2" w:themeFillTint="66"/>
          </w:tcPr>
          <w:p w14:paraId="0D2A3436" w14:textId="77777777" w:rsidR="0096050D" w:rsidRPr="0096050D" w:rsidRDefault="0096050D" w:rsidP="00B74A0D">
            <w:pPr>
              <w:rPr>
                <w:rFonts w:cs="Arial"/>
              </w:rPr>
            </w:pPr>
            <w:r w:rsidRPr="0096050D">
              <w:rPr>
                <w:rFonts w:cs="Arial"/>
              </w:rPr>
              <w:t>Ostali akteri</w:t>
            </w:r>
          </w:p>
        </w:tc>
        <w:tc>
          <w:tcPr>
            <w:tcW w:w="4758" w:type="dxa"/>
          </w:tcPr>
          <w:p w14:paraId="2721A714" w14:textId="77777777" w:rsidR="0096050D" w:rsidRPr="0096050D" w:rsidRDefault="0096050D" w:rsidP="00B74A0D">
            <w:pPr>
              <w:rPr>
                <w:rFonts w:cs="Arial"/>
              </w:rPr>
            </w:pPr>
            <w:r w:rsidRPr="0096050D">
              <w:rPr>
                <w:rFonts w:cs="Arial"/>
              </w:rPr>
              <w:t>/</w:t>
            </w:r>
          </w:p>
        </w:tc>
      </w:tr>
      <w:tr w:rsidR="0096050D" w:rsidRPr="0096050D" w14:paraId="0A0CE4E3" w14:textId="77777777" w:rsidTr="00B74A0D">
        <w:trPr>
          <w:trHeight w:val="250"/>
        </w:trPr>
        <w:tc>
          <w:tcPr>
            <w:tcW w:w="4758" w:type="dxa"/>
            <w:shd w:val="clear" w:color="auto" w:fill="BEBEBE" w:themeFill="text2" w:themeFillTint="66"/>
          </w:tcPr>
          <w:p w14:paraId="71057C6A" w14:textId="77777777" w:rsidR="0096050D" w:rsidRPr="0096050D" w:rsidRDefault="0096050D" w:rsidP="00B74A0D">
            <w:pPr>
              <w:rPr>
                <w:rFonts w:cs="Arial"/>
              </w:rPr>
            </w:pPr>
            <w:r w:rsidRPr="0096050D">
              <w:rPr>
                <w:rFonts w:cs="Arial"/>
              </w:rPr>
              <w:t>Proširenja/Alternative</w:t>
            </w:r>
          </w:p>
        </w:tc>
        <w:tc>
          <w:tcPr>
            <w:tcW w:w="4758" w:type="dxa"/>
          </w:tcPr>
          <w:p w14:paraId="7A82E15F" w14:textId="77777777" w:rsidR="0096050D" w:rsidRPr="0096050D" w:rsidRDefault="0096050D" w:rsidP="00B74A0D">
            <w:pPr>
              <w:rPr>
                <w:rFonts w:cs="Arial"/>
              </w:rPr>
            </w:pPr>
            <w:r w:rsidRPr="0096050D">
              <w:rPr>
                <w:rFonts w:cs="Arial"/>
              </w:rPr>
              <w:t>/</w:t>
            </w:r>
          </w:p>
        </w:tc>
      </w:tr>
      <w:tr w:rsidR="0096050D" w:rsidRPr="0096050D" w14:paraId="6AC165B2" w14:textId="77777777" w:rsidTr="00B74A0D">
        <w:trPr>
          <w:trHeight w:val="250"/>
        </w:trPr>
        <w:tc>
          <w:tcPr>
            <w:tcW w:w="4758" w:type="dxa"/>
            <w:shd w:val="clear" w:color="auto" w:fill="BEBEBE" w:themeFill="text2" w:themeFillTint="66"/>
          </w:tcPr>
          <w:p w14:paraId="2BB5972E" w14:textId="77777777" w:rsidR="0096050D" w:rsidRPr="0096050D" w:rsidRDefault="0096050D" w:rsidP="00B74A0D">
            <w:pPr>
              <w:rPr>
                <w:rFonts w:cs="Arial"/>
              </w:rPr>
            </w:pPr>
            <w:r w:rsidRPr="0096050D">
              <w:rPr>
                <w:rFonts w:cs="Arial"/>
              </w:rPr>
              <w:t>Glavni tok</w:t>
            </w:r>
          </w:p>
        </w:tc>
        <w:tc>
          <w:tcPr>
            <w:tcW w:w="4758" w:type="dxa"/>
          </w:tcPr>
          <w:p w14:paraId="70759AD2" w14:textId="77777777" w:rsidR="0096050D" w:rsidRPr="0096050D" w:rsidRDefault="0096050D" w:rsidP="00B74A0D">
            <w:pPr>
              <w:rPr>
                <w:rFonts w:cs="Arial"/>
              </w:rPr>
            </w:pPr>
            <w:r w:rsidRPr="0096050D">
              <w:rPr>
                <w:rFonts w:cs="Arial"/>
              </w:rPr>
              <w:t>Administrator u aplikaciji bira opciju uklanjanja uposlenika i iz prikazane liste uposlenika bira željenog, nakon čega on biva uklonjen</w:t>
            </w:r>
          </w:p>
        </w:tc>
      </w:tr>
    </w:tbl>
    <w:p w14:paraId="18673DCD" w14:textId="77777777" w:rsidR="0096050D" w:rsidRPr="0096050D" w:rsidRDefault="0096050D" w:rsidP="0096050D">
      <w:pPr>
        <w:rPr>
          <w:rFonts w:cs="Arial"/>
        </w:rPr>
      </w:pPr>
    </w:p>
    <w:p w14:paraId="4BBA96AC" w14:textId="77777777" w:rsidR="0096050D" w:rsidRPr="0096050D" w:rsidRDefault="0096050D" w:rsidP="0096050D">
      <w:pPr>
        <w:rPr>
          <w:rFonts w:cs="Arial"/>
        </w:rPr>
      </w:pPr>
    </w:p>
    <w:p w14:paraId="50331CF9" w14:textId="77777777" w:rsidR="0096050D" w:rsidRPr="0096050D" w:rsidRDefault="0096050D" w:rsidP="0096050D">
      <w:pPr>
        <w:pStyle w:val="Naslov"/>
        <w:rPr>
          <w:rFonts w:asciiTheme="minorHAnsi" w:hAnsiTheme="minorHAnsi"/>
          <w:sz w:val="28"/>
          <w:szCs w:val="28"/>
        </w:rPr>
      </w:pPr>
      <w:r w:rsidRPr="0096050D">
        <w:rPr>
          <w:rFonts w:asciiTheme="minorHAnsi" w:hAnsiTheme="minorHAnsi"/>
          <w:sz w:val="28"/>
          <w:szCs w:val="28"/>
        </w:rPr>
        <w:t>Tok događaja:</w:t>
      </w:r>
    </w:p>
    <w:tbl>
      <w:tblPr>
        <w:tblStyle w:val="Koordinatnamreatabele"/>
        <w:tblW w:w="0" w:type="auto"/>
        <w:tblLook w:val="04A0" w:firstRow="1" w:lastRow="0" w:firstColumn="1" w:lastColumn="0" w:noHBand="0" w:noVBand="1"/>
      </w:tblPr>
      <w:tblGrid>
        <w:gridCol w:w="5164"/>
        <w:gridCol w:w="4186"/>
      </w:tblGrid>
      <w:tr w:rsidR="0096050D" w:rsidRPr="0096050D" w14:paraId="7DE90791" w14:textId="77777777" w:rsidTr="00B74A0D">
        <w:tc>
          <w:tcPr>
            <w:tcW w:w="5164" w:type="dxa"/>
            <w:shd w:val="clear" w:color="auto" w:fill="262626" w:themeFill="text1" w:themeFillTint="D9"/>
          </w:tcPr>
          <w:p w14:paraId="53EB6A27" w14:textId="77777777" w:rsidR="0096050D" w:rsidRPr="0096050D" w:rsidRDefault="0096050D" w:rsidP="00B74A0D">
            <w:pPr>
              <w:rPr>
                <w:rFonts w:cs="Arial"/>
              </w:rPr>
            </w:pPr>
            <w:r w:rsidRPr="0096050D">
              <w:rPr>
                <w:rFonts w:cs="Arial"/>
              </w:rPr>
              <w:t>Administrator</w:t>
            </w:r>
          </w:p>
        </w:tc>
        <w:tc>
          <w:tcPr>
            <w:tcW w:w="4186" w:type="dxa"/>
            <w:shd w:val="clear" w:color="auto" w:fill="262626" w:themeFill="text1" w:themeFillTint="D9"/>
          </w:tcPr>
          <w:p w14:paraId="09543103" w14:textId="77777777" w:rsidR="0096050D" w:rsidRPr="0096050D" w:rsidRDefault="0096050D" w:rsidP="00B74A0D">
            <w:pPr>
              <w:tabs>
                <w:tab w:val="left" w:pos="1284"/>
              </w:tabs>
              <w:rPr>
                <w:rFonts w:cs="Arial"/>
              </w:rPr>
            </w:pPr>
            <w:r w:rsidRPr="0096050D">
              <w:rPr>
                <w:rFonts w:cs="Arial"/>
              </w:rPr>
              <w:tab/>
              <w:t>Sistem banke</w:t>
            </w:r>
          </w:p>
        </w:tc>
      </w:tr>
      <w:tr w:rsidR="0096050D" w:rsidRPr="0096050D" w14:paraId="4720CB84" w14:textId="77777777" w:rsidTr="00B74A0D">
        <w:tc>
          <w:tcPr>
            <w:tcW w:w="5164" w:type="dxa"/>
          </w:tcPr>
          <w:p w14:paraId="6FD450D1" w14:textId="77777777" w:rsidR="0096050D" w:rsidRPr="0096050D" w:rsidRDefault="0096050D" w:rsidP="0096050D">
            <w:pPr>
              <w:pStyle w:val="Paragrafspiska"/>
              <w:numPr>
                <w:ilvl w:val="0"/>
                <w:numId w:val="8"/>
              </w:numPr>
              <w:rPr>
                <w:rFonts w:cs="Arial"/>
              </w:rPr>
            </w:pPr>
            <w:r w:rsidRPr="0096050D">
              <w:rPr>
                <w:rFonts w:cs="Arial"/>
              </w:rPr>
              <w:t>Pristupanje interfejsu za uklanjanje uposlenika</w:t>
            </w:r>
          </w:p>
        </w:tc>
        <w:tc>
          <w:tcPr>
            <w:tcW w:w="4186" w:type="dxa"/>
          </w:tcPr>
          <w:p w14:paraId="3F2D479B" w14:textId="77777777" w:rsidR="0096050D" w:rsidRPr="0096050D" w:rsidRDefault="0096050D" w:rsidP="0096050D">
            <w:pPr>
              <w:pStyle w:val="Paragrafspiska"/>
              <w:numPr>
                <w:ilvl w:val="0"/>
                <w:numId w:val="8"/>
              </w:numPr>
              <w:rPr>
                <w:rFonts w:cs="Arial"/>
              </w:rPr>
            </w:pPr>
            <w:r w:rsidRPr="0096050D">
              <w:rPr>
                <w:rFonts w:cs="Arial"/>
              </w:rPr>
              <w:t>Prikaz liste uposlenika</w:t>
            </w:r>
          </w:p>
        </w:tc>
      </w:tr>
      <w:tr w:rsidR="0096050D" w:rsidRPr="0096050D" w14:paraId="3C5F3238" w14:textId="77777777" w:rsidTr="00B74A0D">
        <w:tc>
          <w:tcPr>
            <w:tcW w:w="5164" w:type="dxa"/>
          </w:tcPr>
          <w:p w14:paraId="502C685C" w14:textId="77777777" w:rsidR="0096050D" w:rsidRPr="0096050D" w:rsidRDefault="0096050D" w:rsidP="0096050D">
            <w:pPr>
              <w:pStyle w:val="Paragrafspiska"/>
              <w:numPr>
                <w:ilvl w:val="0"/>
                <w:numId w:val="8"/>
              </w:numPr>
              <w:rPr>
                <w:rFonts w:cs="Arial"/>
              </w:rPr>
            </w:pPr>
            <w:r w:rsidRPr="0096050D">
              <w:rPr>
                <w:rFonts w:cs="Arial"/>
              </w:rPr>
              <w:t>Biranje željenog uposlenika</w:t>
            </w:r>
          </w:p>
        </w:tc>
        <w:tc>
          <w:tcPr>
            <w:tcW w:w="4186" w:type="dxa"/>
          </w:tcPr>
          <w:p w14:paraId="52AC705B" w14:textId="77777777" w:rsidR="0096050D" w:rsidRPr="0096050D" w:rsidRDefault="0096050D" w:rsidP="0096050D">
            <w:pPr>
              <w:pStyle w:val="Paragrafspiska"/>
              <w:numPr>
                <w:ilvl w:val="0"/>
                <w:numId w:val="8"/>
              </w:numPr>
              <w:rPr>
                <w:rFonts w:cs="Arial"/>
              </w:rPr>
            </w:pPr>
            <w:r w:rsidRPr="0096050D">
              <w:rPr>
                <w:rFonts w:cs="Arial"/>
              </w:rPr>
              <w:t>Uspješno uklonjen uposlenik</w:t>
            </w:r>
          </w:p>
        </w:tc>
      </w:tr>
    </w:tbl>
    <w:p w14:paraId="2B165C0C" w14:textId="77777777" w:rsidR="0096050D" w:rsidRPr="0096050D" w:rsidRDefault="0096050D" w:rsidP="0096050D">
      <w:pPr>
        <w:rPr>
          <w:rFonts w:cs="Arial"/>
        </w:rPr>
      </w:pPr>
    </w:p>
    <w:p w14:paraId="13D5F9B3" w14:textId="77777777" w:rsidR="0096050D" w:rsidRPr="0096050D" w:rsidRDefault="0096050D" w:rsidP="0096050D">
      <w:pPr>
        <w:rPr>
          <w:rFonts w:cs="Arial"/>
        </w:rPr>
      </w:pPr>
    </w:p>
    <w:p w14:paraId="12D90A7E" w14:textId="77777777" w:rsidR="0096050D" w:rsidRPr="0096050D" w:rsidRDefault="0096050D" w:rsidP="0096050D">
      <w:pPr>
        <w:pStyle w:val="Naslov"/>
        <w:rPr>
          <w:rFonts w:asciiTheme="minorHAnsi" w:hAnsiTheme="minorHAnsi"/>
          <w:sz w:val="28"/>
          <w:szCs w:val="28"/>
        </w:rPr>
      </w:pPr>
      <w:r w:rsidRPr="0096050D">
        <w:rPr>
          <w:rFonts w:asciiTheme="minorHAnsi" w:hAnsiTheme="minorHAnsi"/>
          <w:sz w:val="28"/>
          <w:szCs w:val="28"/>
        </w:rPr>
        <w:t xml:space="preserve">Alternativni tok događaja: </w:t>
      </w:r>
    </w:p>
    <w:tbl>
      <w:tblPr>
        <w:tblStyle w:val="Koordinatnamreatabele"/>
        <w:tblW w:w="0" w:type="auto"/>
        <w:tblLook w:val="04A0" w:firstRow="1" w:lastRow="0" w:firstColumn="1" w:lastColumn="0" w:noHBand="0" w:noVBand="1"/>
      </w:tblPr>
      <w:tblGrid>
        <w:gridCol w:w="5164"/>
        <w:gridCol w:w="4186"/>
      </w:tblGrid>
      <w:tr w:rsidR="0096050D" w:rsidRPr="0096050D" w14:paraId="23D895AD" w14:textId="77777777" w:rsidTr="00B74A0D">
        <w:tc>
          <w:tcPr>
            <w:tcW w:w="5164" w:type="dxa"/>
            <w:shd w:val="clear" w:color="auto" w:fill="262626" w:themeFill="text1" w:themeFillTint="D9"/>
          </w:tcPr>
          <w:p w14:paraId="2B743BAC" w14:textId="77777777" w:rsidR="0096050D" w:rsidRPr="0096050D" w:rsidRDefault="0096050D" w:rsidP="00B74A0D">
            <w:pPr>
              <w:pStyle w:val="Naslov"/>
              <w:rPr>
                <w:rFonts w:asciiTheme="minorHAnsi" w:hAnsiTheme="minorHAnsi"/>
                <w:sz w:val="28"/>
                <w:szCs w:val="28"/>
              </w:rPr>
            </w:pPr>
            <w:r w:rsidRPr="0096050D">
              <w:rPr>
                <w:rFonts w:asciiTheme="minorHAnsi" w:hAnsiTheme="minorHAnsi"/>
                <w:sz w:val="28"/>
                <w:szCs w:val="28"/>
              </w:rPr>
              <w:t>Administrator</w:t>
            </w:r>
          </w:p>
        </w:tc>
        <w:tc>
          <w:tcPr>
            <w:tcW w:w="4186" w:type="dxa"/>
            <w:shd w:val="clear" w:color="auto" w:fill="262626" w:themeFill="text1" w:themeFillTint="D9"/>
          </w:tcPr>
          <w:p w14:paraId="2521FC4B" w14:textId="77777777" w:rsidR="0096050D" w:rsidRPr="0096050D" w:rsidRDefault="0096050D" w:rsidP="00B74A0D">
            <w:pPr>
              <w:pStyle w:val="Naslov"/>
              <w:rPr>
                <w:rFonts w:asciiTheme="minorHAnsi" w:hAnsiTheme="minorHAnsi"/>
                <w:sz w:val="28"/>
                <w:szCs w:val="28"/>
              </w:rPr>
            </w:pPr>
            <w:r w:rsidRPr="0096050D">
              <w:rPr>
                <w:rFonts w:asciiTheme="minorHAnsi" w:hAnsiTheme="minorHAnsi"/>
                <w:sz w:val="28"/>
                <w:szCs w:val="28"/>
              </w:rPr>
              <w:tab/>
              <w:t>Sistem banke</w:t>
            </w:r>
          </w:p>
        </w:tc>
      </w:tr>
      <w:tr w:rsidR="0096050D" w:rsidRPr="0096050D" w14:paraId="6D9786BB" w14:textId="77777777" w:rsidTr="00B74A0D">
        <w:tc>
          <w:tcPr>
            <w:tcW w:w="5164" w:type="dxa"/>
          </w:tcPr>
          <w:p w14:paraId="46F2CBD0" w14:textId="77777777" w:rsidR="0096050D" w:rsidRPr="0096050D" w:rsidRDefault="0096050D" w:rsidP="00B74A0D">
            <w:pPr>
              <w:ind w:left="360"/>
              <w:rPr>
                <w:rFonts w:cs="Arial"/>
              </w:rPr>
            </w:pPr>
          </w:p>
        </w:tc>
        <w:tc>
          <w:tcPr>
            <w:tcW w:w="4186" w:type="dxa"/>
          </w:tcPr>
          <w:p w14:paraId="6B81CCB7" w14:textId="77777777" w:rsidR="0096050D" w:rsidRPr="0096050D" w:rsidRDefault="0096050D" w:rsidP="00B74A0D">
            <w:pPr>
              <w:ind w:left="360"/>
              <w:rPr>
                <w:rFonts w:cs="Arial"/>
              </w:rPr>
            </w:pPr>
            <w:r w:rsidRPr="0096050D">
              <w:rPr>
                <w:rFonts w:cs="Arial"/>
              </w:rPr>
              <w:t>4.   Prikaz poruke s greškom</w:t>
            </w:r>
          </w:p>
        </w:tc>
      </w:tr>
    </w:tbl>
    <w:p w14:paraId="6918B6AE" w14:textId="77777777" w:rsidR="0096050D" w:rsidRPr="0096050D" w:rsidRDefault="0096050D" w:rsidP="0096050D">
      <w:pPr>
        <w:rPr>
          <w:rFonts w:cs="Arial"/>
        </w:rPr>
      </w:pPr>
    </w:p>
    <w:p w14:paraId="74253010" w14:textId="77777777" w:rsidR="0096050D" w:rsidRPr="0096050D" w:rsidRDefault="0096050D" w:rsidP="0096050D">
      <w:pPr>
        <w:rPr>
          <w:rFonts w:cs="Arial"/>
        </w:rPr>
      </w:pPr>
      <w:r w:rsidRPr="0096050D">
        <w:rPr>
          <w:rFonts w:cs="Arial"/>
        </w:rPr>
        <w:t xml:space="preserve"> </w:t>
      </w:r>
    </w:p>
    <w:p w14:paraId="51B1C382" w14:textId="77777777" w:rsidR="0096050D" w:rsidRPr="0096050D" w:rsidRDefault="0096050D" w:rsidP="0096050D">
      <w:pPr>
        <w:rPr>
          <w:rFonts w:cs="Arial"/>
        </w:rPr>
      </w:pPr>
    </w:p>
    <w:p w14:paraId="2BA62912" w14:textId="77777777" w:rsidR="0096050D" w:rsidRPr="0096050D" w:rsidRDefault="0096050D" w:rsidP="0096050D">
      <w:pPr>
        <w:rPr>
          <w:rFonts w:cs="Arial"/>
        </w:rPr>
      </w:pPr>
    </w:p>
    <w:p w14:paraId="20825F06" w14:textId="77777777" w:rsidR="0096050D" w:rsidRPr="0096050D" w:rsidRDefault="0096050D" w:rsidP="0096050D">
      <w:pPr>
        <w:rPr>
          <w:rFonts w:cs="Arial"/>
        </w:rPr>
      </w:pPr>
    </w:p>
    <w:p w14:paraId="44842798" w14:textId="77777777" w:rsidR="0096050D" w:rsidRDefault="0096050D" w:rsidP="0096050D">
      <w:pPr>
        <w:rPr>
          <w:rFonts w:cs="Arial"/>
        </w:rPr>
      </w:pPr>
    </w:p>
    <w:p w14:paraId="1CEFD7D3" w14:textId="77777777" w:rsidR="0096050D" w:rsidRDefault="0096050D" w:rsidP="0096050D">
      <w:pPr>
        <w:rPr>
          <w:rFonts w:cs="Arial"/>
        </w:rPr>
      </w:pPr>
    </w:p>
    <w:p w14:paraId="383778D1" w14:textId="77777777" w:rsidR="0096050D" w:rsidRPr="0096050D" w:rsidRDefault="0096050D" w:rsidP="0096050D">
      <w:pPr>
        <w:rPr>
          <w:rFonts w:cs="Arial"/>
        </w:rPr>
      </w:pPr>
    </w:p>
    <w:p w14:paraId="4322C87C" w14:textId="77777777" w:rsidR="0096050D" w:rsidRPr="0096050D" w:rsidRDefault="0096050D" w:rsidP="0096050D">
      <w:pPr>
        <w:rPr>
          <w:rFonts w:cs="Arial"/>
        </w:rPr>
      </w:pPr>
    </w:p>
    <w:p w14:paraId="28721FBB" w14:textId="77777777" w:rsidR="0096050D" w:rsidRDefault="0096050D" w:rsidP="0096050D">
      <w:pPr>
        <w:pStyle w:val="Naslov"/>
        <w:rPr>
          <w:rFonts w:asciiTheme="minorHAnsi" w:hAnsiTheme="minorHAnsi"/>
        </w:rPr>
      </w:pPr>
    </w:p>
    <w:p w14:paraId="3D3804E0" w14:textId="77777777" w:rsidR="00485FA5" w:rsidRPr="00485FA5" w:rsidRDefault="00485FA5" w:rsidP="00485FA5">
      <w:pPr>
        <w:rPr>
          <w:lang w:val="bs-Latn-BA"/>
        </w:rPr>
      </w:pPr>
    </w:p>
    <w:p w14:paraId="291FEB34" w14:textId="77777777" w:rsidR="0096050D" w:rsidRPr="0096050D" w:rsidRDefault="0096050D" w:rsidP="0096050D">
      <w:pPr>
        <w:pStyle w:val="DescriptionHeading2"/>
      </w:pPr>
      <w:r w:rsidRPr="0096050D">
        <w:t>Scenarij 4</w:t>
      </w:r>
      <w:r>
        <w:t xml:space="preserve"> - </w:t>
      </w:r>
      <w:r w:rsidRPr="0096050D">
        <w:t>Dodavanje nove filijale:</w:t>
      </w:r>
    </w:p>
    <w:p w14:paraId="488EFDF6" w14:textId="77777777" w:rsidR="0096050D" w:rsidRPr="0096050D" w:rsidRDefault="0096050D" w:rsidP="0096050D"/>
    <w:tbl>
      <w:tblPr>
        <w:tblStyle w:val="Koordinatnamreatabele"/>
        <w:tblW w:w="9516" w:type="dxa"/>
        <w:tblLook w:val="04A0" w:firstRow="1" w:lastRow="0" w:firstColumn="1" w:lastColumn="0" w:noHBand="0" w:noVBand="1"/>
      </w:tblPr>
      <w:tblGrid>
        <w:gridCol w:w="4758"/>
        <w:gridCol w:w="4758"/>
      </w:tblGrid>
      <w:tr w:rsidR="0096050D" w:rsidRPr="0096050D" w14:paraId="550F46A3" w14:textId="77777777" w:rsidTr="00B74A0D">
        <w:trPr>
          <w:trHeight w:val="250"/>
        </w:trPr>
        <w:tc>
          <w:tcPr>
            <w:tcW w:w="4758" w:type="dxa"/>
            <w:shd w:val="clear" w:color="auto" w:fill="BEBEBE" w:themeFill="text2" w:themeFillTint="66"/>
          </w:tcPr>
          <w:p w14:paraId="30B19891" w14:textId="77777777" w:rsidR="0096050D" w:rsidRPr="0096050D" w:rsidRDefault="0096050D" w:rsidP="00B74A0D">
            <w:pPr>
              <w:rPr>
                <w:rFonts w:cs="Arial"/>
              </w:rPr>
            </w:pPr>
            <w:r w:rsidRPr="0096050D">
              <w:rPr>
                <w:rFonts w:cs="Arial"/>
              </w:rPr>
              <w:t>Naziv</w:t>
            </w:r>
          </w:p>
        </w:tc>
        <w:tc>
          <w:tcPr>
            <w:tcW w:w="4758" w:type="dxa"/>
            <w:shd w:val="clear" w:color="auto" w:fill="FFFFFF" w:themeFill="background1"/>
          </w:tcPr>
          <w:p w14:paraId="2836B01E" w14:textId="77777777" w:rsidR="0096050D" w:rsidRPr="0096050D" w:rsidRDefault="0096050D" w:rsidP="00B74A0D">
            <w:pPr>
              <w:rPr>
                <w:rFonts w:cs="Arial"/>
              </w:rPr>
            </w:pPr>
            <w:r w:rsidRPr="0096050D">
              <w:rPr>
                <w:rFonts w:cs="Arial"/>
              </w:rPr>
              <w:t>Dodavanje nove filijale</w:t>
            </w:r>
          </w:p>
        </w:tc>
      </w:tr>
      <w:tr w:rsidR="0096050D" w:rsidRPr="0096050D" w14:paraId="63BB899D" w14:textId="77777777" w:rsidTr="00B74A0D">
        <w:trPr>
          <w:trHeight w:val="250"/>
        </w:trPr>
        <w:tc>
          <w:tcPr>
            <w:tcW w:w="4758" w:type="dxa"/>
            <w:shd w:val="clear" w:color="auto" w:fill="BEBEBE" w:themeFill="text2" w:themeFillTint="66"/>
          </w:tcPr>
          <w:p w14:paraId="4615CFF4" w14:textId="77777777" w:rsidR="0096050D" w:rsidRPr="0096050D" w:rsidRDefault="0096050D" w:rsidP="00B74A0D">
            <w:pPr>
              <w:rPr>
                <w:rFonts w:cs="Arial"/>
              </w:rPr>
            </w:pPr>
            <w:r w:rsidRPr="0096050D">
              <w:rPr>
                <w:rFonts w:cs="Arial"/>
              </w:rPr>
              <w:t>Opis</w:t>
            </w:r>
          </w:p>
        </w:tc>
        <w:tc>
          <w:tcPr>
            <w:tcW w:w="4758" w:type="dxa"/>
            <w:shd w:val="clear" w:color="auto" w:fill="FFFFFF" w:themeFill="background1"/>
          </w:tcPr>
          <w:p w14:paraId="4DD79D54" w14:textId="77777777" w:rsidR="0096050D" w:rsidRPr="0096050D" w:rsidRDefault="0096050D" w:rsidP="00B74A0D">
            <w:pPr>
              <w:rPr>
                <w:rFonts w:cs="Arial"/>
              </w:rPr>
            </w:pPr>
            <w:r w:rsidRPr="0096050D">
              <w:rPr>
                <w:rFonts w:cs="Arial"/>
              </w:rPr>
              <w:t>Administrator nakon otvaranja nove filijale unosi istu u sistem</w:t>
            </w:r>
          </w:p>
        </w:tc>
      </w:tr>
      <w:tr w:rsidR="0096050D" w:rsidRPr="0096050D" w14:paraId="5556AE60" w14:textId="77777777" w:rsidTr="00B74A0D">
        <w:trPr>
          <w:trHeight w:val="250"/>
        </w:trPr>
        <w:tc>
          <w:tcPr>
            <w:tcW w:w="4758" w:type="dxa"/>
            <w:shd w:val="clear" w:color="auto" w:fill="BEBEBE" w:themeFill="text2" w:themeFillTint="66"/>
          </w:tcPr>
          <w:p w14:paraId="2C9B2DAB" w14:textId="77777777" w:rsidR="0096050D" w:rsidRPr="0096050D" w:rsidRDefault="0096050D" w:rsidP="00B74A0D">
            <w:pPr>
              <w:rPr>
                <w:rFonts w:cs="Arial"/>
              </w:rPr>
            </w:pPr>
            <w:r w:rsidRPr="0096050D">
              <w:rPr>
                <w:rFonts w:cs="Arial"/>
              </w:rPr>
              <w:t>Vezani zahtjevi</w:t>
            </w:r>
          </w:p>
        </w:tc>
        <w:tc>
          <w:tcPr>
            <w:tcW w:w="4758" w:type="dxa"/>
          </w:tcPr>
          <w:p w14:paraId="5833C699" w14:textId="77777777" w:rsidR="0096050D" w:rsidRPr="0096050D" w:rsidRDefault="0096050D" w:rsidP="00B74A0D">
            <w:pPr>
              <w:rPr>
                <w:rFonts w:cs="Arial"/>
              </w:rPr>
            </w:pPr>
            <w:r w:rsidRPr="0096050D">
              <w:rPr>
                <w:rFonts w:cs="Arial"/>
              </w:rPr>
              <w:t>/</w:t>
            </w:r>
          </w:p>
        </w:tc>
      </w:tr>
      <w:tr w:rsidR="0096050D" w:rsidRPr="0096050D" w14:paraId="2099B3BA" w14:textId="77777777" w:rsidTr="00B74A0D">
        <w:trPr>
          <w:trHeight w:val="261"/>
        </w:trPr>
        <w:tc>
          <w:tcPr>
            <w:tcW w:w="4758" w:type="dxa"/>
            <w:shd w:val="clear" w:color="auto" w:fill="BEBEBE" w:themeFill="text2" w:themeFillTint="66"/>
          </w:tcPr>
          <w:p w14:paraId="796C8E0F" w14:textId="77777777" w:rsidR="0096050D" w:rsidRPr="0096050D" w:rsidRDefault="0096050D" w:rsidP="00B74A0D">
            <w:pPr>
              <w:rPr>
                <w:rFonts w:cs="Arial"/>
              </w:rPr>
            </w:pPr>
            <w:r w:rsidRPr="0096050D">
              <w:rPr>
                <w:rFonts w:cs="Arial"/>
              </w:rPr>
              <w:t>Preduvjeti</w:t>
            </w:r>
          </w:p>
        </w:tc>
        <w:tc>
          <w:tcPr>
            <w:tcW w:w="4758" w:type="dxa"/>
          </w:tcPr>
          <w:p w14:paraId="5492D8F3" w14:textId="77777777" w:rsidR="0096050D" w:rsidRPr="0096050D" w:rsidRDefault="0096050D" w:rsidP="00B74A0D">
            <w:pPr>
              <w:rPr>
                <w:rFonts w:cs="Arial"/>
              </w:rPr>
            </w:pPr>
            <w:r w:rsidRPr="0096050D">
              <w:rPr>
                <w:rFonts w:cs="Arial"/>
              </w:rPr>
              <w:t>Prijavljen na sistem</w:t>
            </w:r>
          </w:p>
        </w:tc>
      </w:tr>
      <w:tr w:rsidR="0096050D" w:rsidRPr="0096050D" w14:paraId="177C417B" w14:textId="77777777" w:rsidTr="00B74A0D">
        <w:trPr>
          <w:trHeight w:val="250"/>
        </w:trPr>
        <w:tc>
          <w:tcPr>
            <w:tcW w:w="4758" w:type="dxa"/>
            <w:shd w:val="clear" w:color="auto" w:fill="BEBEBE" w:themeFill="text2" w:themeFillTint="66"/>
          </w:tcPr>
          <w:p w14:paraId="4390AB0E" w14:textId="77777777" w:rsidR="0096050D" w:rsidRPr="0096050D" w:rsidRDefault="0096050D" w:rsidP="00B74A0D">
            <w:pPr>
              <w:rPr>
                <w:rFonts w:cs="Arial"/>
              </w:rPr>
            </w:pPr>
            <w:r w:rsidRPr="0096050D">
              <w:rPr>
                <w:rFonts w:cs="Arial"/>
              </w:rPr>
              <w:t>Posljedice – uspješan završetak</w:t>
            </w:r>
          </w:p>
        </w:tc>
        <w:tc>
          <w:tcPr>
            <w:tcW w:w="4758" w:type="dxa"/>
          </w:tcPr>
          <w:p w14:paraId="1FFF12AD" w14:textId="77777777" w:rsidR="0096050D" w:rsidRPr="0096050D" w:rsidRDefault="0096050D" w:rsidP="00B74A0D">
            <w:pPr>
              <w:rPr>
                <w:rFonts w:cs="Arial"/>
              </w:rPr>
            </w:pPr>
            <w:r w:rsidRPr="0096050D">
              <w:rPr>
                <w:rFonts w:cs="Arial"/>
              </w:rPr>
              <w:t>Filijala dodana u sistem</w:t>
            </w:r>
          </w:p>
        </w:tc>
      </w:tr>
      <w:tr w:rsidR="0096050D" w:rsidRPr="0096050D" w14:paraId="0E30B5E1" w14:textId="77777777" w:rsidTr="00B74A0D">
        <w:trPr>
          <w:trHeight w:val="250"/>
        </w:trPr>
        <w:tc>
          <w:tcPr>
            <w:tcW w:w="4758" w:type="dxa"/>
            <w:shd w:val="clear" w:color="auto" w:fill="BEBEBE" w:themeFill="text2" w:themeFillTint="66"/>
          </w:tcPr>
          <w:p w14:paraId="14E8BBDE" w14:textId="77777777" w:rsidR="0096050D" w:rsidRPr="0096050D" w:rsidRDefault="0096050D" w:rsidP="00B74A0D">
            <w:pPr>
              <w:rPr>
                <w:rFonts w:cs="Arial"/>
              </w:rPr>
            </w:pPr>
            <w:r w:rsidRPr="0096050D">
              <w:rPr>
                <w:rFonts w:cs="Arial"/>
              </w:rPr>
              <w:t>Posljedice – neuspješan završetak</w:t>
            </w:r>
          </w:p>
        </w:tc>
        <w:tc>
          <w:tcPr>
            <w:tcW w:w="4758" w:type="dxa"/>
          </w:tcPr>
          <w:p w14:paraId="3F7BDF42" w14:textId="77777777" w:rsidR="0096050D" w:rsidRPr="0096050D" w:rsidRDefault="0096050D" w:rsidP="00B74A0D">
            <w:pPr>
              <w:rPr>
                <w:rFonts w:cs="Arial"/>
              </w:rPr>
            </w:pPr>
            <w:r w:rsidRPr="0096050D">
              <w:rPr>
                <w:rFonts w:cs="Arial"/>
              </w:rPr>
              <w:t>Prikaz poruke s greškom</w:t>
            </w:r>
          </w:p>
        </w:tc>
      </w:tr>
      <w:tr w:rsidR="0096050D" w:rsidRPr="0096050D" w14:paraId="0A818A28" w14:textId="77777777" w:rsidTr="00B74A0D">
        <w:trPr>
          <w:trHeight w:val="250"/>
        </w:trPr>
        <w:tc>
          <w:tcPr>
            <w:tcW w:w="4758" w:type="dxa"/>
            <w:shd w:val="clear" w:color="auto" w:fill="BEBEBE" w:themeFill="text2" w:themeFillTint="66"/>
          </w:tcPr>
          <w:p w14:paraId="7DBE367A" w14:textId="77777777" w:rsidR="0096050D" w:rsidRPr="0096050D" w:rsidRDefault="0096050D" w:rsidP="00B74A0D">
            <w:pPr>
              <w:rPr>
                <w:rFonts w:cs="Arial"/>
              </w:rPr>
            </w:pPr>
            <w:r w:rsidRPr="0096050D">
              <w:rPr>
                <w:rFonts w:cs="Arial"/>
              </w:rPr>
              <w:t>Primarni akteri</w:t>
            </w:r>
          </w:p>
        </w:tc>
        <w:tc>
          <w:tcPr>
            <w:tcW w:w="4758" w:type="dxa"/>
          </w:tcPr>
          <w:p w14:paraId="053CD9F0" w14:textId="77777777" w:rsidR="0096050D" w:rsidRPr="0096050D" w:rsidRDefault="0096050D" w:rsidP="00B74A0D">
            <w:pPr>
              <w:tabs>
                <w:tab w:val="left" w:pos="1068"/>
              </w:tabs>
              <w:rPr>
                <w:rFonts w:cs="Arial"/>
              </w:rPr>
            </w:pPr>
            <w:r w:rsidRPr="0096050D">
              <w:rPr>
                <w:rFonts w:cs="Arial"/>
              </w:rPr>
              <w:t>Administrator</w:t>
            </w:r>
          </w:p>
        </w:tc>
      </w:tr>
      <w:tr w:rsidR="0096050D" w:rsidRPr="0096050D" w14:paraId="354B664F" w14:textId="77777777" w:rsidTr="00B74A0D">
        <w:trPr>
          <w:trHeight w:val="250"/>
        </w:trPr>
        <w:tc>
          <w:tcPr>
            <w:tcW w:w="4758" w:type="dxa"/>
            <w:shd w:val="clear" w:color="auto" w:fill="BEBEBE" w:themeFill="text2" w:themeFillTint="66"/>
          </w:tcPr>
          <w:p w14:paraId="269DDC53" w14:textId="77777777" w:rsidR="0096050D" w:rsidRPr="0096050D" w:rsidRDefault="0096050D" w:rsidP="00B74A0D">
            <w:pPr>
              <w:rPr>
                <w:rFonts w:cs="Arial"/>
              </w:rPr>
            </w:pPr>
            <w:r w:rsidRPr="0096050D">
              <w:rPr>
                <w:rFonts w:cs="Arial"/>
              </w:rPr>
              <w:t>Ostali akteri</w:t>
            </w:r>
          </w:p>
        </w:tc>
        <w:tc>
          <w:tcPr>
            <w:tcW w:w="4758" w:type="dxa"/>
          </w:tcPr>
          <w:p w14:paraId="111A340C" w14:textId="77777777" w:rsidR="0096050D" w:rsidRPr="0096050D" w:rsidRDefault="0096050D" w:rsidP="00B74A0D">
            <w:pPr>
              <w:rPr>
                <w:rFonts w:cs="Arial"/>
              </w:rPr>
            </w:pPr>
            <w:r w:rsidRPr="0096050D">
              <w:rPr>
                <w:rFonts w:cs="Arial"/>
              </w:rPr>
              <w:t>/</w:t>
            </w:r>
          </w:p>
        </w:tc>
      </w:tr>
      <w:tr w:rsidR="0096050D" w:rsidRPr="0096050D" w14:paraId="04DDB57A" w14:textId="77777777" w:rsidTr="00B74A0D">
        <w:trPr>
          <w:trHeight w:val="250"/>
        </w:trPr>
        <w:tc>
          <w:tcPr>
            <w:tcW w:w="4758" w:type="dxa"/>
            <w:shd w:val="clear" w:color="auto" w:fill="BEBEBE" w:themeFill="text2" w:themeFillTint="66"/>
          </w:tcPr>
          <w:p w14:paraId="28A0B626" w14:textId="77777777" w:rsidR="0096050D" w:rsidRPr="0096050D" w:rsidRDefault="0096050D" w:rsidP="00B74A0D">
            <w:pPr>
              <w:rPr>
                <w:rFonts w:cs="Arial"/>
              </w:rPr>
            </w:pPr>
            <w:r w:rsidRPr="0096050D">
              <w:rPr>
                <w:rFonts w:cs="Arial"/>
              </w:rPr>
              <w:t>Proširenja/Alternative</w:t>
            </w:r>
          </w:p>
        </w:tc>
        <w:tc>
          <w:tcPr>
            <w:tcW w:w="4758" w:type="dxa"/>
          </w:tcPr>
          <w:p w14:paraId="3878944A" w14:textId="77777777" w:rsidR="0096050D" w:rsidRPr="0096050D" w:rsidRDefault="0096050D" w:rsidP="00B74A0D">
            <w:pPr>
              <w:rPr>
                <w:rFonts w:cs="Arial"/>
              </w:rPr>
            </w:pPr>
            <w:r w:rsidRPr="0096050D">
              <w:rPr>
                <w:rFonts w:cs="Arial"/>
              </w:rPr>
              <w:t>/</w:t>
            </w:r>
          </w:p>
        </w:tc>
      </w:tr>
      <w:tr w:rsidR="0096050D" w:rsidRPr="0096050D" w14:paraId="65286D3D" w14:textId="77777777" w:rsidTr="00B74A0D">
        <w:trPr>
          <w:trHeight w:val="250"/>
        </w:trPr>
        <w:tc>
          <w:tcPr>
            <w:tcW w:w="4758" w:type="dxa"/>
            <w:shd w:val="clear" w:color="auto" w:fill="BEBEBE" w:themeFill="text2" w:themeFillTint="66"/>
          </w:tcPr>
          <w:p w14:paraId="4887AD96" w14:textId="77777777" w:rsidR="0096050D" w:rsidRPr="0096050D" w:rsidRDefault="0096050D" w:rsidP="00B74A0D">
            <w:pPr>
              <w:rPr>
                <w:rFonts w:cs="Arial"/>
              </w:rPr>
            </w:pPr>
            <w:r w:rsidRPr="0096050D">
              <w:rPr>
                <w:rFonts w:cs="Arial"/>
              </w:rPr>
              <w:t>Glavni tok</w:t>
            </w:r>
          </w:p>
        </w:tc>
        <w:tc>
          <w:tcPr>
            <w:tcW w:w="4758" w:type="dxa"/>
          </w:tcPr>
          <w:p w14:paraId="181B2A0A" w14:textId="77777777" w:rsidR="0096050D" w:rsidRPr="0096050D" w:rsidRDefault="0096050D" w:rsidP="00B74A0D">
            <w:pPr>
              <w:rPr>
                <w:rFonts w:cs="Arial"/>
              </w:rPr>
            </w:pPr>
            <w:r w:rsidRPr="0096050D">
              <w:rPr>
                <w:rFonts w:cs="Arial"/>
              </w:rPr>
              <w:t>Administrator u aplikaciji bira opciju dodavanja filijale i unosi potrebne podatke za dodavanje</w:t>
            </w:r>
          </w:p>
        </w:tc>
      </w:tr>
    </w:tbl>
    <w:p w14:paraId="5AF3B26C" w14:textId="77777777" w:rsidR="0096050D" w:rsidRPr="0096050D" w:rsidRDefault="0096050D" w:rsidP="0096050D">
      <w:pPr>
        <w:rPr>
          <w:rFonts w:cs="Arial"/>
        </w:rPr>
      </w:pPr>
    </w:p>
    <w:p w14:paraId="5210BD56" w14:textId="77777777" w:rsidR="0096050D" w:rsidRPr="0096050D" w:rsidRDefault="0096050D" w:rsidP="0096050D">
      <w:pPr>
        <w:rPr>
          <w:rFonts w:cs="Arial"/>
        </w:rPr>
      </w:pPr>
    </w:p>
    <w:p w14:paraId="673C7FDB" w14:textId="77777777" w:rsidR="0096050D" w:rsidRPr="0096050D" w:rsidRDefault="0096050D" w:rsidP="0096050D">
      <w:pPr>
        <w:pStyle w:val="Naslov"/>
        <w:rPr>
          <w:rFonts w:asciiTheme="minorHAnsi" w:hAnsiTheme="minorHAnsi"/>
          <w:sz w:val="28"/>
          <w:szCs w:val="28"/>
        </w:rPr>
      </w:pPr>
      <w:r w:rsidRPr="0096050D">
        <w:rPr>
          <w:rFonts w:asciiTheme="minorHAnsi" w:hAnsiTheme="minorHAnsi"/>
          <w:sz w:val="28"/>
          <w:szCs w:val="28"/>
        </w:rPr>
        <w:t>Tok događaja:</w:t>
      </w:r>
    </w:p>
    <w:tbl>
      <w:tblPr>
        <w:tblStyle w:val="Koordinatnamreatabele"/>
        <w:tblW w:w="0" w:type="auto"/>
        <w:tblLook w:val="04A0" w:firstRow="1" w:lastRow="0" w:firstColumn="1" w:lastColumn="0" w:noHBand="0" w:noVBand="1"/>
      </w:tblPr>
      <w:tblGrid>
        <w:gridCol w:w="5164"/>
        <w:gridCol w:w="4186"/>
      </w:tblGrid>
      <w:tr w:rsidR="0096050D" w:rsidRPr="0096050D" w14:paraId="17F667C4" w14:textId="77777777" w:rsidTr="00B74A0D">
        <w:tc>
          <w:tcPr>
            <w:tcW w:w="5164" w:type="dxa"/>
            <w:shd w:val="clear" w:color="auto" w:fill="262626" w:themeFill="text1" w:themeFillTint="D9"/>
          </w:tcPr>
          <w:p w14:paraId="1701D8D1" w14:textId="77777777" w:rsidR="0096050D" w:rsidRPr="0096050D" w:rsidRDefault="0096050D" w:rsidP="00B74A0D">
            <w:pPr>
              <w:rPr>
                <w:rFonts w:cs="Arial"/>
              </w:rPr>
            </w:pPr>
            <w:r w:rsidRPr="0096050D">
              <w:rPr>
                <w:rFonts w:cs="Arial"/>
              </w:rPr>
              <w:t>Korisnik</w:t>
            </w:r>
          </w:p>
        </w:tc>
        <w:tc>
          <w:tcPr>
            <w:tcW w:w="4186" w:type="dxa"/>
            <w:shd w:val="clear" w:color="auto" w:fill="262626" w:themeFill="text1" w:themeFillTint="D9"/>
          </w:tcPr>
          <w:p w14:paraId="3CE77EC0" w14:textId="77777777" w:rsidR="0096050D" w:rsidRPr="0096050D" w:rsidRDefault="0096050D" w:rsidP="00B74A0D">
            <w:pPr>
              <w:tabs>
                <w:tab w:val="left" w:pos="1284"/>
              </w:tabs>
              <w:rPr>
                <w:rFonts w:cs="Arial"/>
              </w:rPr>
            </w:pPr>
            <w:r w:rsidRPr="0096050D">
              <w:rPr>
                <w:rFonts w:cs="Arial"/>
              </w:rPr>
              <w:tab/>
              <w:t>Sistem banke</w:t>
            </w:r>
          </w:p>
        </w:tc>
      </w:tr>
      <w:tr w:rsidR="0096050D" w:rsidRPr="0096050D" w14:paraId="7C75456D" w14:textId="77777777" w:rsidTr="00B74A0D">
        <w:tc>
          <w:tcPr>
            <w:tcW w:w="5164" w:type="dxa"/>
          </w:tcPr>
          <w:p w14:paraId="62F77FC6" w14:textId="77777777" w:rsidR="0096050D" w:rsidRPr="0096050D" w:rsidRDefault="0096050D" w:rsidP="00B74A0D">
            <w:pPr>
              <w:ind w:left="360"/>
              <w:rPr>
                <w:rFonts w:cs="Arial"/>
              </w:rPr>
            </w:pPr>
            <w:r w:rsidRPr="0096050D">
              <w:rPr>
                <w:rFonts w:cs="Arial"/>
              </w:rPr>
              <w:t>1. Pristupanje interfejsu za uklanjanje uposlenika</w:t>
            </w:r>
          </w:p>
        </w:tc>
        <w:tc>
          <w:tcPr>
            <w:tcW w:w="4186" w:type="dxa"/>
          </w:tcPr>
          <w:p w14:paraId="4BEDCA43" w14:textId="77777777" w:rsidR="0096050D" w:rsidRPr="0096050D" w:rsidRDefault="0096050D" w:rsidP="00B74A0D">
            <w:pPr>
              <w:ind w:left="360"/>
              <w:rPr>
                <w:rFonts w:cs="Arial"/>
              </w:rPr>
            </w:pPr>
            <w:r w:rsidRPr="0096050D">
              <w:rPr>
                <w:rFonts w:cs="Arial"/>
              </w:rPr>
              <w:t>2. Prikaz polja za unos potrebnih podataka</w:t>
            </w:r>
          </w:p>
        </w:tc>
      </w:tr>
      <w:tr w:rsidR="0096050D" w:rsidRPr="0096050D" w14:paraId="423A6879" w14:textId="77777777" w:rsidTr="00B74A0D">
        <w:tc>
          <w:tcPr>
            <w:tcW w:w="5164" w:type="dxa"/>
          </w:tcPr>
          <w:p w14:paraId="39F565AD" w14:textId="77777777" w:rsidR="0096050D" w:rsidRPr="0096050D" w:rsidRDefault="0096050D" w:rsidP="00B74A0D">
            <w:pPr>
              <w:ind w:left="360"/>
              <w:rPr>
                <w:rFonts w:cs="Arial"/>
              </w:rPr>
            </w:pPr>
            <w:r w:rsidRPr="0096050D">
              <w:rPr>
                <w:rFonts w:cs="Arial"/>
              </w:rPr>
              <w:t>3. Unos podataka</w:t>
            </w:r>
          </w:p>
        </w:tc>
        <w:tc>
          <w:tcPr>
            <w:tcW w:w="4186" w:type="dxa"/>
          </w:tcPr>
          <w:p w14:paraId="164A7A16" w14:textId="77777777" w:rsidR="0096050D" w:rsidRPr="0096050D" w:rsidRDefault="0096050D" w:rsidP="00B74A0D">
            <w:pPr>
              <w:ind w:left="360"/>
              <w:rPr>
                <w:rFonts w:cs="Arial"/>
              </w:rPr>
            </w:pPr>
            <w:r w:rsidRPr="0096050D">
              <w:rPr>
                <w:rFonts w:cs="Arial"/>
              </w:rPr>
              <w:t>4. Filijala uspješno dodana u sistem</w:t>
            </w:r>
          </w:p>
        </w:tc>
      </w:tr>
    </w:tbl>
    <w:p w14:paraId="55C6B290" w14:textId="77777777" w:rsidR="0096050D" w:rsidRPr="0096050D" w:rsidRDefault="0096050D" w:rsidP="0096050D">
      <w:pPr>
        <w:rPr>
          <w:rFonts w:cs="Arial"/>
        </w:rPr>
      </w:pPr>
    </w:p>
    <w:p w14:paraId="42BD1887" w14:textId="77777777" w:rsidR="0096050D" w:rsidRPr="0096050D" w:rsidRDefault="0096050D" w:rsidP="0096050D">
      <w:pPr>
        <w:rPr>
          <w:rFonts w:cs="Arial"/>
        </w:rPr>
      </w:pPr>
    </w:p>
    <w:p w14:paraId="6B62C131" w14:textId="77777777" w:rsidR="0096050D" w:rsidRPr="0096050D" w:rsidRDefault="0096050D" w:rsidP="0096050D">
      <w:pPr>
        <w:pStyle w:val="Naslov"/>
        <w:rPr>
          <w:rFonts w:asciiTheme="minorHAnsi" w:hAnsiTheme="minorHAnsi"/>
          <w:sz w:val="28"/>
          <w:szCs w:val="28"/>
        </w:rPr>
      </w:pPr>
      <w:r w:rsidRPr="0096050D">
        <w:rPr>
          <w:rFonts w:asciiTheme="minorHAnsi" w:hAnsiTheme="minorHAnsi"/>
          <w:sz w:val="28"/>
          <w:szCs w:val="28"/>
        </w:rPr>
        <w:t xml:space="preserve">Alternativni tok događaja: </w:t>
      </w:r>
    </w:p>
    <w:tbl>
      <w:tblPr>
        <w:tblStyle w:val="Koordinatnamreatabele"/>
        <w:tblW w:w="0" w:type="auto"/>
        <w:tblLook w:val="04A0" w:firstRow="1" w:lastRow="0" w:firstColumn="1" w:lastColumn="0" w:noHBand="0" w:noVBand="1"/>
      </w:tblPr>
      <w:tblGrid>
        <w:gridCol w:w="5164"/>
        <w:gridCol w:w="4186"/>
      </w:tblGrid>
      <w:tr w:rsidR="0096050D" w:rsidRPr="0096050D" w14:paraId="12F6AC21" w14:textId="77777777" w:rsidTr="00B74A0D">
        <w:tc>
          <w:tcPr>
            <w:tcW w:w="5164" w:type="dxa"/>
            <w:shd w:val="clear" w:color="auto" w:fill="262626" w:themeFill="text1" w:themeFillTint="D9"/>
          </w:tcPr>
          <w:p w14:paraId="469A5FF3" w14:textId="77777777" w:rsidR="0096050D" w:rsidRPr="0096050D" w:rsidRDefault="0096050D" w:rsidP="00B74A0D">
            <w:pPr>
              <w:pStyle w:val="Naslov"/>
              <w:rPr>
                <w:rFonts w:asciiTheme="minorHAnsi" w:hAnsiTheme="minorHAnsi"/>
                <w:sz w:val="28"/>
                <w:szCs w:val="28"/>
              </w:rPr>
            </w:pPr>
            <w:r w:rsidRPr="0096050D">
              <w:rPr>
                <w:rFonts w:asciiTheme="minorHAnsi" w:hAnsiTheme="minorHAnsi"/>
                <w:sz w:val="28"/>
                <w:szCs w:val="28"/>
              </w:rPr>
              <w:t>Administrator</w:t>
            </w:r>
          </w:p>
        </w:tc>
        <w:tc>
          <w:tcPr>
            <w:tcW w:w="4186" w:type="dxa"/>
            <w:shd w:val="clear" w:color="auto" w:fill="262626" w:themeFill="text1" w:themeFillTint="D9"/>
          </w:tcPr>
          <w:p w14:paraId="2B5FBD87" w14:textId="77777777" w:rsidR="0096050D" w:rsidRPr="0096050D" w:rsidRDefault="0096050D" w:rsidP="00B74A0D">
            <w:pPr>
              <w:pStyle w:val="Naslov"/>
              <w:rPr>
                <w:rFonts w:asciiTheme="minorHAnsi" w:hAnsiTheme="minorHAnsi"/>
                <w:sz w:val="28"/>
                <w:szCs w:val="28"/>
              </w:rPr>
            </w:pPr>
            <w:r w:rsidRPr="0096050D">
              <w:rPr>
                <w:rFonts w:asciiTheme="minorHAnsi" w:hAnsiTheme="minorHAnsi"/>
                <w:sz w:val="28"/>
                <w:szCs w:val="28"/>
              </w:rPr>
              <w:tab/>
              <w:t>Sistem banke</w:t>
            </w:r>
          </w:p>
        </w:tc>
      </w:tr>
      <w:tr w:rsidR="0096050D" w:rsidRPr="0096050D" w14:paraId="04F740F6" w14:textId="77777777" w:rsidTr="00B74A0D">
        <w:tc>
          <w:tcPr>
            <w:tcW w:w="5164" w:type="dxa"/>
          </w:tcPr>
          <w:p w14:paraId="1C36176D" w14:textId="77777777" w:rsidR="0096050D" w:rsidRPr="0096050D" w:rsidRDefault="0096050D" w:rsidP="00B74A0D">
            <w:pPr>
              <w:ind w:left="360"/>
              <w:rPr>
                <w:rFonts w:cs="Arial"/>
              </w:rPr>
            </w:pPr>
          </w:p>
        </w:tc>
        <w:tc>
          <w:tcPr>
            <w:tcW w:w="4186" w:type="dxa"/>
          </w:tcPr>
          <w:p w14:paraId="622D753B" w14:textId="77777777" w:rsidR="0096050D" w:rsidRPr="0096050D" w:rsidRDefault="0096050D" w:rsidP="00B74A0D">
            <w:pPr>
              <w:ind w:left="360"/>
              <w:rPr>
                <w:rFonts w:cs="Arial"/>
              </w:rPr>
            </w:pPr>
            <w:r w:rsidRPr="0096050D">
              <w:rPr>
                <w:rFonts w:cs="Arial"/>
              </w:rPr>
              <w:t>4.   Prikaz poruke s greškom</w:t>
            </w:r>
          </w:p>
        </w:tc>
      </w:tr>
    </w:tbl>
    <w:p w14:paraId="1C83DFC2" w14:textId="77777777" w:rsidR="0096050D" w:rsidRDefault="0096050D" w:rsidP="0096050D">
      <w:pPr>
        <w:rPr>
          <w:rFonts w:ascii="Arial" w:hAnsi="Arial" w:cs="Arial"/>
        </w:rPr>
      </w:pPr>
    </w:p>
    <w:p w14:paraId="0A2BC669" w14:textId="77777777" w:rsidR="0096050D" w:rsidRDefault="0096050D" w:rsidP="0096050D"/>
    <w:p w14:paraId="4C674EB6" w14:textId="77777777" w:rsidR="0096050D" w:rsidRDefault="0096050D" w:rsidP="0096050D"/>
    <w:p w14:paraId="3243682C" w14:textId="77777777" w:rsidR="0096050D" w:rsidRDefault="0096050D" w:rsidP="0096050D"/>
    <w:p w14:paraId="5F002178" w14:textId="77777777" w:rsidR="0096050D" w:rsidRDefault="0096050D" w:rsidP="0096050D">
      <w:pPr>
        <w:pStyle w:val="Naslov"/>
      </w:pPr>
    </w:p>
    <w:p w14:paraId="2310EF5B" w14:textId="77777777" w:rsidR="0096050D" w:rsidRDefault="0096050D" w:rsidP="0096050D">
      <w:pPr>
        <w:pStyle w:val="Naslov"/>
      </w:pPr>
    </w:p>
    <w:p w14:paraId="5BBB4C13" w14:textId="77777777" w:rsidR="0096050D" w:rsidRDefault="0096050D" w:rsidP="0096050D">
      <w:pPr>
        <w:rPr>
          <w:lang w:val="bs-Latn-BA"/>
        </w:rPr>
      </w:pPr>
    </w:p>
    <w:p w14:paraId="3B6262D3" w14:textId="77777777" w:rsidR="0096050D" w:rsidRDefault="0096050D" w:rsidP="0096050D">
      <w:pPr>
        <w:rPr>
          <w:lang w:val="bs-Latn-BA"/>
        </w:rPr>
      </w:pPr>
    </w:p>
    <w:p w14:paraId="4875FE09" w14:textId="77777777" w:rsidR="0096050D" w:rsidRDefault="0096050D" w:rsidP="0096050D">
      <w:pPr>
        <w:rPr>
          <w:lang w:val="bs-Latn-BA"/>
        </w:rPr>
      </w:pPr>
    </w:p>
    <w:p w14:paraId="719F80C0" w14:textId="77777777" w:rsidR="0096050D" w:rsidRDefault="0096050D" w:rsidP="0096050D">
      <w:pPr>
        <w:rPr>
          <w:lang w:val="bs-Latn-BA"/>
        </w:rPr>
      </w:pPr>
    </w:p>
    <w:p w14:paraId="0F1B2BA8" w14:textId="77777777" w:rsidR="0096050D" w:rsidRPr="0096050D" w:rsidRDefault="0096050D" w:rsidP="0096050D">
      <w:pPr>
        <w:rPr>
          <w:lang w:val="bs-Latn-BA"/>
        </w:rPr>
      </w:pPr>
    </w:p>
    <w:p w14:paraId="206680B5" w14:textId="77777777" w:rsidR="0096050D" w:rsidRPr="00E54EFB" w:rsidRDefault="0096050D" w:rsidP="0096050D"/>
    <w:p w14:paraId="17646DD5" w14:textId="77777777" w:rsidR="00485FA5" w:rsidRDefault="00485FA5" w:rsidP="0096050D">
      <w:pPr>
        <w:pStyle w:val="DescriptionHeading2"/>
      </w:pPr>
    </w:p>
    <w:p w14:paraId="02D64233" w14:textId="77777777" w:rsidR="0096050D" w:rsidRPr="0096050D" w:rsidRDefault="0096050D" w:rsidP="0096050D">
      <w:pPr>
        <w:pStyle w:val="DescriptionHeading2"/>
      </w:pPr>
      <w:r w:rsidRPr="0096050D">
        <w:t>Scenarij 5</w:t>
      </w:r>
      <w:r>
        <w:t xml:space="preserve"> - </w:t>
      </w:r>
      <w:r w:rsidRPr="0096050D">
        <w:t>Konverzija valuta:</w:t>
      </w:r>
    </w:p>
    <w:p w14:paraId="70B64C61" w14:textId="77777777" w:rsidR="0096050D" w:rsidRPr="0096050D" w:rsidRDefault="0096050D" w:rsidP="0096050D"/>
    <w:tbl>
      <w:tblPr>
        <w:tblStyle w:val="Koordinatnamreatabele"/>
        <w:tblW w:w="9516" w:type="dxa"/>
        <w:tblLook w:val="04A0" w:firstRow="1" w:lastRow="0" w:firstColumn="1" w:lastColumn="0" w:noHBand="0" w:noVBand="1"/>
      </w:tblPr>
      <w:tblGrid>
        <w:gridCol w:w="4758"/>
        <w:gridCol w:w="4758"/>
      </w:tblGrid>
      <w:tr w:rsidR="0096050D" w:rsidRPr="0096050D" w14:paraId="28B796B6" w14:textId="77777777" w:rsidTr="00B74A0D">
        <w:trPr>
          <w:trHeight w:val="250"/>
        </w:trPr>
        <w:tc>
          <w:tcPr>
            <w:tcW w:w="4758" w:type="dxa"/>
            <w:shd w:val="clear" w:color="auto" w:fill="BEBEBE" w:themeFill="text2" w:themeFillTint="66"/>
          </w:tcPr>
          <w:p w14:paraId="1C9D2BBD" w14:textId="77777777" w:rsidR="0096050D" w:rsidRPr="0096050D" w:rsidRDefault="0096050D" w:rsidP="00B74A0D">
            <w:pPr>
              <w:rPr>
                <w:rFonts w:cs="Arial"/>
              </w:rPr>
            </w:pPr>
            <w:r w:rsidRPr="0096050D">
              <w:rPr>
                <w:rFonts w:cs="Arial"/>
              </w:rPr>
              <w:t>Naziv</w:t>
            </w:r>
          </w:p>
        </w:tc>
        <w:tc>
          <w:tcPr>
            <w:tcW w:w="4758" w:type="dxa"/>
            <w:shd w:val="clear" w:color="auto" w:fill="FFFFFF" w:themeFill="background1"/>
          </w:tcPr>
          <w:p w14:paraId="54A3BDDC" w14:textId="77777777" w:rsidR="0096050D" w:rsidRPr="0096050D" w:rsidRDefault="0096050D" w:rsidP="00B74A0D">
            <w:pPr>
              <w:rPr>
                <w:rFonts w:cs="Arial"/>
              </w:rPr>
            </w:pPr>
            <w:r w:rsidRPr="0096050D">
              <w:rPr>
                <w:rFonts w:cs="Arial"/>
              </w:rPr>
              <w:t>Konverzija valuta</w:t>
            </w:r>
          </w:p>
        </w:tc>
      </w:tr>
      <w:tr w:rsidR="0096050D" w:rsidRPr="0096050D" w14:paraId="1A94D50B" w14:textId="77777777" w:rsidTr="00B74A0D">
        <w:trPr>
          <w:trHeight w:val="250"/>
        </w:trPr>
        <w:tc>
          <w:tcPr>
            <w:tcW w:w="4758" w:type="dxa"/>
            <w:shd w:val="clear" w:color="auto" w:fill="BEBEBE" w:themeFill="text2" w:themeFillTint="66"/>
          </w:tcPr>
          <w:p w14:paraId="261D8C46" w14:textId="77777777" w:rsidR="0096050D" w:rsidRPr="0096050D" w:rsidRDefault="0096050D" w:rsidP="00B74A0D">
            <w:pPr>
              <w:rPr>
                <w:rFonts w:cs="Arial"/>
              </w:rPr>
            </w:pPr>
            <w:r w:rsidRPr="0096050D">
              <w:rPr>
                <w:rFonts w:cs="Arial"/>
              </w:rPr>
              <w:t>Opis</w:t>
            </w:r>
          </w:p>
        </w:tc>
        <w:tc>
          <w:tcPr>
            <w:tcW w:w="4758" w:type="dxa"/>
            <w:shd w:val="clear" w:color="auto" w:fill="FFFFFF" w:themeFill="background1"/>
          </w:tcPr>
          <w:p w14:paraId="569B3032" w14:textId="77777777" w:rsidR="0096050D" w:rsidRPr="0096050D" w:rsidRDefault="0096050D" w:rsidP="00B74A0D">
            <w:pPr>
              <w:rPr>
                <w:rFonts w:cs="Arial"/>
              </w:rPr>
            </w:pPr>
            <w:r w:rsidRPr="0096050D">
              <w:rPr>
                <w:rFonts w:cs="Arial"/>
              </w:rPr>
              <w:t>Klijent vrši zahtjev za konverziju valute</w:t>
            </w:r>
          </w:p>
        </w:tc>
      </w:tr>
      <w:tr w:rsidR="0096050D" w:rsidRPr="0096050D" w14:paraId="3A076EE7" w14:textId="77777777" w:rsidTr="00B74A0D">
        <w:trPr>
          <w:trHeight w:val="250"/>
        </w:trPr>
        <w:tc>
          <w:tcPr>
            <w:tcW w:w="4758" w:type="dxa"/>
            <w:shd w:val="clear" w:color="auto" w:fill="BEBEBE" w:themeFill="text2" w:themeFillTint="66"/>
          </w:tcPr>
          <w:p w14:paraId="5ABDC988" w14:textId="77777777" w:rsidR="0096050D" w:rsidRPr="0096050D" w:rsidRDefault="0096050D" w:rsidP="00B74A0D">
            <w:pPr>
              <w:rPr>
                <w:rFonts w:cs="Arial"/>
              </w:rPr>
            </w:pPr>
            <w:r w:rsidRPr="0096050D">
              <w:rPr>
                <w:rFonts w:cs="Arial"/>
              </w:rPr>
              <w:t>Vezani zahtjevi</w:t>
            </w:r>
          </w:p>
        </w:tc>
        <w:tc>
          <w:tcPr>
            <w:tcW w:w="4758" w:type="dxa"/>
          </w:tcPr>
          <w:p w14:paraId="3DE94BA3" w14:textId="77777777" w:rsidR="0096050D" w:rsidRPr="0096050D" w:rsidRDefault="0096050D" w:rsidP="00B74A0D">
            <w:pPr>
              <w:rPr>
                <w:rFonts w:cs="Arial"/>
              </w:rPr>
            </w:pPr>
            <w:r w:rsidRPr="0096050D">
              <w:rPr>
                <w:rFonts w:cs="Arial"/>
              </w:rPr>
              <w:t>/</w:t>
            </w:r>
          </w:p>
        </w:tc>
      </w:tr>
      <w:tr w:rsidR="0096050D" w:rsidRPr="0096050D" w14:paraId="037AFB39" w14:textId="77777777" w:rsidTr="00B74A0D">
        <w:trPr>
          <w:trHeight w:val="261"/>
        </w:trPr>
        <w:tc>
          <w:tcPr>
            <w:tcW w:w="4758" w:type="dxa"/>
            <w:shd w:val="clear" w:color="auto" w:fill="BEBEBE" w:themeFill="text2" w:themeFillTint="66"/>
          </w:tcPr>
          <w:p w14:paraId="4A3660B8" w14:textId="77777777" w:rsidR="0096050D" w:rsidRPr="0096050D" w:rsidRDefault="0096050D" w:rsidP="00B74A0D">
            <w:pPr>
              <w:rPr>
                <w:rFonts w:cs="Arial"/>
              </w:rPr>
            </w:pPr>
            <w:r w:rsidRPr="0096050D">
              <w:rPr>
                <w:rFonts w:cs="Arial"/>
              </w:rPr>
              <w:t>Preduvjeti</w:t>
            </w:r>
          </w:p>
        </w:tc>
        <w:tc>
          <w:tcPr>
            <w:tcW w:w="4758" w:type="dxa"/>
          </w:tcPr>
          <w:p w14:paraId="232953A7" w14:textId="77777777" w:rsidR="0096050D" w:rsidRPr="0096050D" w:rsidRDefault="0096050D" w:rsidP="00B74A0D">
            <w:pPr>
              <w:rPr>
                <w:rFonts w:cs="Arial"/>
              </w:rPr>
            </w:pPr>
            <w:r w:rsidRPr="0096050D">
              <w:rPr>
                <w:rFonts w:cs="Arial"/>
              </w:rPr>
              <w:t>Prijavljen na sistem</w:t>
            </w:r>
          </w:p>
        </w:tc>
      </w:tr>
      <w:tr w:rsidR="0096050D" w:rsidRPr="0096050D" w14:paraId="30B48FE3" w14:textId="77777777" w:rsidTr="00B74A0D">
        <w:trPr>
          <w:trHeight w:val="250"/>
        </w:trPr>
        <w:tc>
          <w:tcPr>
            <w:tcW w:w="4758" w:type="dxa"/>
            <w:shd w:val="clear" w:color="auto" w:fill="BEBEBE" w:themeFill="text2" w:themeFillTint="66"/>
          </w:tcPr>
          <w:p w14:paraId="20046D1C" w14:textId="77777777" w:rsidR="0096050D" w:rsidRPr="0096050D" w:rsidRDefault="0096050D" w:rsidP="00B74A0D">
            <w:pPr>
              <w:rPr>
                <w:rFonts w:cs="Arial"/>
              </w:rPr>
            </w:pPr>
            <w:r w:rsidRPr="0096050D">
              <w:rPr>
                <w:rFonts w:cs="Arial"/>
              </w:rPr>
              <w:t>Posljedice – uspješan završetak</w:t>
            </w:r>
          </w:p>
        </w:tc>
        <w:tc>
          <w:tcPr>
            <w:tcW w:w="4758" w:type="dxa"/>
          </w:tcPr>
          <w:p w14:paraId="64DA95E0" w14:textId="77777777" w:rsidR="0096050D" w:rsidRPr="0096050D" w:rsidRDefault="0096050D" w:rsidP="00B74A0D">
            <w:pPr>
              <w:rPr>
                <w:rFonts w:cs="Arial"/>
              </w:rPr>
            </w:pPr>
            <w:r w:rsidRPr="0096050D">
              <w:rPr>
                <w:rFonts w:cs="Arial"/>
              </w:rPr>
              <w:t>Prikazana vrijednost iznosa u traženoj valuti</w:t>
            </w:r>
          </w:p>
        </w:tc>
      </w:tr>
      <w:tr w:rsidR="0096050D" w:rsidRPr="0096050D" w14:paraId="1E2F4A9D" w14:textId="77777777" w:rsidTr="00B74A0D">
        <w:trPr>
          <w:trHeight w:val="250"/>
        </w:trPr>
        <w:tc>
          <w:tcPr>
            <w:tcW w:w="4758" w:type="dxa"/>
            <w:shd w:val="clear" w:color="auto" w:fill="BEBEBE" w:themeFill="text2" w:themeFillTint="66"/>
          </w:tcPr>
          <w:p w14:paraId="1A00C551" w14:textId="77777777" w:rsidR="0096050D" w:rsidRPr="0096050D" w:rsidRDefault="0096050D" w:rsidP="00B74A0D">
            <w:pPr>
              <w:rPr>
                <w:rFonts w:cs="Arial"/>
              </w:rPr>
            </w:pPr>
            <w:r w:rsidRPr="0096050D">
              <w:rPr>
                <w:rFonts w:cs="Arial"/>
              </w:rPr>
              <w:t>Posljedice – neuspješan završetak</w:t>
            </w:r>
          </w:p>
        </w:tc>
        <w:tc>
          <w:tcPr>
            <w:tcW w:w="4758" w:type="dxa"/>
          </w:tcPr>
          <w:p w14:paraId="2A9E83B4" w14:textId="77777777" w:rsidR="0096050D" w:rsidRPr="0096050D" w:rsidRDefault="0096050D" w:rsidP="00B74A0D">
            <w:pPr>
              <w:rPr>
                <w:rFonts w:cs="Arial"/>
              </w:rPr>
            </w:pPr>
            <w:r w:rsidRPr="0096050D">
              <w:rPr>
                <w:rFonts w:cs="Arial"/>
              </w:rPr>
              <w:t>Prikaz poruke s greškom</w:t>
            </w:r>
          </w:p>
        </w:tc>
      </w:tr>
      <w:tr w:rsidR="0096050D" w:rsidRPr="0096050D" w14:paraId="5AED312F" w14:textId="77777777" w:rsidTr="00B74A0D">
        <w:trPr>
          <w:trHeight w:val="250"/>
        </w:trPr>
        <w:tc>
          <w:tcPr>
            <w:tcW w:w="4758" w:type="dxa"/>
            <w:shd w:val="clear" w:color="auto" w:fill="BEBEBE" w:themeFill="text2" w:themeFillTint="66"/>
          </w:tcPr>
          <w:p w14:paraId="174E21AF" w14:textId="77777777" w:rsidR="0096050D" w:rsidRPr="0096050D" w:rsidRDefault="0096050D" w:rsidP="00B74A0D">
            <w:pPr>
              <w:rPr>
                <w:rFonts w:cs="Arial"/>
              </w:rPr>
            </w:pPr>
            <w:r w:rsidRPr="0096050D">
              <w:rPr>
                <w:rFonts w:cs="Arial"/>
              </w:rPr>
              <w:t>Primarni akteri</w:t>
            </w:r>
          </w:p>
        </w:tc>
        <w:tc>
          <w:tcPr>
            <w:tcW w:w="4758" w:type="dxa"/>
          </w:tcPr>
          <w:p w14:paraId="2B6EF657" w14:textId="77777777" w:rsidR="0096050D" w:rsidRPr="0096050D" w:rsidRDefault="0096050D" w:rsidP="00B74A0D">
            <w:pPr>
              <w:tabs>
                <w:tab w:val="left" w:pos="1068"/>
              </w:tabs>
              <w:rPr>
                <w:rFonts w:cs="Arial"/>
              </w:rPr>
            </w:pPr>
            <w:r w:rsidRPr="0096050D">
              <w:rPr>
                <w:rFonts w:cs="Arial"/>
              </w:rPr>
              <w:t>Klijent</w:t>
            </w:r>
          </w:p>
        </w:tc>
      </w:tr>
      <w:tr w:rsidR="0096050D" w:rsidRPr="0096050D" w14:paraId="753696D3" w14:textId="77777777" w:rsidTr="00B74A0D">
        <w:trPr>
          <w:trHeight w:val="250"/>
        </w:trPr>
        <w:tc>
          <w:tcPr>
            <w:tcW w:w="4758" w:type="dxa"/>
            <w:shd w:val="clear" w:color="auto" w:fill="BEBEBE" w:themeFill="text2" w:themeFillTint="66"/>
          </w:tcPr>
          <w:p w14:paraId="5884C026" w14:textId="77777777" w:rsidR="0096050D" w:rsidRPr="0096050D" w:rsidRDefault="0096050D" w:rsidP="00B74A0D">
            <w:pPr>
              <w:rPr>
                <w:rFonts w:cs="Arial"/>
              </w:rPr>
            </w:pPr>
            <w:r w:rsidRPr="0096050D">
              <w:rPr>
                <w:rFonts w:cs="Arial"/>
              </w:rPr>
              <w:t>Ostali akteri</w:t>
            </w:r>
          </w:p>
        </w:tc>
        <w:tc>
          <w:tcPr>
            <w:tcW w:w="4758" w:type="dxa"/>
          </w:tcPr>
          <w:p w14:paraId="77CC571B" w14:textId="77777777" w:rsidR="0096050D" w:rsidRPr="0096050D" w:rsidRDefault="0096050D" w:rsidP="00B74A0D">
            <w:pPr>
              <w:rPr>
                <w:rFonts w:cs="Arial"/>
              </w:rPr>
            </w:pPr>
            <w:r w:rsidRPr="0096050D">
              <w:rPr>
                <w:rFonts w:cs="Arial"/>
              </w:rPr>
              <w:t>/</w:t>
            </w:r>
          </w:p>
        </w:tc>
      </w:tr>
      <w:tr w:rsidR="0096050D" w:rsidRPr="0096050D" w14:paraId="4417749F" w14:textId="77777777" w:rsidTr="00B74A0D">
        <w:trPr>
          <w:trHeight w:val="250"/>
        </w:trPr>
        <w:tc>
          <w:tcPr>
            <w:tcW w:w="4758" w:type="dxa"/>
            <w:shd w:val="clear" w:color="auto" w:fill="BEBEBE" w:themeFill="text2" w:themeFillTint="66"/>
          </w:tcPr>
          <w:p w14:paraId="4A450BC5" w14:textId="77777777" w:rsidR="0096050D" w:rsidRPr="0096050D" w:rsidRDefault="0096050D" w:rsidP="00B74A0D">
            <w:pPr>
              <w:rPr>
                <w:rFonts w:cs="Arial"/>
              </w:rPr>
            </w:pPr>
            <w:r w:rsidRPr="0096050D">
              <w:rPr>
                <w:rFonts w:cs="Arial"/>
              </w:rPr>
              <w:t>Proširenja/Alternative</w:t>
            </w:r>
          </w:p>
        </w:tc>
        <w:tc>
          <w:tcPr>
            <w:tcW w:w="4758" w:type="dxa"/>
          </w:tcPr>
          <w:p w14:paraId="55E16CCA" w14:textId="77777777" w:rsidR="0096050D" w:rsidRPr="0096050D" w:rsidRDefault="0096050D" w:rsidP="00B74A0D">
            <w:pPr>
              <w:rPr>
                <w:rFonts w:cs="Arial"/>
              </w:rPr>
            </w:pPr>
            <w:r w:rsidRPr="0096050D">
              <w:rPr>
                <w:rFonts w:cs="Arial"/>
              </w:rPr>
              <w:t>/</w:t>
            </w:r>
          </w:p>
        </w:tc>
      </w:tr>
      <w:tr w:rsidR="0096050D" w:rsidRPr="0096050D" w14:paraId="23EFC074" w14:textId="77777777" w:rsidTr="00B74A0D">
        <w:trPr>
          <w:trHeight w:val="250"/>
        </w:trPr>
        <w:tc>
          <w:tcPr>
            <w:tcW w:w="4758" w:type="dxa"/>
            <w:shd w:val="clear" w:color="auto" w:fill="BEBEBE" w:themeFill="text2" w:themeFillTint="66"/>
          </w:tcPr>
          <w:p w14:paraId="52E1DF89" w14:textId="77777777" w:rsidR="0096050D" w:rsidRPr="0096050D" w:rsidRDefault="0096050D" w:rsidP="00B74A0D">
            <w:pPr>
              <w:rPr>
                <w:rFonts w:cs="Arial"/>
              </w:rPr>
            </w:pPr>
            <w:r w:rsidRPr="0096050D">
              <w:rPr>
                <w:rFonts w:cs="Arial"/>
              </w:rPr>
              <w:t>Glavni tok</w:t>
            </w:r>
          </w:p>
        </w:tc>
        <w:tc>
          <w:tcPr>
            <w:tcW w:w="4758" w:type="dxa"/>
          </w:tcPr>
          <w:p w14:paraId="3E497A90" w14:textId="77777777" w:rsidR="0096050D" w:rsidRPr="0096050D" w:rsidRDefault="0096050D" w:rsidP="00B74A0D">
            <w:pPr>
              <w:rPr>
                <w:rFonts w:cs="Arial"/>
              </w:rPr>
            </w:pPr>
            <w:r w:rsidRPr="0096050D">
              <w:rPr>
                <w:rFonts w:cs="Arial"/>
              </w:rPr>
              <w:t>Klijent u aplikaciji bira opciju konverzije valute i unosi iznos, valutu iz koje se konvertuje kao i valutu u koju se konvertuje</w:t>
            </w:r>
          </w:p>
        </w:tc>
      </w:tr>
    </w:tbl>
    <w:p w14:paraId="3FB6E953" w14:textId="77777777" w:rsidR="0096050D" w:rsidRPr="0096050D" w:rsidRDefault="0096050D" w:rsidP="0096050D">
      <w:pPr>
        <w:rPr>
          <w:rFonts w:cs="Arial"/>
        </w:rPr>
      </w:pPr>
    </w:p>
    <w:p w14:paraId="6721DE0E" w14:textId="77777777" w:rsidR="0096050D" w:rsidRPr="0096050D" w:rsidRDefault="0096050D" w:rsidP="0096050D">
      <w:pPr>
        <w:rPr>
          <w:rFonts w:cs="Arial"/>
        </w:rPr>
      </w:pPr>
    </w:p>
    <w:p w14:paraId="1950B52D" w14:textId="77777777" w:rsidR="0096050D" w:rsidRPr="0096050D" w:rsidRDefault="0096050D" w:rsidP="0096050D">
      <w:pPr>
        <w:pStyle w:val="Naslov"/>
        <w:rPr>
          <w:rFonts w:asciiTheme="minorHAnsi" w:hAnsiTheme="minorHAnsi"/>
          <w:sz w:val="28"/>
          <w:szCs w:val="28"/>
        </w:rPr>
      </w:pPr>
      <w:r w:rsidRPr="0096050D">
        <w:rPr>
          <w:rFonts w:asciiTheme="minorHAnsi" w:hAnsiTheme="minorHAnsi"/>
          <w:sz w:val="28"/>
          <w:szCs w:val="28"/>
        </w:rPr>
        <w:t>Tok događaja:</w:t>
      </w:r>
    </w:p>
    <w:tbl>
      <w:tblPr>
        <w:tblStyle w:val="Koordinatnamreatabele"/>
        <w:tblW w:w="0" w:type="auto"/>
        <w:tblLook w:val="04A0" w:firstRow="1" w:lastRow="0" w:firstColumn="1" w:lastColumn="0" w:noHBand="0" w:noVBand="1"/>
      </w:tblPr>
      <w:tblGrid>
        <w:gridCol w:w="5164"/>
        <w:gridCol w:w="4186"/>
      </w:tblGrid>
      <w:tr w:rsidR="0096050D" w:rsidRPr="0096050D" w14:paraId="4EF27CAC" w14:textId="77777777" w:rsidTr="00B74A0D">
        <w:tc>
          <w:tcPr>
            <w:tcW w:w="5164" w:type="dxa"/>
            <w:shd w:val="clear" w:color="auto" w:fill="262626" w:themeFill="text1" w:themeFillTint="D9"/>
          </w:tcPr>
          <w:p w14:paraId="48433D03" w14:textId="77777777" w:rsidR="0096050D" w:rsidRPr="0096050D" w:rsidRDefault="0096050D" w:rsidP="00B74A0D">
            <w:pPr>
              <w:rPr>
                <w:rFonts w:cs="Arial"/>
              </w:rPr>
            </w:pPr>
            <w:r w:rsidRPr="0096050D">
              <w:rPr>
                <w:rFonts w:cs="Arial"/>
              </w:rPr>
              <w:t>Korisnik</w:t>
            </w:r>
          </w:p>
        </w:tc>
        <w:tc>
          <w:tcPr>
            <w:tcW w:w="4186" w:type="dxa"/>
            <w:shd w:val="clear" w:color="auto" w:fill="262626" w:themeFill="text1" w:themeFillTint="D9"/>
          </w:tcPr>
          <w:p w14:paraId="568888BC" w14:textId="77777777" w:rsidR="0096050D" w:rsidRPr="0096050D" w:rsidRDefault="0096050D" w:rsidP="00B74A0D">
            <w:pPr>
              <w:tabs>
                <w:tab w:val="left" w:pos="1284"/>
              </w:tabs>
              <w:rPr>
                <w:rFonts w:cs="Arial"/>
              </w:rPr>
            </w:pPr>
            <w:r w:rsidRPr="0096050D">
              <w:rPr>
                <w:rFonts w:cs="Arial"/>
              </w:rPr>
              <w:tab/>
              <w:t>Sistem banke</w:t>
            </w:r>
          </w:p>
        </w:tc>
      </w:tr>
      <w:tr w:rsidR="0096050D" w:rsidRPr="0096050D" w14:paraId="31A2819F" w14:textId="77777777" w:rsidTr="00B74A0D">
        <w:tc>
          <w:tcPr>
            <w:tcW w:w="5164" w:type="dxa"/>
          </w:tcPr>
          <w:p w14:paraId="47A5AD4C" w14:textId="77777777" w:rsidR="0096050D" w:rsidRPr="0096050D" w:rsidRDefault="0096050D" w:rsidP="00B74A0D">
            <w:pPr>
              <w:ind w:left="360"/>
              <w:rPr>
                <w:rFonts w:cs="Arial"/>
              </w:rPr>
            </w:pPr>
            <w:r w:rsidRPr="0096050D">
              <w:rPr>
                <w:rFonts w:cs="Arial"/>
              </w:rPr>
              <w:t>1. Pristupanje interfejsu za konverziju valuta</w:t>
            </w:r>
          </w:p>
        </w:tc>
        <w:tc>
          <w:tcPr>
            <w:tcW w:w="4186" w:type="dxa"/>
          </w:tcPr>
          <w:p w14:paraId="39F61C25" w14:textId="77777777" w:rsidR="0096050D" w:rsidRPr="0096050D" w:rsidRDefault="0096050D" w:rsidP="00B74A0D">
            <w:pPr>
              <w:ind w:left="360"/>
              <w:rPr>
                <w:rFonts w:cs="Arial"/>
              </w:rPr>
            </w:pPr>
            <w:r w:rsidRPr="0096050D">
              <w:rPr>
                <w:rFonts w:cs="Arial"/>
              </w:rPr>
              <w:t>2. Prikaz polja za unos potrebnih podataka</w:t>
            </w:r>
          </w:p>
        </w:tc>
      </w:tr>
      <w:tr w:rsidR="0096050D" w:rsidRPr="0096050D" w14:paraId="3CE4D7A1" w14:textId="77777777" w:rsidTr="00B74A0D">
        <w:tc>
          <w:tcPr>
            <w:tcW w:w="5164" w:type="dxa"/>
          </w:tcPr>
          <w:p w14:paraId="425383DB" w14:textId="77777777" w:rsidR="0096050D" w:rsidRPr="0096050D" w:rsidRDefault="0096050D" w:rsidP="00B74A0D">
            <w:pPr>
              <w:ind w:left="360"/>
              <w:rPr>
                <w:rFonts w:cs="Arial"/>
              </w:rPr>
            </w:pPr>
            <w:r w:rsidRPr="0096050D">
              <w:rPr>
                <w:rFonts w:cs="Arial"/>
              </w:rPr>
              <w:t>3. Unos podataka</w:t>
            </w:r>
          </w:p>
        </w:tc>
        <w:tc>
          <w:tcPr>
            <w:tcW w:w="4186" w:type="dxa"/>
          </w:tcPr>
          <w:p w14:paraId="18F65342" w14:textId="77777777" w:rsidR="0096050D" w:rsidRPr="0096050D" w:rsidRDefault="0096050D" w:rsidP="00B74A0D">
            <w:pPr>
              <w:ind w:left="360"/>
              <w:rPr>
                <w:rFonts w:cs="Arial"/>
              </w:rPr>
            </w:pPr>
            <w:r w:rsidRPr="0096050D">
              <w:rPr>
                <w:rFonts w:cs="Arial"/>
              </w:rPr>
              <w:t>4. Dobavljanje vrijednosti deviza sa servisa</w:t>
            </w:r>
          </w:p>
        </w:tc>
      </w:tr>
      <w:tr w:rsidR="0096050D" w:rsidRPr="0096050D" w14:paraId="7934D7FE" w14:textId="77777777" w:rsidTr="00B74A0D">
        <w:tc>
          <w:tcPr>
            <w:tcW w:w="5164" w:type="dxa"/>
          </w:tcPr>
          <w:p w14:paraId="32310E5C" w14:textId="77777777" w:rsidR="0096050D" w:rsidRPr="0096050D" w:rsidRDefault="0096050D" w:rsidP="00B74A0D">
            <w:pPr>
              <w:ind w:left="360"/>
              <w:rPr>
                <w:rFonts w:cs="Arial"/>
              </w:rPr>
            </w:pPr>
          </w:p>
        </w:tc>
        <w:tc>
          <w:tcPr>
            <w:tcW w:w="4186" w:type="dxa"/>
          </w:tcPr>
          <w:p w14:paraId="1F00B538" w14:textId="77777777" w:rsidR="0096050D" w:rsidRPr="0096050D" w:rsidRDefault="0096050D" w:rsidP="00B74A0D">
            <w:pPr>
              <w:ind w:left="360"/>
              <w:rPr>
                <w:rFonts w:cs="Arial"/>
              </w:rPr>
            </w:pPr>
            <w:r w:rsidRPr="0096050D">
              <w:rPr>
                <w:rFonts w:cs="Arial"/>
              </w:rPr>
              <w:t>5. Konverzija izvršena</w:t>
            </w:r>
          </w:p>
        </w:tc>
      </w:tr>
      <w:tr w:rsidR="0096050D" w:rsidRPr="0096050D" w14:paraId="666AF56A" w14:textId="77777777" w:rsidTr="00B74A0D">
        <w:tc>
          <w:tcPr>
            <w:tcW w:w="5164" w:type="dxa"/>
          </w:tcPr>
          <w:p w14:paraId="7B4F2361" w14:textId="77777777" w:rsidR="0096050D" w:rsidRPr="0096050D" w:rsidRDefault="0096050D" w:rsidP="00B74A0D">
            <w:pPr>
              <w:ind w:left="360"/>
              <w:rPr>
                <w:rFonts w:cs="Arial"/>
              </w:rPr>
            </w:pPr>
          </w:p>
        </w:tc>
        <w:tc>
          <w:tcPr>
            <w:tcW w:w="4186" w:type="dxa"/>
          </w:tcPr>
          <w:p w14:paraId="260D4709" w14:textId="77777777" w:rsidR="0096050D" w:rsidRPr="0096050D" w:rsidRDefault="0096050D" w:rsidP="00B74A0D">
            <w:pPr>
              <w:ind w:left="360"/>
              <w:rPr>
                <w:rFonts w:cs="Arial"/>
              </w:rPr>
            </w:pPr>
            <w:r w:rsidRPr="0096050D">
              <w:rPr>
                <w:rFonts w:cs="Arial"/>
              </w:rPr>
              <w:t>6. Prikaz iznosa u traženoj valuti</w:t>
            </w:r>
          </w:p>
        </w:tc>
      </w:tr>
    </w:tbl>
    <w:p w14:paraId="3055D8D9" w14:textId="77777777" w:rsidR="0096050D" w:rsidRPr="0096050D" w:rsidRDefault="0096050D" w:rsidP="0096050D">
      <w:pPr>
        <w:rPr>
          <w:rFonts w:cs="Arial"/>
        </w:rPr>
      </w:pPr>
    </w:p>
    <w:p w14:paraId="686CC18A" w14:textId="77777777" w:rsidR="0096050D" w:rsidRPr="0096050D" w:rsidRDefault="0096050D" w:rsidP="0096050D">
      <w:pPr>
        <w:rPr>
          <w:rFonts w:cs="Arial"/>
        </w:rPr>
      </w:pPr>
    </w:p>
    <w:p w14:paraId="2F49BAA1" w14:textId="77777777" w:rsidR="0096050D" w:rsidRPr="0096050D" w:rsidRDefault="0096050D" w:rsidP="0096050D">
      <w:pPr>
        <w:pStyle w:val="Naslov"/>
        <w:rPr>
          <w:rFonts w:asciiTheme="minorHAnsi" w:hAnsiTheme="minorHAnsi"/>
          <w:sz w:val="28"/>
          <w:szCs w:val="28"/>
        </w:rPr>
      </w:pPr>
      <w:r w:rsidRPr="0096050D">
        <w:rPr>
          <w:rFonts w:asciiTheme="minorHAnsi" w:hAnsiTheme="minorHAnsi"/>
          <w:sz w:val="28"/>
          <w:szCs w:val="28"/>
        </w:rPr>
        <w:t xml:space="preserve">Alternativni tok događaja: </w:t>
      </w:r>
    </w:p>
    <w:tbl>
      <w:tblPr>
        <w:tblStyle w:val="Koordinatnamreatabele"/>
        <w:tblW w:w="0" w:type="auto"/>
        <w:tblLook w:val="04A0" w:firstRow="1" w:lastRow="0" w:firstColumn="1" w:lastColumn="0" w:noHBand="0" w:noVBand="1"/>
      </w:tblPr>
      <w:tblGrid>
        <w:gridCol w:w="5164"/>
        <w:gridCol w:w="4186"/>
      </w:tblGrid>
      <w:tr w:rsidR="0096050D" w:rsidRPr="0096050D" w14:paraId="29E18711" w14:textId="77777777" w:rsidTr="00B74A0D">
        <w:tc>
          <w:tcPr>
            <w:tcW w:w="5164" w:type="dxa"/>
            <w:shd w:val="clear" w:color="auto" w:fill="262626" w:themeFill="text1" w:themeFillTint="D9"/>
          </w:tcPr>
          <w:p w14:paraId="3A8970C1" w14:textId="77777777" w:rsidR="0096050D" w:rsidRPr="0096050D" w:rsidRDefault="0096050D" w:rsidP="00B74A0D">
            <w:pPr>
              <w:rPr>
                <w:rFonts w:cs="Arial"/>
              </w:rPr>
            </w:pPr>
            <w:r w:rsidRPr="0096050D">
              <w:rPr>
                <w:rFonts w:cs="Arial"/>
              </w:rPr>
              <w:t>Korisnik</w:t>
            </w:r>
          </w:p>
        </w:tc>
        <w:tc>
          <w:tcPr>
            <w:tcW w:w="4186" w:type="dxa"/>
            <w:shd w:val="clear" w:color="auto" w:fill="262626" w:themeFill="text1" w:themeFillTint="D9"/>
          </w:tcPr>
          <w:p w14:paraId="45B773C8" w14:textId="77777777" w:rsidR="0096050D" w:rsidRPr="0096050D" w:rsidRDefault="0096050D" w:rsidP="00B74A0D">
            <w:pPr>
              <w:tabs>
                <w:tab w:val="left" w:pos="1284"/>
              </w:tabs>
              <w:rPr>
                <w:rFonts w:cs="Arial"/>
              </w:rPr>
            </w:pPr>
            <w:r w:rsidRPr="0096050D">
              <w:rPr>
                <w:rFonts w:cs="Arial"/>
              </w:rPr>
              <w:tab/>
              <w:t>Sistem banke</w:t>
            </w:r>
          </w:p>
        </w:tc>
      </w:tr>
      <w:tr w:rsidR="0096050D" w:rsidRPr="0096050D" w14:paraId="33D86133" w14:textId="77777777" w:rsidTr="00B74A0D">
        <w:tc>
          <w:tcPr>
            <w:tcW w:w="5164" w:type="dxa"/>
          </w:tcPr>
          <w:p w14:paraId="4C074E9F" w14:textId="77777777" w:rsidR="0096050D" w:rsidRPr="0096050D" w:rsidRDefault="0096050D" w:rsidP="00B74A0D">
            <w:pPr>
              <w:ind w:left="360"/>
              <w:rPr>
                <w:rFonts w:cs="Arial"/>
              </w:rPr>
            </w:pPr>
            <w:r w:rsidRPr="0096050D">
              <w:rPr>
                <w:rFonts w:cs="Arial"/>
              </w:rPr>
              <w:t xml:space="preserve"> </w:t>
            </w:r>
          </w:p>
        </w:tc>
        <w:tc>
          <w:tcPr>
            <w:tcW w:w="4186" w:type="dxa"/>
          </w:tcPr>
          <w:p w14:paraId="4F60137C" w14:textId="77777777" w:rsidR="0096050D" w:rsidRPr="0096050D" w:rsidRDefault="0096050D" w:rsidP="00B74A0D">
            <w:pPr>
              <w:ind w:left="360"/>
              <w:rPr>
                <w:rFonts w:cs="Arial"/>
              </w:rPr>
            </w:pPr>
            <w:r w:rsidRPr="0096050D">
              <w:rPr>
                <w:rFonts w:cs="Arial"/>
              </w:rPr>
              <w:t>5. Prikaz poruke s greškom</w:t>
            </w:r>
          </w:p>
        </w:tc>
      </w:tr>
    </w:tbl>
    <w:p w14:paraId="0F15C39D" w14:textId="77777777" w:rsidR="0096050D" w:rsidRPr="00CD798C" w:rsidRDefault="0096050D" w:rsidP="0096050D"/>
    <w:p w14:paraId="50FE0898" w14:textId="77777777" w:rsidR="0096050D" w:rsidRDefault="0096050D" w:rsidP="0096050D"/>
    <w:p w14:paraId="3C9C8FA7" w14:textId="77777777" w:rsidR="0096050D" w:rsidRDefault="0096050D" w:rsidP="0096050D"/>
    <w:p w14:paraId="5D3FCABD" w14:textId="77777777" w:rsidR="0096050D" w:rsidRDefault="0096050D" w:rsidP="0096050D"/>
    <w:p w14:paraId="7351A307" w14:textId="77777777" w:rsidR="0096050D" w:rsidRDefault="0096050D" w:rsidP="0096050D"/>
    <w:p w14:paraId="1DE832BD" w14:textId="77777777" w:rsidR="0096050D" w:rsidRDefault="0096050D" w:rsidP="0096050D"/>
    <w:p w14:paraId="6FEF456A" w14:textId="77777777" w:rsidR="0096050D" w:rsidRDefault="0096050D" w:rsidP="0096050D"/>
    <w:p w14:paraId="4946DBA8" w14:textId="77777777" w:rsidR="0096050D" w:rsidRDefault="0096050D" w:rsidP="0096050D"/>
    <w:p w14:paraId="3E65A874" w14:textId="77777777" w:rsidR="0096050D" w:rsidRDefault="0096050D" w:rsidP="0096050D"/>
    <w:p w14:paraId="5CFC3D9C" w14:textId="77777777" w:rsidR="0096050D" w:rsidRDefault="0096050D" w:rsidP="0096050D"/>
    <w:p w14:paraId="53D470D9" w14:textId="77777777" w:rsidR="0096050D" w:rsidRDefault="0096050D" w:rsidP="0096050D">
      <w:pPr>
        <w:pStyle w:val="Naslov5"/>
      </w:pPr>
      <w:r>
        <w:t>Analiza sistema</w:t>
      </w:r>
    </w:p>
    <w:p w14:paraId="17FA133F" w14:textId="77777777" w:rsidR="00B74A0D" w:rsidRDefault="00B74A0D" w:rsidP="00B74A0D">
      <w:pPr>
        <w:pStyle w:val="Naslov4"/>
        <w:rPr>
          <w:rFonts w:eastAsia="Cambria"/>
          <w:lang w:eastAsia="ja-JP"/>
        </w:rPr>
      </w:pPr>
      <w:r w:rsidRPr="00B74A0D">
        <w:rPr>
          <w:rFonts w:eastAsia="Cambria"/>
          <w:lang w:eastAsia="ja-JP"/>
        </w:rPr>
        <w:t>Osnovne Klase (Modeli)</w:t>
      </w:r>
    </w:p>
    <w:p w14:paraId="6FC10644" w14:textId="77777777" w:rsidR="00B74A0D" w:rsidRPr="00B74A0D" w:rsidRDefault="00B74A0D" w:rsidP="00B74A0D">
      <w:pPr>
        <w:rPr>
          <w:lang w:eastAsia="ja-JP"/>
        </w:rPr>
      </w:pPr>
    </w:p>
    <w:p w14:paraId="5B1A4940" w14:textId="77777777" w:rsidR="00B74A0D" w:rsidRPr="00B74A0D" w:rsidRDefault="00B74A0D" w:rsidP="00B74A0D">
      <w:pPr>
        <w:numPr>
          <w:ilvl w:val="0"/>
          <w:numId w:val="10"/>
        </w:numPr>
        <w:spacing w:after="120" w:line="288" w:lineRule="auto"/>
        <w:contextualSpacing/>
        <w:rPr>
          <w:rFonts w:eastAsia="Cambria" w:cs="Times New Roman"/>
          <w:color w:val="404040"/>
          <w:sz w:val="22"/>
          <w:szCs w:val="22"/>
          <w:lang w:eastAsia="ja-JP"/>
        </w:rPr>
      </w:pPr>
      <w:r w:rsidRPr="00B74A0D">
        <w:rPr>
          <w:rFonts w:eastAsia="Cambria" w:cs="Times New Roman"/>
          <w:color w:val="404040"/>
          <w:sz w:val="22"/>
          <w:szCs w:val="22"/>
          <w:lang w:eastAsia="ja-JP"/>
        </w:rPr>
        <w:t xml:space="preserve">Korisnik – </w:t>
      </w:r>
      <w:r w:rsidRPr="00B74A0D">
        <w:rPr>
          <w:rFonts w:eastAsia="Cambria" w:cs="Times New Roman"/>
          <w:i/>
          <w:iCs/>
          <w:color w:val="404040"/>
          <w:sz w:val="22"/>
          <w:szCs w:val="22"/>
          <w:lang w:eastAsia="ja-JP"/>
        </w:rPr>
        <w:t>apstraktna klasa koja opisuje korisnika koji se mo</w:t>
      </w:r>
      <w:r w:rsidRPr="00B74A0D">
        <w:rPr>
          <w:rFonts w:eastAsia="Cambria" w:cs="Times New Roman"/>
          <w:i/>
          <w:iCs/>
          <w:color w:val="404040"/>
          <w:sz w:val="22"/>
          <w:szCs w:val="22"/>
          <w:lang w:val="hr-HR" w:eastAsia="ja-JP"/>
        </w:rPr>
        <w:t>že logovati na sistem</w:t>
      </w:r>
    </w:p>
    <w:p w14:paraId="1A79017B" w14:textId="77777777" w:rsidR="00B74A0D" w:rsidRPr="00B74A0D" w:rsidRDefault="00B74A0D" w:rsidP="00B74A0D">
      <w:pPr>
        <w:numPr>
          <w:ilvl w:val="0"/>
          <w:numId w:val="11"/>
        </w:numPr>
        <w:spacing w:after="120" w:line="288" w:lineRule="auto"/>
        <w:contextualSpacing/>
        <w:rPr>
          <w:rFonts w:eastAsia="Cambria" w:cs="Times New Roman"/>
          <w:color w:val="404040"/>
          <w:sz w:val="22"/>
          <w:szCs w:val="22"/>
          <w:lang w:eastAsia="ja-JP"/>
        </w:rPr>
      </w:pPr>
      <w:r w:rsidRPr="00B74A0D">
        <w:rPr>
          <w:rFonts w:eastAsia="Cambria" w:cs="Times New Roman"/>
          <w:color w:val="404040"/>
          <w:sz w:val="22"/>
          <w:szCs w:val="22"/>
          <w:lang w:eastAsia="ja-JP"/>
        </w:rPr>
        <w:t>Atributi:</w:t>
      </w:r>
    </w:p>
    <w:p w14:paraId="2F3A8E5F" w14:textId="77777777" w:rsidR="00B74A0D" w:rsidRPr="00B74A0D" w:rsidRDefault="00B74A0D" w:rsidP="00B74A0D">
      <w:pPr>
        <w:spacing w:after="120" w:line="288" w:lineRule="auto"/>
        <w:ind w:left="1080"/>
        <w:contextualSpacing/>
        <w:rPr>
          <w:rFonts w:eastAsia="Cambria" w:cs="Times New Roman"/>
          <w:color w:val="404040"/>
          <w:sz w:val="22"/>
          <w:szCs w:val="22"/>
          <w:lang w:eastAsia="ja-JP"/>
        </w:rPr>
      </w:pPr>
      <w:r w:rsidRPr="00B74A0D">
        <w:rPr>
          <w:rFonts w:eastAsia="Cambria" w:cs="Times New Roman"/>
          <w:color w:val="404040"/>
          <w:sz w:val="22"/>
          <w:szCs w:val="22"/>
          <w:lang w:eastAsia="ja-JP"/>
        </w:rPr>
        <w:tab/>
      </w:r>
      <w:r w:rsidRPr="00B74A0D">
        <w:rPr>
          <w:rFonts w:eastAsia="Cambria" w:cs="Times New Roman"/>
          <w:color w:val="404040"/>
          <w:sz w:val="22"/>
          <w:szCs w:val="22"/>
          <w:lang w:eastAsia="ja-JP"/>
        </w:rPr>
        <w:tab/>
        <w:t>-Id (int)</w:t>
      </w:r>
    </w:p>
    <w:p w14:paraId="74749F4F" w14:textId="77777777" w:rsidR="00B74A0D" w:rsidRPr="00B74A0D" w:rsidRDefault="00B74A0D" w:rsidP="00B74A0D">
      <w:pPr>
        <w:spacing w:after="120" w:line="288" w:lineRule="auto"/>
        <w:ind w:left="1080"/>
        <w:contextualSpacing/>
        <w:rPr>
          <w:rFonts w:eastAsia="Cambria" w:cs="Times New Roman"/>
          <w:color w:val="404040"/>
          <w:sz w:val="22"/>
          <w:szCs w:val="22"/>
          <w:lang w:eastAsia="ja-JP"/>
        </w:rPr>
      </w:pPr>
      <w:r w:rsidRPr="00B74A0D">
        <w:rPr>
          <w:rFonts w:eastAsia="Cambria" w:cs="Times New Roman"/>
          <w:color w:val="404040"/>
          <w:sz w:val="22"/>
          <w:szCs w:val="22"/>
          <w:lang w:eastAsia="ja-JP"/>
        </w:rPr>
        <w:tab/>
      </w:r>
      <w:r w:rsidRPr="00B74A0D">
        <w:rPr>
          <w:rFonts w:eastAsia="Cambria" w:cs="Times New Roman"/>
          <w:color w:val="404040"/>
          <w:sz w:val="22"/>
          <w:szCs w:val="22"/>
          <w:lang w:eastAsia="ja-JP"/>
        </w:rPr>
        <w:tab/>
        <w:t>-Ime (string)</w:t>
      </w:r>
    </w:p>
    <w:p w14:paraId="3910A0DF" w14:textId="77777777" w:rsidR="00B74A0D" w:rsidRPr="00B74A0D" w:rsidRDefault="00B74A0D" w:rsidP="00B74A0D">
      <w:pPr>
        <w:spacing w:after="120" w:line="288" w:lineRule="auto"/>
        <w:ind w:left="1080"/>
        <w:contextualSpacing/>
        <w:rPr>
          <w:rFonts w:eastAsia="Cambria" w:cs="Times New Roman"/>
          <w:color w:val="404040"/>
          <w:sz w:val="22"/>
          <w:szCs w:val="22"/>
          <w:lang w:eastAsia="ja-JP"/>
        </w:rPr>
      </w:pPr>
      <w:r w:rsidRPr="00B74A0D">
        <w:rPr>
          <w:rFonts w:eastAsia="Cambria" w:cs="Times New Roman"/>
          <w:color w:val="404040"/>
          <w:sz w:val="22"/>
          <w:szCs w:val="22"/>
          <w:lang w:eastAsia="ja-JP"/>
        </w:rPr>
        <w:tab/>
      </w:r>
      <w:r w:rsidRPr="00B74A0D">
        <w:rPr>
          <w:rFonts w:eastAsia="Cambria" w:cs="Times New Roman"/>
          <w:color w:val="404040"/>
          <w:sz w:val="22"/>
          <w:szCs w:val="22"/>
          <w:lang w:eastAsia="ja-JP"/>
        </w:rPr>
        <w:tab/>
        <w:t>-Prezime (string)</w:t>
      </w:r>
    </w:p>
    <w:p w14:paraId="4DF85890" w14:textId="77777777" w:rsidR="00B74A0D" w:rsidRPr="00B74A0D" w:rsidRDefault="00B74A0D" w:rsidP="00B74A0D">
      <w:pPr>
        <w:spacing w:after="120" w:line="288" w:lineRule="auto"/>
        <w:ind w:left="1080"/>
        <w:contextualSpacing/>
        <w:rPr>
          <w:rFonts w:eastAsia="Cambria" w:cs="Times New Roman"/>
          <w:color w:val="404040"/>
          <w:sz w:val="22"/>
          <w:szCs w:val="22"/>
          <w:lang w:eastAsia="ja-JP"/>
        </w:rPr>
      </w:pPr>
      <w:r w:rsidRPr="00B74A0D">
        <w:rPr>
          <w:rFonts w:eastAsia="Cambria" w:cs="Times New Roman"/>
          <w:color w:val="404040"/>
          <w:sz w:val="22"/>
          <w:szCs w:val="22"/>
          <w:lang w:eastAsia="ja-JP"/>
        </w:rPr>
        <w:tab/>
      </w:r>
      <w:r w:rsidRPr="00B74A0D">
        <w:rPr>
          <w:rFonts w:eastAsia="Cambria" w:cs="Times New Roman"/>
          <w:color w:val="404040"/>
          <w:sz w:val="22"/>
          <w:szCs w:val="22"/>
          <w:lang w:eastAsia="ja-JP"/>
        </w:rPr>
        <w:tab/>
        <w:t>-KorisnickoIme (string)</w:t>
      </w:r>
    </w:p>
    <w:p w14:paraId="4B6A6614" w14:textId="77777777" w:rsidR="00B74A0D" w:rsidRPr="00B74A0D" w:rsidRDefault="00B74A0D" w:rsidP="00B74A0D">
      <w:pPr>
        <w:spacing w:after="120" w:line="288" w:lineRule="auto"/>
        <w:ind w:left="1080"/>
        <w:contextualSpacing/>
        <w:rPr>
          <w:rFonts w:eastAsia="Cambria" w:cs="Times New Roman"/>
          <w:color w:val="404040"/>
          <w:sz w:val="22"/>
          <w:szCs w:val="22"/>
          <w:lang w:eastAsia="ja-JP"/>
        </w:rPr>
      </w:pPr>
      <w:r w:rsidRPr="00B74A0D">
        <w:rPr>
          <w:rFonts w:eastAsia="Cambria" w:cs="Times New Roman"/>
          <w:color w:val="404040"/>
          <w:sz w:val="22"/>
          <w:szCs w:val="22"/>
          <w:lang w:eastAsia="ja-JP"/>
        </w:rPr>
        <w:tab/>
      </w:r>
      <w:r w:rsidRPr="00B74A0D">
        <w:rPr>
          <w:rFonts w:eastAsia="Cambria" w:cs="Times New Roman"/>
          <w:color w:val="404040"/>
          <w:sz w:val="22"/>
          <w:szCs w:val="22"/>
          <w:lang w:eastAsia="ja-JP"/>
        </w:rPr>
        <w:tab/>
        <w:t>-Lozinka (string)</w:t>
      </w:r>
    </w:p>
    <w:p w14:paraId="4BDAD7F8" w14:textId="77777777" w:rsidR="00B74A0D" w:rsidRPr="00B74A0D" w:rsidRDefault="00B74A0D" w:rsidP="00B74A0D">
      <w:pPr>
        <w:numPr>
          <w:ilvl w:val="0"/>
          <w:numId w:val="11"/>
        </w:numPr>
        <w:spacing w:after="120" w:line="288" w:lineRule="auto"/>
        <w:contextualSpacing/>
        <w:rPr>
          <w:rFonts w:eastAsia="Cambria" w:cs="Times New Roman"/>
          <w:color w:val="404040"/>
          <w:sz w:val="22"/>
          <w:szCs w:val="22"/>
          <w:lang w:eastAsia="ja-JP"/>
        </w:rPr>
      </w:pPr>
      <w:r w:rsidRPr="00B74A0D">
        <w:rPr>
          <w:rFonts w:eastAsia="Cambria" w:cs="Times New Roman"/>
          <w:color w:val="404040"/>
          <w:sz w:val="22"/>
          <w:szCs w:val="22"/>
          <w:lang w:eastAsia="ja-JP"/>
        </w:rPr>
        <w:t>Metode</w:t>
      </w:r>
    </w:p>
    <w:p w14:paraId="259C229B" w14:textId="77777777" w:rsidR="00B74A0D" w:rsidRPr="00B74A0D" w:rsidRDefault="00B74A0D" w:rsidP="00B74A0D">
      <w:pPr>
        <w:spacing w:after="120" w:line="288" w:lineRule="auto"/>
        <w:ind w:left="2160"/>
        <w:contextualSpacing/>
        <w:rPr>
          <w:rFonts w:eastAsia="Cambria" w:cs="Times New Roman"/>
          <w:color w:val="404040"/>
          <w:sz w:val="22"/>
          <w:szCs w:val="22"/>
          <w:lang w:eastAsia="ja-JP"/>
        </w:rPr>
      </w:pPr>
      <w:r w:rsidRPr="00B74A0D">
        <w:rPr>
          <w:rFonts w:eastAsia="Cambria" w:cs="Times New Roman"/>
          <w:color w:val="404040"/>
          <w:sz w:val="22"/>
          <w:szCs w:val="22"/>
          <w:lang w:eastAsia="ja-JP"/>
        </w:rPr>
        <w:t>-getteri i setteri</w:t>
      </w:r>
    </w:p>
    <w:p w14:paraId="71E86228" w14:textId="77777777" w:rsidR="00B74A0D" w:rsidRPr="00B74A0D" w:rsidRDefault="00B74A0D" w:rsidP="00B74A0D">
      <w:pPr>
        <w:spacing w:after="120" w:line="288" w:lineRule="auto"/>
        <w:ind w:left="2160"/>
        <w:contextualSpacing/>
        <w:rPr>
          <w:rFonts w:eastAsia="Cambria" w:cs="Times New Roman"/>
          <w:color w:val="404040"/>
          <w:sz w:val="22"/>
          <w:szCs w:val="22"/>
          <w:lang w:eastAsia="ja-JP"/>
        </w:rPr>
      </w:pPr>
    </w:p>
    <w:p w14:paraId="7B0A8E2A" w14:textId="77777777" w:rsidR="00B74A0D" w:rsidRPr="00B74A0D" w:rsidRDefault="00B74A0D" w:rsidP="00B74A0D">
      <w:pPr>
        <w:numPr>
          <w:ilvl w:val="0"/>
          <w:numId w:val="10"/>
        </w:numPr>
        <w:spacing w:after="120" w:line="288" w:lineRule="auto"/>
        <w:contextualSpacing/>
        <w:rPr>
          <w:rFonts w:eastAsia="Cambria" w:cs="Times New Roman"/>
          <w:color w:val="404040"/>
          <w:sz w:val="22"/>
          <w:szCs w:val="22"/>
          <w:lang w:eastAsia="ja-JP"/>
        </w:rPr>
      </w:pPr>
      <w:r w:rsidRPr="00B74A0D">
        <w:rPr>
          <w:rFonts w:eastAsia="Cambria" w:cs="Times New Roman"/>
          <w:color w:val="404040"/>
          <w:sz w:val="22"/>
          <w:szCs w:val="22"/>
          <w:lang w:eastAsia="ja-JP"/>
        </w:rPr>
        <w:t xml:space="preserve">Adresa – </w:t>
      </w:r>
      <w:r w:rsidRPr="00B74A0D">
        <w:rPr>
          <w:rFonts w:eastAsia="Cambria" w:cs="Times New Roman"/>
          <w:i/>
          <w:iCs/>
          <w:color w:val="404040"/>
          <w:sz w:val="22"/>
          <w:szCs w:val="22"/>
          <w:lang w:eastAsia="ja-JP"/>
        </w:rPr>
        <w:t>klasa koja opisuje mjesto na mapi</w:t>
      </w:r>
    </w:p>
    <w:p w14:paraId="5EFCE85A" w14:textId="77777777" w:rsidR="00B74A0D" w:rsidRPr="00B74A0D" w:rsidRDefault="00B74A0D" w:rsidP="00B74A0D">
      <w:pPr>
        <w:numPr>
          <w:ilvl w:val="0"/>
          <w:numId w:val="11"/>
        </w:numPr>
        <w:spacing w:after="120" w:line="288" w:lineRule="auto"/>
        <w:contextualSpacing/>
        <w:rPr>
          <w:rFonts w:eastAsia="Cambria" w:cs="Times New Roman"/>
          <w:color w:val="404040"/>
          <w:sz w:val="22"/>
          <w:szCs w:val="22"/>
          <w:lang w:eastAsia="ja-JP"/>
        </w:rPr>
      </w:pPr>
      <w:r w:rsidRPr="00B74A0D">
        <w:rPr>
          <w:rFonts w:eastAsia="Cambria" w:cs="Times New Roman"/>
          <w:color w:val="404040"/>
          <w:sz w:val="22"/>
          <w:szCs w:val="22"/>
          <w:lang w:eastAsia="ja-JP"/>
        </w:rPr>
        <w:t>Atributi:</w:t>
      </w:r>
    </w:p>
    <w:p w14:paraId="276AB1B8" w14:textId="77777777" w:rsidR="00B74A0D" w:rsidRPr="00B74A0D" w:rsidRDefault="00B74A0D" w:rsidP="00B74A0D">
      <w:pPr>
        <w:spacing w:after="120" w:line="288" w:lineRule="auto"/>
        <w:ind w:left="1080"/>
        <w:contextualSpacing/>
        <w:rPr>
          <w:rFonts w:eastAsia="Cambria" w:cs="Times New Roman"/>
          <w:color w:val="404040"/>
          <w:sz w:val="22"/>
          <w:szCs w:val="22"/>
          <w:lang w:eastAsia="ja-JP"/>
        </w:rPr>
      </w:pPr>
      <w:r w:rsidRPr="00B74A0D">
        <w:rPr>
          <w:rFonts w:eastAsia="Cambria" w:cs="Times New Roman"/>
          <w:color w:val="404040"/>
          <w:sz w:val="22"/>
          <w:szCs w:val="22"/>
          <w:lang w:eastAsia="ja-JP"/>
        </w:rPr>
        <w:tab/>
      </w:r>
      <w:r w:rsidRPr="00B74A0D">
        <w:rPr>
          <w:rFonts w:eastAsia="Cambria" w:cs="Times New Roman"/>
          <w:color w:val="404040"/>
          <w:sz w:val="22"/>
          <w:szCs w:val="22"/>
          <w:lang w:eastAsia="ja-JP"/>
        </w:rPr>
        <w:tab/>
        <w:t>-Id (int)</w:t>
      </w:r>
    </w:p>
    <w:p w14:paraId="43309E56" w14:textId="77777777" w:rsidR="00B74A0D" w:rsidRPr="00B74A0D" w:rsidRDefault="00B74A0D" w:rsidP="00B74A0D">
      <w:pPr>
        <w:spacing w:after="120" w:line="288" w:lineRule="auto"/>
        <w:ind w:left="720"/>
        <w:contextualSpacing/>
        <w:rPr>
          <w:rFonts w:eastAsia="Cambria" w:cs="Times New Roman"/>
          <w:color w:val="404040"/>
          <w:sz w:val="22"/>
          <w:szCs w:val="22"/>
          <w:lang w:eastAsia="ja-JP"/>
        </w:rPr>
      </w:pPr>
      <w:r w:rsidRPr="00B74A0D">
        <w:rPr>
          <w:rFonts w:eastAsia="Cambria" w:cs="Times New Roman"/>
          <w:color w:val="404040"/>
          <w:sz w:val="22"/>
          <w:szCs w:val="22"/>
          <w:lang w:eastAsia="ja-JP"/>
        </w:rPr>
        <w:tab/>
      </w:r>
      <w:r w:rsidRPr="00B74A0D">
        <w:rPr>
          <w:rFonts w:eastAsia="Cambria" w:cs="Times New Roman"/>
          <w:color w:val="404040"/>
          <w:sz w:val="22"/>
          <w:szCs w:val="22"/>
          <w:lang w:eastAsia="ja-JP"/>
        </w:rPr>
        <w:tab/>
        <w:t>-Latitude (float)</w:t>
      </w:r>
    </w:p>
    <w:p w14:paraId="3B370F73" w14:textId="77777777" w:rsidR="00B74A0D" w:rsidRPr="00B74A0D" w:rsidRDefault="00B74A0D" w:rsidP="00B74A0D">
      <w:pPr>
        <w:spacing w:after="120" w:line="288" w:lineRule="auto"/>
        <w:ind w:left="720"/>
        <w:contextualSpacing/>
        <w:rPr>
          <w:rFonts w:eastAsia="Cambria" w:cs="Times New Roman"/>
          <w:color w:val="404040"/>
          <w:sz w:val="22"/>
          <w:szCs w:val="22"/>
          <w:lang w:eastAsia="ja-JP"/>
        </w:rPr>
      </w:pPr>
      <w:r w:rsidRPr="00B74A0D">
        <w:rPr>
          <w:rFonts w:eastAsia="Cambria" w:cs="Times New Roman"/>
          <w:color w:val="404040"/>
          <w:sz w:val="22"/>
          <w:szCs w:val="22"/>
          <w:lang w:eastAsia="ja-JP"/>
        </w:rPr>
        <w:tab/>
      </w:r>
      <w:r w:rsidRPr="00B74A0D">
        <w:rPr>
          <w:rFonts w:eastAsia="Cambria" w:cs="Times New Roman"/>
          <w:color w:val="404040"/>
          <w:sz w:val="22"/>
          <w:szCs w:val="22"/>
          <w:lang w:eastAsia="ja-JP"/>
        </w:rPr>
        <w:tab/>
        <w:t>-Longitude (float)</w:t>
      </w:r>
    </w:p>
    <w:p w14:paraId="4A58902F" w14:textId="77777777" w:rsidR="00B74A0D" w:rsidRPr="00B74A0D" w:rsidRDefault="00B74A0D" w:rsidP="00B74A0D">
      <w:pPr>
        <w:spacing w:after="120" w:line="288" w:lineRule="auto"/>
        <w:ind w:left="720"/>
        <w:contextualSpacing/>
        <w:rPr>
          <w:rFonts w:eastAsia="Cambria" w:cs="Times New Roman"/>
          <w:color w:val="404040"/>
          <w:sz w:val="22"/>
          <w:szCs w:val="22"/>
          <w:lang w:eastAsia="ja-JP"/>
        </w:rPr>
      </w:pPr>
      <w:r w:rsidRPr="00B74A0D">
        <w:rPr>
          <w:rFonts w:eastAsia="Cambria" w:cs="Times New Roman"/>
          <w:color w:val="404040"/>
          <w:sz w:val="22"/>
          <w:szCs w:val="22"/>
          <w:lang w:eastAsia="ja-JP"/>
        </w:rPr>
        <w:tab/>
      </w:r>
      <w:r w:rsidRPr="00B74A0D">
        <w:rPr>
          <w:rFonts w:eastAsia="Cambria" w:cs="Times New Roman"/>
          <w:color w:val="404040"/>
          <w:sz w:val="22"/>
          <w:szCs w:val="22"/>
          <w:lang w:eastAsia="ja-JP"/>
        </w:rPr>
        <w:tab/>
        <w:t>-Naziv (String)</w:t>
      </w:r>
    </w:p>
    <w:p w14:paraId="42A03A02" w14:textId="77777777" w:rsidR="00B74A0D" w:rsidRPr="00B74A0D" w:rsidRDefault="00B74A0D" w:rsidP="00B74A0D">
      <w:pPr>
        <w:numPr>
          <w:ilvl w:val="0"/>
          <w:numId w:val="11"/>
        </w:numPr>
        <w:spacing w:after="120" w:line="288" w:lineRule="auto"/>
        <w:contextualSpacing/>
        <w:rPr>
          <w:rFonts w:eastAsia="Cambria" w:cs="Times New Roman"/>
          <w:color w:val="404040"/>
          <w:sz w:val="22"/>
          <w:szCs w:val="22"/>
          <w:lang w:eastAsia="ja-JP"/>
        </w:rPr>
      </w:pPr>
      <w:r w:rsidRPr="00B74A0D">
        <w:rPr>
          <w:rFonts w:eastAsia="Cambria" w:cs="Times New Roman"/>
          <w:color w:val="404040"/>
          <w:sz w:val="22"/>
          <w:szCs w:val="22"/>
          <w:lang w:eastAsia="ja-JP"/>
        </w:rPr>
        <w:t>Metode</w:t>
      </w:r>
    </w:p>
    <w:p w14:paraId="17DE3DE3" w14:textId="77777777" w:rsidR="00B74A0D" w:rsidRPr="00B74A0D" w:rsidRDefault="00B74A0D" w:rsidP="00B74A0D">
      <w:pPr>
        <w:spacing w:after="120" w:line="288" w:lineRule="auto"/>
        <w:ind w:left="2160"/>
        <w:contextualSpacing/>
        <w:rPr>
          <w:rFonts w:eastAsia="Cambria" w:cs="Times New Roman"/>
          <w:color w:val="404040"/>
          <w:sz w:val="22"/>
          <w:szCs w:val="22"/>
          <w:lang w:eastAsia="ja-JP"/>
        </w:rPr>
      </w:pPr>
      <w:r w:rsidRPr="00B74A0D">
        <w:rPr>
          <w:rFonts w:eastAsia="Cambria" w:cs="Times New Roman"/>
          <w:color w:val="404040"/>
          <w:sz w:val="22"/>
          <w:szCs w:val="22"/>
          <w:lang w:eastAsia="ja-JP"/>
        </w:rPr>
        <w:t>-konstruktor</w:t>
      </w:r>
    </w:p>
    <w:p w14:paraId="43F8FB2A" w14:textId="77777777" w:rsidR="00B74A0D" w:rsidRPr="00B74A0D" w:rsidRDefault="00B74A0D" w:rsidP="00B74A0D">
      <w:pPr>
        <w:spacing w:after="120" w:line="288" w:lineRule="auto"/>
        <w:ind w:left="2160"/>
        <w:contextualSpacing/>
        <w:rPr>
          <w:rFonts w:eastAsia="Cambria" w:cs="Times New Roman"/>
          <w:color w:val="404040"/>
          <w:sz w:val="22"/>
          <w:szCs w:val="22"/>
          <w:lang w:eastAsia="ja-JP"/>
        </w:rPr>
      </w:pPr>
      <w:r w:rsidRPr="00B74A0D">
        <w:rPr>
          <w:rFonts w:eastAsia="Cambria" w:cs="Times New Roman"/>
          <w:color w:val="404040"/>
          <w:sz w:val="22"/>
          <w:szCs w:val="22"/>
          <w:lang w:eastAsia="ja-JP"/>
        </w:rPr>
        <w:t>-getteri i setteri</w:t>
      </w:r>
    </w:p>
    <w:p w14:paraId="41C861F5" w14:textId="77777777" w:rsidR="00B74A0D" w:rsidRPr="00B74A0D" w:rsidRDefault="00B74A0D" w:rsidP="00B74A0D">
      <w:pPr>
        <w:spacing w:after="120" w:line="288" w:lineRule="auto"/>
        <w:ind w:left="2160"/>
        <w:contextualSpacing/>
        <w:rPr>
          <w:rFonts w:eastAsia="Cambria" w:cs="Times New Roman"/>
          <w:color w:val="404040"/>
          <w:sz w:val="22"/>
          <w:szCs w:val="22"/>
          <w:lang w:eastAsia="ja-JP"/>
        </w:rPr>
      </w:pPr>
    </w:p>
    <w:p w14:paraId="3F62DCD4" w14:textId="77777777" w:rsidR="00B74A0D" w:rsidRPr="00B74A0D" w:rsidRDefault="00B74A0D" w:rsidP="00B74A0D">
      <w:pPr>
        <w:numPr>
          <w:ilvl w:val="0"/>
          <w:numId w:val="10"/>
        </w:numPr>
        <w:spacing w:after="120" w:line="288" w:lineRule="auto"/>
        <w:contextualSpacing/>
        <w:rPr>
          <w:rFonts w:eastAsia="Cambria" w:cs="Times New Roman"/>
          <w:color w:val="404040"/>
          <w:sz w:val="22"/>
          <w:szCs w:val="22"/>
          <w:lang w:eastAsia="ja-JP"/>
        </w:rPr>
      </w:pPr>
      <w:r w:rsidRPr="00B74A0D">
        <w:rPr>
          <w:rFonts w:eastAsia="Cambria" w:cs="Times New Roman"/>
          <w:color w:val="404040"/>
          <w:sz w:val="22"/>
          <w:szCs w:val="22"/>
          <w:lang w:eastAsia="ja-JP"/>
        </w:rPr>
        <w:t xml:space="preserve">Klijent extends Korisnik – </w:t>
      </w:r>
      <w:r w:rsidRPr="00B74A0D">
        <w:rPr>
          <w:rFonts w:eastAsia="Cambria" w:cs="Times New Roman"/>
          <w:i/>
          <w:iCs/>
          <w:color w:val="404040"/>
          <w:sz w:val="22"/>
          <w:szCs w:val="22"/>
          <w:lang w:eastAsia="ja-JP"/>
        </w:rPr>
        <w:t>klasa koja opisuje klijenta banke</w:t>
      </w:r>
    </w:p>
    <w:p w14:paraId="4EBE8F46" w14:textId="77777777" w:rsidR="00B74A0D" w:rsidRPr="00B74A0D" w:rsidRDefault="00B74A0D" w:rsidP="00B74A0D">
      <w:pPr>
        <w:numPr>
          <w:ilvl w:val="0"/>
          <w:numId w:val="11"/>
        </w:numPr>
        <w:spacing w:after="120" w:line="288" w:lineRule="auto"/>
        <w:contextualSpacing/>
        <w:rPr>
          <w:rFonts w:eastAsia="Cambria" w:cs="Times New Roman"/>
          <w:color w:val="404040"/>
          <w:sz w:val="22"/>
          <w:szCs w:val="22"/>
          <w:lang w:eastAsia="ja-JP"/>
        </w:rPr>
      </w:pPr>
      <w:r w:rsidRPr="00B74A0D">
        <w:rPr>
          <w:rFonts w:eastAsia="Cambria" w:cs="Times New Roman"/>
          <w:color w:val="404040"/>
          <w:sz w:val="22"/>
          <w:szCs w:val="22"/>
          <w:lang w:eastAsia="ja-JP"/>
        </w:rPr>
        <w:t>Atributi:</w:t>
      </w:r>
    </w:p>
    <w:p w14:paraId="7F8B5D99" w14:textId="77777777" w:rsidR="00B74A0D" w:rsidRPr="00B74A0D" w:rsidRDefault="00B74A0D" w:rsidP="00B74A0D">
      <w:pPr>
        <w:spacing w:after="120" w:line="288" w:lineRule="auto"/>
        <w:ind w:left="1080"/>
        <w:contextualSpacing/>
        <w:rPr>
          <w:rFonts w:eastAsia="Cambria" w:cs="Times New Roman"/>
          <w:color w:val="404040"/>
          <w:sz w:val="22"/>
          <w:szCs w:val="22"/>
          <w:lang w:eastAsia="ja-JP"/>
        </w:rPr>
      </w:pPr>
      <w:r w:rsidRPr="00B74A0D">
        <w:rPr>
          <w:rFonts w:eastAsia="Cambria" w:cs="Times New Roman"/>
          <w:color w:val="404040"/>
          <w:sz w:val="22"/>
          <w:szCs w:val="22"/>
          <w:lang w:eastAsia="ja-JP"/>
        </w:rPr>
        <w:tab/>
      </w:r>
      <w:r w:rsidRPr="00B74A0D">
        <w:rPr>
          <w:rFonts w:eastAsia="Cambria" w:cs="Times New Roman"/>
          <w:color w:val="404040"/>
          <w:sz w:val="22"/>
          <w:szCs w:val="22"/>
          <w:lang w:eastAsia="ja-JP"/>
        </w:rPr>
        <w:tab/>
        <w:t>-DatumRodjenja (DateTime)</w:t>
      </w:r>
    </w:p>
    <w:p w14:paraId="2092A960" w14:textId="77777777" w:rsidR="00B74A0D" w:rsidRPr="00B74A0D" w:rsidRDefault="00B74A0D" w:rsidP="00B74A0D">
      <w:pPr>
        <w:spacing w:after="120" w:line="288" w:lineRule="auto"/>
        <w:ind w:left="1080"/>
        <w:contextualSpacing/>
        <w:rPr>
          <w:rFonts w:eastAsia="Cambria" w:cs="Times New Roman"/>
          <w:color w:val="404040"/>
          <w:sz w:val="22"/>
          <w:szCs w:val="22"/>
          <w:lang w:eastAsia="ja-JP"/>
        </w:rPr>
      </w:pPr>
      <w:r w:rsidRPr="00B74A0D">
        <w:rPr>
          <w:rFonts w:eastAsia="Cambria" w:cs="Times New Roman"/>
          <w:color w:val="404040"/>
          <w:sz w:val="22"/>
          <w:szCs w:val="22"/>
          <w:lang w:eastAsia="ja-JP"/>
        </w:rPr>
        <w:tab/>
      </w:r>
      <w:r w:rsidRPr="00B74A0D">
        <w:rPr>
          <w:rFonts w:eastAsia="Cambria" w:cs="Times New Roman"/>
          <w:color w:val="404040"/>
          <w:sz w:val="22"/>
          <w:szCs w:val="22"/>
          <w:lang w:eastAsia="ja-JP"/>
        </w:rPr>
        <w:tab/>
        <w:t>-Spol (Spol)</w:t>
      </w:r>
    </w:p>
    <w:p w14:paraId="357885D7" w14:textId="77777777" w:rsidR="00B74A0D" w:rsidRPr="00B74A0D" w:rsidRDefault="00B74A0D" w:rsidP="00B74A0D">
      <w:pPr>
        <w:spacing w:after="120" w:line="288" w:lineRule="auto"/>
        <w:ind w:left="1080"/>
        <w:contextualSpacing/>
        <w:rPr>
          <w:rFonts w:eastAsia="Cambria" w:cs="Times New Roman"/>
          <w:color w:val="404040"/>
          <w:sz w:val="22"/>
          <w:szCs w:val="22"/>
          <w:lang w:eastAsia="ja-JP"/>
        </w:rPr>
      </w:pPr>
      <w:r w:rsidRPr="00B74A0D">
        <w:rPr>
          <w:rFonts w:eastAsia="Cambria" w:cs="Times New Roman"/>
          <w:color w:val="404040"/>
          <w:sz w:val="22"/>
          <w:szCs w:val="22"/>
          <w:lang w:eastAsia="ja-JP"/>
        </w:rPr>
        <w:tab/>
      </w:r>
      <w:r w:rsidRPr="00B74A0D">
        <w:rPr>
          <w:rFonts w:eastAsia="Cambria" w:cs="Times New Roman"/>
          <w:color w:val="404040"/>
          <w:sz w:val="22"/>
          <w:szCs w:val="22"/>
          <w:lang w:eastAsia="ja-JP"/>
        </w:rPr>
        <w:tab/>
        <w:t>-JMBG (string)</w:t>
      </w:r>
    </w:p>
    <w:p w14:paraId="6BB36B42" w14:textId="77777777" w:rsidR="00B74A0D" w:rsidRPr="00B74A0D" w:rsidRDefault="00B74A0D" w:rsidP="00B74A0D">
      <w:pPr>
        <w:spacing w:after="120" w:line="288" w:lineRule="auto"/>
        <w:ind w:left="1080"/>
        <w:contextualSpacing/>
        <w:rPr>
          <w:rFonts w:eastAsia="Cambria" w:cs="Times New Roman"/>
          <w:color w:val="404040"/>
          <w:sz w:val="22"/>
          <w:szCs w:val="22"/>
          <w:lang w:eastAsia="ja-JP"/>
        </w:rPr>
      </w:pPr>
      <w:r w:rsidRPr="00B74A0D">
        <w:rPr>
          <w:rFonts w:eastAsia="Cambria" w:cs="Times New Roman"/>
          <w:color w:val="404040"/>
          <w:sz w:val="22"/>
          <w:szCs w:val="22"/>
          <w:lang w:eastAsia="ja-JP"/>
        </w:rPr>
        <w:tab/>
      </w:r>
      <w:r w:rsidRPr="00B74A0D">
        <w:rPr>
          <w:rFonts w:eastAsia="Cambria" w:cs="Times New Roman"/>
          <w:color w:val="404040"/>
          <w:sz w:val="22"/>
          <w:szCs w:val="22"/>
          <w:lang w:eastAsia="ja-JP"/>
        </w:rPr>
        <w:tab/>
        <w:t>-BrojTelefona (string)</w:t>
      </w:r>
    </w:p>
    <w:p w14:paraId="5D26C13B" w14:textId="77777777" w:rsidR="00B74A0D" w:rsidRPr="00B74A0D" w:rsidRDefault="00B74A0D" w:rsidP="00B74A0D">
      <w:pPr>
        <w:spacing w:after="120" w:line="288" w:lineRule="auto"/>
        <w:ind w:left="1080"/>
        <w:contextualSpacing/>
        <w:rPr>
          <w:rFonts w:eastAsia="Cambria" w:cs="Times New Roman"/>
          <w:color w:val="404040"/>
          <w:sz w:val="22"/>
          <w:szCs w:val="22"/>
          <w:lang w:eastAsia="ja-JP"/>
        </w:rPr>
      </w:pPr>
      <w:r w:rsidRPr="00B74A0D">
        <w:rPr>
          <w:rFonts w:eastAsia="Cambria" w:cs="Times New Roman"/>
          <w:color w:val="404040"/>
          <w:sz w:val="22"/>
          <w:szCs w:val="22"/>
          <w:lang w:eastAsia="ja-JP"/>
        </w:rPr>
        <w:tab/>
      </w:r>
      <w:r w:rsidRPr="00B74A0D">
        <w:rPr>
          <w:rFonts w:eastAsia="Cambria" w:cs="Times New Roman"/>
          <w:color w:val="404040"/>
          <w:sz w:val="22"/>
          <w:szCs w:val="22"/>
          <w:lang w:eastAsia="ja-JP"/>
        </w:rPr>
        <w:tab/>
        <w:t>-BrojLicneKarte (string)</w:t>
      </w:r>
    </w:p>
    <w:p w14:paraId="32CFD0D2" w14:textId="77777777" w:rsidR="00B74A0D" w:rsidRPr="00B74A0D" w:rsidRDefault="00B74A0D" w:rsidP="00B74A0D">
      <w:pPr>
        <w:spacing w:after="120" w:line="288" w:lineRule="auto"/>
        <w:ind w:left="1080"/>
        <w:contextualSpacing/>
        <w:rPr>
          <w:rFonts w:eastAsia="Cambria" w:cs="Times New Roman"/>
          <w:color w:val="404040"/>
          <w:sz w:val="22"/>
          <w:szCs w:val="22"/>
          <w:lang w:eastAsia="ja-JP"/>
        </w:rPr>
      </w:pPr>
      <w:r w:rsidRPr="00B74A0D">
        <w:rPr>
          <w:rFonts w:eastAsia="Cambria" w:cs="Times New Roman"/>
          <w:color w:val="404040"/>
          <w:sz w:val="22"/>
          <w:szCs w:val="22"/>
          <w:lang w:eastAsia="ja-JP"/>
        </w:rPr>
        <w:tab/>
      </w:r>
      <w:r w:rsidRPr="00B74A0D">
        <w:rPr>
          <w:rFonts w:eastAsia="Cambria" w:cs="Times New Roman"/>
          <w:color w:val="404040"/>
          <w:sz w:val="22"/>
          <w:szCs w:val="22"/>
          <w:lang w:eastAsia="ja-JP"/>
        </w:rPr>
        <w:tab/>
        <w:t>-Adresa (Adresa)</w:t>
      </w:r>
    </w:p>
    <w:p w14:paraId="698AE0B4" w14:textId="77777777" w:rsidR="00B74A0D" w:rsidRPr="00B74A0D" w:rsidRDefault="00B74A0D" w:rsidP="00B74A0D">
      <w:pPr>
        <w:spacing w:after="120" w:line="288" w:lineRule="auto"/>
        <w:ind w:left="1080"/>
        <w:contextualSpacing/>
        <w:rPr>
          <w:rFonts w:eastAsia="Cambria" w:cs="Times New Roman"/>
          <w:color w:val="404040"/>
          <w:sz w:val="22"/>
          <w:szCs w:val="22"/>
          <w:lang w:eastAsia="ja-JP"/>
        </w:rPr>
      </w:pPr>
      <w:r w:rsidRPr="00B74A0D">
        <w:rPr>
          <w:rFonts w:eastAsia="Cambria" w:cs="Times New Roman"/>
          <w:color w:val="404040"/>
          <w:sz w:val="22"/>
          <w:szCs w:val="22"/>
          <w:lang w:eastAsia="ja-JP"/>
        </w:rPr>
        <w:tab/>
      </w:r>
      <w:r w:rsidRPr="00B74A0D">
        <w:rPr>
          <w:rFonts w:eastAsia="Cambria" w:cs="Times New Roman"/>
          <w:color w:val="404040"/>
          <w:sz w:val="22"/>
          <w:szCs w:val="22"/>
          <w:lang w:eastAsia="ja-JP"/>
        </w:rPr>
        <w:tab/>
        <w:t>-Zanimanje (string)</w:t>
      </w:r>
    </w:p>
    <w:p w14:paraId="0FDB401F" w14:textId="77777777" w:rsidR="00B74A0D" w:rsidRPr="00B74A0D" w:rsidRDefault="00B74A0D" w:rsidP="00B74A0D">
      <w:pPr>
        <w:spacing w:after="120" w:line="288" w:lineRule="auto"/>
        <w:ind w:left="1080"/>
        <w:contextualSpacing/>
        <w:rPr>
          <w:rFonts w:eastAsia="Cambria" w:cs="Times New Roman"/>
          <w:color w:val="404040"/>
          <w:sz w:val="22"/>
          <w:szCs w:val="22"/>
          <w:lang w:eastAsia="ja-JP"/>
        </w:rPr>
      </w:pPr>
      <w:r w:rsidRPr="00B74A0D">
        <w:rPr>
          <w:rFonts w:eastAsia="Cambria" w:cs="Times New Roman"/>
          <w:color w:val="404040"/>
          <w:sz w:val="22"/>
          <w:szCs w:val="22"/>
          <w:lang w:eastAsia="ja-JP"/>
        </w:rPr>
        <w:tab/>
      </w:r>
      <w:r w:rsidRPr="00B74A0D">
        <w:rPr>
          <w:rFonts w:eastAsia="Cambria" w:cs="Times New Roman"/>
          <w:color w:val="404040"/>
          <w:sz w:val="22"/>
          <w:szCs w:val="22"/>
          <w:lang w:eastAsia="ja-JP"/>
        </w:rPr>
        <w:tab/>
        <w:t>-Grad (string)</w:t>
      </w:r>
    </w:p>
    <w:p w14:paraId="693799DC" w14:textId="77777777" w:rsidR="00B74A0D" w:rsidRPr="00B74A0D" w:rsidRDefault="00B74A0D" w:rsidP="00B74A0D">
      <w:pPr>
        <w:spacing w:after="120" w:line="288" w:lineRule="auto"/>
        <w:ind w:left="1080"/>
        <w:contextualSpacing/>
        <w:rPr>
          <w:rFonts w:eastAsia="Cambria" w:cs="Times New Roman"/>
          <w:color w:val="404040"/>
          <w:sz w:val="22"/>
          <w:szCs w:val="22"/>
          <w:lang w:eastAsia="ja-JP"/>
        </w:rPr>
      </w:pPr>
      <w:r w:rsidRPr="00B74A0D">
        <w:rPr>
          <w:rFonts w:eastAsia="Cambria" w:cs="Times New Roman"/>
          <w:color w:val="404040"/>
          <w:sz w:val="22"/>
          <w:szCs w:val="22"/>
          <w:lang w:eastAsia="ja-JP"/>
        </w:rPr>
        <w:tab/>
      </w:r>
      <w:r w:rsidRPr="00B74A0D">
        <w:rPr>
          <w:rFonts w:eastAsia="Cambria" w:cs="Times New Roman"/>
          <w:color w:val="404040"/>
          <w:sz w:val="22"/>
          <w:szCs w:val="22"/>
          <w:lang w:eastAsia="ja-JP"/>
        </w:rPr>
        <w:tab/>
        <w:t>-Drzava (string)</w:t>
      </w:r>
    </w:p>
    <w:p w14:paraId="15167A65" w14:textId="77777777" w:rsidR="00B74A0D" w:rsidRPr="00B74A0D" w:rsidRDefault="00B74A0D" w:rsidP="00B74A0D">
      <w:pPr>
        <w:spacing w:after="120" w:line="288" w:lineRule="auto"/>
        <w:ind w:left="1080"/>
        <w:contextualSpacing/>
        <w:rPr>
          <w:rFonts w:eastAsia="Cambria" w:cs="Times New Roman"/>
          <w:color w:val="404040"/>
          <w:sz w:val="22"/>
          <w:szCs w:val="22"/>
          <w:lang w:eastAsia="ja-JP"/>
        </w:rPr>
      </w:pPr>
      <w:r w:rsidRPr="00B74A0D">
        <w:rPr>
          <w:rFonts w:eastAsia="Cambria" w:cs="Times New Roman"/>
          <w:color w:val="404040"/>
          <w:sz w:val="22"/>
          <w:szCs w:val="22"/>
          <w:lang w:eastAsia="ja-JP"/>
        </w:rPr>
        <w:tab/>
      </w:r>
      <w:r w:rsidRPr="00B74A0D">
        <w:rPr>
          <w:rFonts w:eastAsia="Cambria" w:cs="Times New Roman"/>
          <w:color w:val="404040"/>
          <w:sz w:val="22"/>
          <w:szCs w:val="22"/>
          <w:lang w:eastAsia="ja-JP"/>
        </w:rPr>
        <w:tab/>
        <w:t>-VrijemeDodavanja (</w:t>
      </w:r>
      <w:r w:rsidR="007B2FD1">
        <w:rPr>
          <w:rFonts w:eastAsia="Cambria" w:cs="Times New Roman"/>
          <w:color w:val="404040"/>
          <w:sz w:val="22"/>
          <w:szCs w:val="22"/>
          <w:lang w:eastAsia="ja-JP"/>
        </w:rPr>
        <w:t>DateTime</w:t>
      </w:r>
      <w:r w:rsidRPr="00B74A0D">
        <w:rPr>
          <w:rFonts w:eastAsia="Cambria" w:cs="Times New Roman"/>
          <w:color w:val="404040"/>
          <w:sz w:val="22"/>
          <w:szCs w:val="22"/>
          <w:lang w:eastAsia="ja-JP"/>
        </w:rPr>
        <w:t>)</w:t>
      </w:r>
    </w:p>
    <w:p w14:paraId="1A6236A2" w14:textId="77777777" w:rsidR="00B74A0D" w:rsidRPr="00B74A0D" w:rsidRDefault="00B74A0D" w:rsidP="00B74A0D">
      <w:pPr>
        <w:numPr>
          <w:ilvl w:val="0"/>
          <w:numId w:val="11"/>
        </w:numPr>
        <w:spacing w:after="120" w:line="288" w:lineRule="auto"/>
        <w:contextualSpacing/>
        <w:rPr>
          <w:rFonts w:eastAsia="Cambria" w:cs="Times New Roman"/>
          <w:color w:val="404040"/>
          <w:sz w:val="22"/>
          <w:szCs w:val="22"/>
          <w:lang w:eastAsia="ja-JP"/>
        </w:rPr>
      </w:pPr>
      <w:r w:rsidRPr="00B74A0D">
        <w:rPr>
          <w:rFonts w:eastAsia="Cambria" w:cs="Times New Roman"/>
          <w:color w:val="404040"/>
          <w:sz w:val="22"/>
          <w:szCs w:val="22"/>
          <w:lang w:eastAsia="ja-JP"/>
        </w:rPr>
        <w:t>Metode</w:t>
      </w:r>
    </w:p>
    <w:p w14:paraId="44D69255" w14:textId="77777777" w:rsidR="00B74A0D" w:rsidRPr="00B74A0D" w:rsidRDefault="00B74A0D" w:rsidP="00B74A0D">
      <w:pPr>
        <w:spacing w:after="120" w:line="288" w:lineRule="auto"/>
        <w:ind w:left="2160"/>
        <w:contextualSpacing/>
        <w:rPr>
          <w:rFonts w:eastAsia="Cambria" w:cs="Times New Roman"/>
          <w:color w:val="404040"/>
          <w:sz w:val="22"/>
          <w:szCs w:val="22"/>
          <w:lang w:eastAsia="ja-JP"/>
        </w:rPr>
      </w:pPr>
      <w:r w:rsidRPr="00B74A0D">
        <w:rPr>
          <w:rFonts w:eastAsia="Cambria" w:cs="Times New Roman"/>
          <w:color w:val="404040"/>
          <w:sz w:val="22"/>
          <w:szCs w:val="22"/>
          <w:lang w:eastAsia="ja-JP"/>
        </w:rPr>
        <w:t>-konstruktor</w:t>
      </w:r>
    </w:p>
    <w:p w14:paraId="76B8AA88" w14:textId="77777777" w:rsidR="00B74A0D" w:rsidRDefault="00B74A0D" w:rsidP="00B74A0D">
      <w:pPr>
        <w:spacing w:after="120" w:line="288" w:lineRule="auto"/>
        <w:ind w:left="2160"/>
        <w:contextualSpacing/>
        <w:rPr>
          <w:rFonts w:eastAsia="Cambria" w:cs="Times New Roman"/>
          <w:color w:val="404040"/>
          <w:sz w:val="22"/>
          <w:szCs w:val="22"/>
          <w:lang w:eastAsia="ja-JP"/>
        </w:rPr>
      </w:pPr>
      <w:r w:rsidRPr="00B74A0D">
        <w:rPr>
          <w:rFonts w:eastAsia="Cambria" w:cs="Times New Roman"/>
          <w:color w:val="404040"/>
          <w:sz w:val="22"/>
          <w:szCs w:val="22"/>
          <w:lang w:eastAsia="ja-JP"/>
        </w:rPr>
        <w:t>-getteri i setteri</w:t>
      </w:r>
    </w:p>
    <w:p w14:paraId="25731393" w14:textId="77777777" w:rsidR="00B74A0D" w:rsidRDefault="00B74A0D" w:rsidP="00B74A0D">
      <w:pPr>
        <w:spacing w:after="120" w:line="288" w:lineRule="auto"/>
        <w:ind w:left="2160"/>
        <w:contextualSpacing/>
        <w:rPr>
          <w:rFonts w:eastAsia="Cambria" w:cs="Times New Roman"/>
          <w:color w:val="404040"/>
          <w:sz w:val="22"/>
          <w:szCs w:val="22"/>
          <w:lang w:eastAsia="ja-JP"/>
        </w:rPr>
      </w:pPr>
    </w:p>
    <w:p w14:paraId="4AC2C518" w14:textId="77777777" w:rsidR="00B74A0D" w:rsidRDefault="00B74A0D" w:rsidP="00B74A0D">
      <w:pPr>
        <w:spacing w:after="120" w:line="288" w:lineRule="auto"/>
        <w:ind w:left="2160"/>
        <w:contextualSpacing/>
        <w:rPr>
          <w:rFonts w:eastAsia="Cambria" w:cs="Times New Roman"/>
          <w:color w:val="404040"/>
          <w:sz w:val="22"/>
          <w:szCs w:val="22"/>
          <w:lang w:eastAsia="ja-JP"/>
        </w:rPr>
      </w:pPr>
    </w:p>
    <w:p w14:paraId="2D1009A1" w14:textId="77777777" w:rsidR="00B74A0D" w:rsidRDefault="00B74A0D" w:rsidP="00B74A0D">
      <w:pPr>
        <w:spacing w:after="120" w:line="288" w:lineRule="auto"/>
        <w:ind w:left="2160"/>
        <w:contextualSpacing/>
        <w:rPr>
          <w:rFonts w:eastAsia="Cambria" w:cs="Times New Roman"/>
          <w:color w:val="404040"/>
          <w:sz w:val="22"/>
          <w:szCs w:val="22"/>
          <w:lang w:eastAsia="ja-JP"/>
        </w:rPr>
      </w:pPr>
    </w:p>
    <w:p w14:paraId="5B4E2C25" w14:textId="77777777" w:rsidR="00B74A0D" w:rsidRPr="00B74A0D" w:rsidRDefault="00B74A0D" w:rsidP="00B74A0D">
      <w:pPr>
        <w:spacing w:after="120" w:line="288" w:lineRule="auto"/>
        <w:ind w:left="2160"/>
        <w:contextualSpacing/>
        <w:rPr>
          <w:rFonts w:eastAsia="Cambria" w:cs="Times New Roman"/>
          <w:color w:val="404040"/>
          <w:sz w:val="22"/>
          <w:szCs w:val="22"/>
          <w:lang w:eastAsia="ja-JP"/>
        </w:rPr>
      </w:pPr>
    </w:p>
    <w:p w14:paraId="61006C4B" w14:textId="77777777" w:rsidR="00B74A0D" w:rsidRPr="00B74A0D" w:rsidRDefault="00B74A0D" w:rsidP="00B74A0D">
      <w:pPr>
        <w:spacing w:after="120" w:line="288" w:lineRule="auto"/>
        <w:ind w:left="2160"/>
        <w:contextualSpacing/>
        <w:rPr>
          <w:rFonts w:eastAsia="Cambria" w:cs="Times New Roman"/>
          <w:color w:val="404040"/>
          <w:sz w:val="22"/>
          <w:szCs w:val="22"/>
          <w:lang w:eastAsia="ja-JP"/>
        </w:rPr>
      </w:pPr>
    </w:p>
    <w:p w14:paraId="684765D1" w14:textId="77777777" w:rsidR="00B74A0D" w:rsidRPr="00B74A0D" w:rsidRDefault="00B74A0D" w:rsidP="00B74A0D">
      <w:pPr>
        <w:numPr>
          <w:ilvl w:val="0"/>
          <w:numId w:val="10"/>
        </w:numPr>
        <w:spacing w:after="120" w:line="288" w:lineRule="auto"/>
        <w:contextualSpacing/>
        <w:rPr>
          <w:rFonts w:eastAsia="Cambria" w:cs="Times New Roman"/>
          <w:color w:val="404040"/>
          <w:sz w:val="22"/>
          <w:szCs w:val="22"/>
          <w:lang w:eastAsia="ja-JP"/>
        </w:rPr>
      </w:pPr>
      <w:r w:rsidRPr="00B74A0D">
        <w:rPr>
          <w:rFonts w:eastAsia="Cambria" w:cs="Times New Roman"/>
          <w:color w:val="404040"/>
          <w:sz w:val="22"/>
          <w:szCs w:val="22"/>
          <w:lang w:eastAsia="ja-JP"/>
        </w:rPr>
        <w:t xml:space="preserve">Racun – </w:t>
      </w:r>
      <w:r w:rsidRPr="00B74A0D">
        <w:rPr>
          <w:rFonts w:eastAsia="Cambria" w:cs="Times New Roman"/>
          <w:i/>
          <w:iCs/>
          <w:color w:val="404040"/>
          <w:sz w:val="22"/>
          <w:szCs w:val="22"/>
          <w:lang w:eastAsia="ja-JP"/>
        </w:rPr>
        <w:t>opisuje bankovni račun</w:t>
      </w:r>
    </w:p>
    <w:p w14:paraId="1619E456" w14:textId="77777777" w:rsidR="00B74A0D" w:rsidRPr="00B74A0D" w:rsidRDefault="00B74A0D" w:rsidP="00B74A0D">
      <w:pPr>
        <w:numPr>
          <w:ilvl w:val="0"/>
          <w:numId w:val="11"/>
        </w:numPr>
        <w:spacing w:after="120" w:line="288" w:lineRule="auto"/>
        <w:contextualSpacing/>
        <w:rPr>
          <w:rFonts w:eastAsia="Cambria" w:cs="Times New Roman"/>
          <w:color w:val="404040"/>
          <w:sz w:val="22"/>
          <w:szCs w:val="22"/>
          <w:lang w:eastAsia="ja-JP"/>
        </w:rPr>
      </w:pPr>
      <w:r w:rsidRPr="00B74A0D">
        <w:rPr>
          <w:rFonts w:eastAsia="Cambria" w:cs="Times New Roman"/>
          <w:color w:val="404040"/>
          <w:sz w:val="22"/>
          <w:szCs w:val="22"/>
          <w:lang w:eastAsia="ja-JP"/>
        </w:rPr>
        <w:t>Atributi:</w:t>
      </w:r>
    </w:p>
    <w:p w14:paraId="7A596FCF" w14:textId="77777777" w:rsidR="00B74A0D" w:rsidRPr="00B74A0D" w:rsidRDefault="00B74A0D" w:rsidP="00B74A0D">
      <w:pPr>
        <w:spacing w:after="120" w:line="288" w:lineRule="auto"/>
        <w:ind w:left="1080"/>
        <w:contextualSpacing/>
        <w:rPr>
          <w:rFonts w:eastAsia="Cambria" w:cs="Times New Roman"/>
          <w:color w:val="404040"/>
          <w:sz w:val="22"/>
          <w:szCs w:val="22"/>
          <w:lang w:eastAsia="ja-JP"/>
        </w:rPr>
      </w:pPr>
      <w:r w:rsidRPr="00B74A0D">
        <w:rPr>
          <w:rFonts w:eastAsia="Cambria" w:cs="Times New Roman"/>
          <w:color w:val="404040"/>
          <w:sz w:val="22"/>
          <w:szCs w:val="22"/>
          <w:lang w:eastAsia="ja-JP"/>
        </w:rPr>
        <w:tab/>
      </w:r>
      <w:r w:rsidRPr="00B74A0D">
        <w:rPr>
          <w:rFonts w:eastAsia="Cambria" w:cs="Times New Roman"/>
          <w:color w:val="404040"/>
          <w:sz w:val="22"/>
          <w:szCs w:val="22"/>
          <w:lang w:eastAsia="ja-JP"/>
        </w:rPr>
        <w:tab/>
        <w:t>-Id (Int)</w:t>
      </w:r>
    </w:p>
    <w:p w14:paraId="54235DB8" w14:textId="77777777" w:rsidR="00B74A0D" w:rsidRPr="00B74A0D" w:rsidRDefault="00B74A0D" w:rsidP="00B74A0D">
      <w:pPr>
        <w:spacing w:after="120" w:line="288" w:lineRule="auto"/>
        <w:ind w:left="720"/>
        <w:contextualSpacing/>
        <w:rPr>
          <w:rFonts w:eastAsia="Cambria" w:cs="Times New Roman"/>
          <w:color w:val="404040"/>
          <w:sz w:val="22"/>
          <w:szCs w:val="22"/>
          <w:lang w:eastAsia="ja-JP"/>
        </w:rPr>
      </w:pPr>
      <w:r w:rsidRPr="00B74A0D">
        <w:rPr>
          <w:rFonts w:eastAsia="Cambria" w:cs="Times New Roman"/>
          <w:color w:val="404040"/>
          <w:sz w:val="22"/>
          <w:szCs w:val="22"/>
          <w:lang w:eastAsia="ja-JP"/>
        </w:rPr>
        <w:tab/>
      </w:r>
      <w:r w:rsidRPr="00B74A0D">
        <w:rPr>
          <w:rFonts w:eastAsia="Cambria" w:cs="Times New Roman"/>
          <w:color w:val="404040"/>
          <w:sz w:val="22"/>
          <w:szCs w:val="22"/>
          <w:lang w:eastAsia="ja-JP"/>
        </w:rPr>
        <w:tab/>
        <w:t>-StanjeRacuna (Float)</w:t>
      </w:r>
    </w:p>
    <w:p w14:paraId="6BCF500E" w14:textId="77777777" w:rsidR="00B74A0D" w:rsidRPr="00B74A0D" w:rsidRDefault="00B74A0D" w:rsidP="00B74A0D">
      <w:pPr>
        <w:spacing w:after="120" w:line="288" w:lineRule="auto"/>
        <w:ind w:left="720"/>
        <w:contextualSpacing/>
        <w:rPr>
          <w:rFonts w:eastAsia="Cambria" w:cs="Times New Roman"/>
          <w:color w:val="404040"/>
          <w:sz w:val="22"/>
          <w:szCs w:val="22"/>
          <w:lang w:eastAsia="ja-JP"/>
        </w:rPr>
      </w:pPr>
      <w:r w:rsidRPr="00B74A0D">
        <w:rPr>
          <w:rFonts w:eastAsia="Cambria" w:cs="Times New Roman"/>
          <w:color w:val="404040"/>
          <w:sz w:val="22"/>
          <w:szCs w:val="22"/>
          <w:lang w:eastAsia="ja-JP"/>
        </w:rPr>
        <w:tab/>
      </w:r>
      <w:r w:rsidRPr="00B74A0D">
        <w:rPr>
          <w:rFonts w:eastAsia="Cambria" w:cs="Times New Roman"/>
          <w:color w:val="404040"/>
          <w:sz w:val="22"/>
          <w:szCs w:val="22"/>
          <w:lang w:eastAsia="ja-JP"/>
        </w:rPr>
        <w:tab/>
        <w:t>-VrstaRacuna (VrstaRacuna)</w:t>
      </w:r>
    </w:p>
    <w:p w14:paraId="0B3F1EBA" w14:textId="77777777" w:rsidR="00B74A0D" w:rsidRPr="00B74A0D" w:rsidRDefault="00B74A0D" w:rsidP="00B74A0D">
      <w:pPr>
        <w:spacing w:after="120" w:line="288" w:lineRule="auto"/>
        <w:ind w:left="720"/>
        <w:contextualSpacing/>
        <w:rPr>
          <w:rFonts w:eastAsia="Cambria" w:cs="Times New Roman"/>
          <w:color w:val="404040"/>
          <w:sz w:val="22"/>
          <w:szCs w:val="22"/>
          <w:lang w:eastAsia="ja-JP"/>
        </w:rPr>
      </w:pPr>
      <w:r w:rsidRPr="00B74A0D">
        <w:rPr>
          <w:rFonts w:eastAsia="Cambria" w:cs="Times New Roman"/>
          <w:color w:val="404040"/>
          <w:sz w:val="22"/>
          <w:szCs w:val="22"/>
          <w:lang w:eastAsia="ja-JP"/>
        </w:rPr>
        <w:tab/>
      </w:r>
      <w:r w:rsidRPr="00B74A0D">
        <w:rPr>
          <w:rFonts w:eastAsia="Cambria" w:cs="Times New Roman"/>
          <w:color w:val="404040"/>
          <w:sz w:val="22"/>
          <w:szCs w:val="22"/>
          <w:lang w:eastAsia="ja-JP"/>
        </w:rPr>
        <w:tab/>
        <w:t>-Klijent (Klijent)</w:t>
      </w:r>
    </w:p>
    <w:p w14:paraId="0F8A7FF1" w14:textId="77777777" w:rsidR="00B74A0D" w:rsidRPr="00B74A0D" w:rsidRDefault="00B74A0D" w:rsidP="00B74A0D">
      <w:pPr>
        <w:numPr>
          <w:ilvl w:val="0"/>
          <w:numId w:val="11"/>
        </w:numPr>
        <w:spacing w:after="120" w:line="288" w:lineRule="auto"/>
        <w:contextualSpacing/>
        <w:rPr>
          <w:rFonts w:eastAsia="Cambria" w:cs="Times New Roman"/>
          <w:color w:val="404040"/>
          <w:sz w:val="22"/>
          <w:szCs w:val="22"/>
          <w:lang w:eastAsia="ja-JP"/>
        </w:rPr>
      </w:pPr>
      <w:r w:rsidRPr="00B74A0D">
        <w:rPr>
          <w:rFonts w:eastAsia="Cambria" w:cs="Times New Roman"/>
          <w:color w:val="404040"/>
          <w:sz w:val="22"/>
          <w:szCs w:val="22"/>
          <w:lang w:eastAsia="ja-JP"/>
        </w:rPr>
        <w:t>Metode</w:t>
      </w:r>
    </w:p>
    <w:p w14:paraId="4F5B0722" w14:textId="77777777" w:rsidR="00B74A0D" w:rsidRPr="00B74A0D" w:rsidRDefault="00B74A0D" w:rsidP="00B74A0D">
      <w:pPr>
        <w:spacing w:after="120" w:line="288" w:lineRule="auto"/>
        <w:ind w:left="2160"/>
        <w:contextualSpacing/>
        <w:rPr>
          <w:rFonts w:eastAsia="Cambria" w:cs="Times New Roman"/>
          <w:color w:val="404040"/>
          <w:sz w:val="22"/>
          <w:szCs w:val="22"/>
          <w:lang w:eastAsia="ja-JP"/>
        </w:rPr>
      </w:pPr>
      <w:r w:rsidRPr="00B74A0D">
        <w:rPr>
          <w:rFonts w:eastAsia="Cambria" w:cs="Times New Roman"/>
          <w:color w:val="404040"/>
          <w:sz w:val="22"/>
          <w:szCs w:val="22"/>
          <w:lang w:eastAsia="ja-JP"/>
        </w:rPr>
        <w:t>-konstruktor</w:t>
      </w:r>
    </w:p>
    <w:p w14:paraId="722D813C" w14:textId="77777777" w:rsidR="00B74A0D" w:rsidRPr="00B74A0D" w:rsidRDefault="00B74A0D" w:rsidP="00B74A0D">
      <w:pPr>
        <w:spacing w:after="120" w:line="288" w:lineRule="auto"/>
        <w:ind w:left="2160"/>
        <w:contextualSpacing/>
        <w:rPr>
          <w:rFonts w:eastAsia="Cambria" w:cs="Times New Roman"/>
          <w:color w:val="404040"/>
          <w:sz w:val="22"/>
          <w:szCs w:val="22"/>
          <w:lang w:eastAsia="ja-JP"/>
        </w:rPr>
      </w:pPr>
      <w:r w:rsidRPr="00B74A0D">
        <w:rPr>
          <w:rFonts w:eastAsia="Cambria" w:cs="Times New Roman"/>
          <w:color w:val="404040"/>
          <w:sz w:val="22"/>
          <w:szCs w:val="22"/>
          <w:lang w:eastAsia="ja-JP"/>
        </w:rPr>
        <w:t>-getteri i setteri</w:t>
      </w:r>
    </w:p>
    <w:p w14:paraId="56C3CB7D" w14:textId="77777777" w:rsidR="00B74A0D" w:rsidRPr="00B74A0D" w:rsidRDefault="00B74A0D" w:rsidP="00B74A0D">
      <w:pPr>
        <w:spacing w:after="120" w:line="288" w:lineRule="auto"/>
        <w:ind w:left="2160"/>
        <w:contextualSpacing/>
        <w:rPr>
          <w:rFonts w:eastAsia="Cambria" w:cs="Times New Roman"/>
          <w:color w:val="404040"/>
          <w:sz w:val="22"/>
          <w:szCs w:val="22"/>
          <w:lang w:eastAsia="ja-JP"/>
        </w:rPr>
      </w:pPr>
    </w:p>
    <w:p w14:paraId="30625B72" w14:textId="77777777" w:rsidR="00B74A0D" w:rsidRPr="00B74A0D" w:rsidRDefault="00B74A0D" w:rsidP="00B74A0D">
      <w:pPr>
        <w:numPr>
          <w:ilvl w:val="0"/>
          <w:numId w:val="10"/>
        </w:numPr>
        <w:spacing w:after="120" w:line="288" w:lineRule="auto"/>
        <w:contextualSpacing/>
        <w:rPr>
          <w:rFonts w:eastAsia="Cambria" w:cs="Times New Roman"/>
          <w:color w:val="404040"/>
          <w:sz w:val="22"/>
          <w:szCs w:val="22"/>
          <w:lang w:eastAsia="ja-JP"/>
        </w:rPr>
      </w:pPr>
      <w:r w:rsidRPr="00B74A0D">
        <w:rPr>
          <w:rFonts w:eastAsia="Cambria" w:cs="Times New Roman"/>
          <w:color w:val="404040"/>
          <w:sz w:val="22"/>
          <w:szCs w:val="22"/>
          <w:lang w:eastAsia="ja-JP"/>
        </w:rPr>
        <w:t>Transakcija</w:t>
      </w:r>
    </w:p>
    <w:p w14:paraId="485AE082" w14:textId="77777777" w:rsidR="00B74A0D" w:rsidRPr="00B74A0D" w:rsidRDefault="00B74A0D" w:rsidP="00B74A0D">
      <w:pPr>
        <w:numPr>
          <w:ilvl w:val="0"/>
          <w:numId w:val="11"/>
        </w:numPr>
        <w:spacing w:after="120" w:line="288" w:lineRule="auto"/>
        <w:contextualSpacing/>
        <w:rPr>
          <w:rFonts w:eastAsia="Cambria" w:cs="Times New Roman"/>
          <w:color w:val="404040"/>
          <w:sz w:val="22"/>
          <w:szCs w:val="22"/>
          <w:lang w:eastAsia="ja-JP"/>
        </w:rPr>
      </w:pPr>
      <w:r w:rsidRPr="00B74A0D">
        <w:rPr>
          <w:rFonts w:eastAsia="Cambria" w:cs="Times New Roman"/>
          <w:color w:val="404040"/>
          <w:sz w:val="22"/>
          <w:szCs w:val="22"/>
          <w:lang w:eastAsia="ja-JP"/>
        </w:rPr>
        <w:t>Atributi:</w:t>
      </w:r>
    </w:p>
    <w:p w14:paraId="6163A8A0" w14:textId="77777777" w:rsidR="00B74A0D" w:rsidRPr="00B74A0D" w:rsidRDefault="00B74A0D" w:rsidP="00B74A0D">
      <w:pPr>
        <w:spacing w:after="120" w:line="288" w:lineRule="auto"/>
        <w:ind w:left="1080"/>
        <w:contextualSpacing/>
        <w:rPr>
          <w:rFonts w:eastAsia="Cambria" w:cs="Times New Roman"/>
          <w:color w:val="404040"/>
          <w:sz w:val="22"/>
          <w:szCs w:val="22"/>
          <w:lang w:eastAsia="ja-JP"/>
        </w:rPr>
      </w:pPr>
      <w:r w:rsidRPr="00B74A0D">
        <w:rPr>
          <w:rFonts w:eastAsia="Cambria" w:cs="Times New Roman"/>
          <w:color w:val="404040"/>
          <w:sz w:val="22"/>
          <w:szCs w:val="22"/>
          <w:lang w:eastAsia="ja-JP"/>
        </w:rPr>
        <w:tab/>
      </w:r>
      <w:r w:rsidRPr="00B74A0D">
        <w:rPr>
          <w:rFonts w:eastAsia="Cambria" w:cs="Times New Roman"/>
          <w:color w:val="404040"/>
          <w:sz w:val="22"/>
          <w:szCs w:val="22"/>
          <w:lang w:eastAsia="ja-JP"/>
        </w:rPr>
        <w:tab/>
        <w:t>-Id (int)</w:t>
      </w:r>
    </w:p>
    <w:p w14:paraId="4748F451" w14:textId="77777777" w:rsidR="00B74A0D" w:rsidRPr="00B74A0D" w:rsidRDefault="00B74A0D" w:rsidP="00B74A0D">
      <w:pPr>
        <w:spacing w:after="120" w:line="288" w:lineRule="auto"/>
        <w:ind w:left="1080"/>
        <w:contextualSpacing/>
        <w:rPr>
          <w:rFonts w:eastAsia="Cambria" w:cs="Times New Roman"/>
          <w:color w:val="404040"/>
          <w:sz w:val="22"/>
          <w:szCs w:val="22"/>
          <w:lang w:eastAsia="ja-JP"/>
        </w:rPr>
      </w:pPr>
      <w:r w:rsidRPr="00B74A0D">
        <w:rPr>
          <w:rFonts w:eastAsia="Cambria" w:cs="Times New Roman"/>
          <w:color w:val="404040"/>
          <w:sz w:val="22"/>
          <w:szCs w:val="22"/>
          <w:lang w:eastAsia="ja-JP"/>
        </w:rPr>
        <w:tab/>
      </w:r>
      <w:r w:rsidRPr="00B74A0D">
        <w:rPr>
          <w:rFonts w:eastAsia="Cambria" w:cs="Times New Roman"/>
          <w:color w:val="404040"/>
          <w:sz w:val="22"/>
          <w:szCs w:val="22"/>
          <w:lang w:eastAsia="ja-JP"/>
        </w:rPr>
        <w:tab/>
        <w:t>-Vrijeme (DateTime)</w:t>
      </w:r>
    </w:p>
    <w:p w14:paraId="54D19A5F" w14:textId="77777777" w:rsidR="00B74A0D" w:rsidRPr="00B74A0D" w:rsidRDefault="00B74A0D" w:rsidP="00B74A0D">
      <w:pPr>
        <w:spacing w:after="120" w:line="288" w:lineRule="auto"/>
        <w:ind w:left="1080"/>
        <w:contextualSpacing/>
        <w:rPr>
          <w:rFonts w:eastAsia="Cambria" w:cs="Times New Roman"/>
          <w:color w:val="404040"/>
          <w:sz w:val="22"/>
          <w:szCs w:val="22"/>
          <w:lang w:eastAsia="ja-JP"/>
        </w:rPr>
      </w:pPr>
      <w:r w:rsidRPr="00B74A0D">
        <w:rPr>
          <w:rFonts w:eastAsia="Cambria" w:cs="Times New Roman"/>
          <w:color w:val="404040"/>
          <w:sz w:val="22"/>
          <w:szCs w:val="22"/>
          <w:lang w:eastAsia="ja-JP"/>
        </w:rPr>
        <w:tab/>
      </w:r>
      <w:r w:rsidRPr="00B74A0D">
        <w:rPr>
          <w:rFonts w:eastAsia="Cambria" w:cs="Times New Roman"/>
          <w:color w:val="404040"/>
          <w:sz w:val="22"/>
          <w:szCs w:val="22"/>
          <w:lang w:eastAsia="ja-JP"/>
        </w:rPr>
        <w:tab/>
        <w:t>-SaRacuna (Racun)</w:t>
      </w:r>
    </w:p>
    <w:p w14:paraId="081C0B47" w14:textId="77777777" w:rsidR="00B74A0D" w:rsidRPr="00B74A0D" w:rsidRDefault="00B74A0D" w:rsidP="00B74A0D">
      <w:pPr>
        <w:spacing w:after="120" w:line="288" w:lineRule="auto"/>
        <w:ind w:left="1080"/>
        <w:contextualSpacing/>
        <w:rPr>
          <w:rFonts w:eastAsia="Cambria" w:cs="Times New Roman"/>
          <w:color w:val="404040"/>
          <w:sz w:val="22"/>
          <w:szCs w:val="22"/>
          <w:lang w:eastAsia="ja-JP"/>
        </w:rPr>
      </w:pPr>
      <w:r w:rsidRPr="00B74A0D">
        <w:rPr>
          <w:rFonts w:eastAsia="Cambria" w:cs="Times New Roman"/>
          <w:color w:val="404040"/>
          <w:sz w:val="22"/>
          <w:szCs w:val="22"/>
          <w:lang w:eastAsia="ja-JP"/>
        </w:rPr>
        <w:tab/>
      </w:r>
      <w:r w:rsidRPr="00B74A0D">
        <w:rPr>
          <w:rFonts w:eastAsia="Cambria" w:cs="Times New Roman"/>
          <w:color w:val="404040"/>
          <w:sz w:val="22"/>
          <w:szCs w:val="22"/>
          <w:lang w:eastAsia="ja-JP"/>
        </w:rPr>
        <w:tab/>
        <w:t>-NaRacun (Racun)</w:t>
      </w:r>
    </w:p>
    <w:p w14:paraId="36E95153" w14:textId="77777777" w:rsidR="00B74A0D" w:rsidRPr="00B74A0D" w:rsidRDefault="00B74A0D" w:rsidP="00B74A0D">
      <w:pPr>
        <w:spacing w:after="120" w:line="288" w:lineRule="auto"/>
        <w:ind w:left="1080"/>
        <w:contextualSpacing/>
        <w:rPr>
          <w:rFonts w:eastAsia="Cambria" w:cs="Times New Roman"/>
          <w:color w:val="404040"/>
          <w:sz w:val="22"/>
          <w:szCs w:val="22"/>
          <w:lang w:eastAsia="ja-JP"/>
        </w:rPr>
      </w:pPr>
      <w:r w:rsidRPr="00B74A0D">
        <w:rPr>
          <w:rFonts w:eastAsia="Cambria" w:cs="Times New Roman"/>
          <w:color w:val="404040"/>
          <w:sz w:val="22"/>
          <w:szCs w:val="22"/>
          <w:lang w:eastAsia="ja-JP"/>
        </w:rPr>
        <w:tab/>
      </w:r>
      <w:r w:rsidRPr="00B74A0D">
        <w:rPr>
          <w:rFonts w:eastAsia="Cambria" w:cs="Times New Roman"/>
          <w:color w:val="404040"/>
          <w:sz w:val="22"/>
          <w:szCs w:val="22"/>
          <w:lang w:eastAsia="ja-JP"/>
        </w:rPr>
        <w:tab/>
        <w:t>-Iznos (Float)</w:t>
      </w:r>
    </w:p>
    <w:p w14:paraId="2FE1AF46" w14:textId="77777777" w:rsidR="00B74A0D" w:rsidRPr="00B74A0D" w:rsidRDefault="00B74A0D" w:rsidP="00B74A0D">
      <w:pPr>
        <w:spacing w:after="120" w:line="288" w:lineRule="auto"/>
        <w:ind w:left="1080"/>
        <w:contextualSpacing/>
        <w:rPr>
          <w:rFonts w:eastAsia="Cambria" w:cs="Times New Roman"/>
          <w:color w:val="404040"/>
          <w:sz w:val="22"/>
          <w:szCs w:val="22"/>
          <w:lang w:eastAsia="ja-JP"/>
        </w:rPr>
      </w:pPr>
      <w:r w:rsidRPr="00B74A0D">
        <w:rPr>
          <w:rFonts w:eastAsia="Cambria" w:cs="Times New Roman"/>
          <w:color w:val="404040"/>
          <w:sz w:val="22"/>
          <w:szCs w:val="22"/>
          <w:lang w:eastAsia="ja-JP"/>
        </w:rPr>
        <w:tab/>
      </w:r>
      <w:r w:rsidRPr="00B74A0D">
        <w:rPr>
          <w:rFonts w:eastAsia="Cambria" w:cs="Times New Roman"/>
          <w:color w:val="404040"/>
          <w:sz w:val="22"/>
          <w:szCs w:val="22"/>
          <w:lang w:eastAsia="ja-JP"/>
        </w:rPr>
        <w:tab/>
        <w:t>-VrstaTransakcije (VrstaTransakcije)</w:t>
      </w:r>
    </w:p>
    <w:p w14:paraId="000DED45" w14:textId="77777777" w:rsidR="00B74A0D" w:rsidRPr="00B74A0D" w:rsidRDefault="00B74A0D" w:rsidP="00B74A0D">
      <w:pPr>
        <w:spacing w:after="120" w:line="288" w:lineRule="auto"/>
        <w:ind w:left="1080"/>
        <w:contextualSpacing/>
        <w:rPr>
          <w:rFonts w:eastAsia="Cambria" w:cs="Times New Roman"/>
          <w:color w:val="404040"/>
          <w:sz w:val="22"/>
          <w:szCs w:val="22"/>
          <w:lang w:eastAsia="ja-JP"/>
        </w:rPr>
      </w:pPr>
      <w:r w:rsidRPr="00B74A0D">
        <w:rPr>
          <w:rFonts w:eastAsia="Cambria" w:cs="Times New Roman"/>
          <w:color w:val="404040"/>
          <w:sz w:val="22"/>
          <w:szCs w:val="22"/>
          <w:lang w:eastAsia="ja-JP"/>
        </w:rPr>
        <w:tab/>
      </w:r>
      <w:r w:rsidRPr="00B74A0D">
        <w:rPr>
          <w:rFonts w:eastAsia="Cambria" w:cs="Times New Roman"/>
          <w:color w:val="404040"/>
          <w:sz w:val="22"/>
          <w:szCs w:val="22"/>
          <w:lang w:eastAsia="ja-JP"/>
        </w:rPr>
        <w:tab/>
        <w:t>-NacinTransakcije(NacinTransakcije)</w:t>
      </w:r>
    </w:p>
    <w:p w14:paraId="31542591" w14:textId="77777777" w:rsidR="00B74A0D" w:rsidRPr="00B74A0D" w:rsidRDefault="00B74A0D" w:rsidP="00B74A0D">
      <w:pPr>
        <w:numPr>
          <w:ilvl w:val="0"/>
          <w:numId w:val="11"/>
        </w:numPr>
        <w:spacing w:after="120" w:line="288" w:lineRule="auto"/>
        <w:contextualSpacing/>
        <w:rPr>
          <w:rFonts w:eastAsia="Cambria" w:cs="Times New Roman"/>
          <w:color w:val="404040"/>
          <w:sz w:val="22"/>
          <w:szCs w:val="22"/>
          <w:lang w:eastAsia="ja-JP"/>
        </w:rPr>
      </w:pPr>
      <w:r w:rsidRPr="00B74A0D">
        <w:rPr>
          <w:rFonts w:eastAsia="Cambria" w:cs="Times New Roman"/>
          <w:color w:val="404040"/>
          <w:sz w:val="22"/>
          <w:szCs w:val="22"/>
          <w:lang w:eastAsia="ja-JP"/>
        </w:rPr>
        <w:t>Metode</w:t>
      </w:r>
    </w:p>
    <w:p w14:paraId="0431F9AE" w14:textId="77777777" w:rsidR="00B74A0D" w:rsidRPr="00B74A0D" w:rsidRDefault="00B74A0D" w:rsidP="00B74A0D">
      <w:pPr>
        <w:spacing w:after="120" w:line="288" w:lineRule="auto"/>
        <w:ind w:left="2160"/>
        <w:contextualSpacing/>
        <w:rPr>
          <w:rFonts w:eastAsia="Cambria" w:cs="Times New Roman"/>
          <w:color w:val="404040"/>
          <w:sz w:val="22"/>
          <w:szCs w:val="22"/>
          <w:lang w:eastAsia="ja-JP"/>
        </w:rPr>
      </w:pPr>
      <w:r w:rsidRPr="00B74A0D">
        <w:rPr>
          <w:rFonts w:eastAsia="Cambria" w:cs="Times New Roman"/>
          <w:color w:val="404040"/>
          <w:sz w:val="22"/>
          <w:szCs w:val="22"/>
          <w:lang w:eastAsia="ja-JP"/>
        </w:rPr>
        <w:t>-konstruktor</w:t>
      </w:r>
    </w:p>
    <w:p w14:paraId="0C444CB3" w14:textId="77777777" w:rsidR="00B74A0D" w:rsidRPr="00B74A0D" w:rsidRDefault="00B74A0D" w:rsidP="00B74A0D">
      <w:pPr>
        <w:spacing w:after="120" w:line="288" w:lineRule="auto"/>
        <w:ind w:left="2160"/>
        <w:contextualSpacing/>
        <w:rPr>
          <w:rFonts w:eastAsia="Cambria" w:cs="Times New Roman"/>
          <w:color w:val="404040"/>
          <w:sz w:val="22"/>
          <w:szCs w:val="22"/>
          <w:lang w:eastAsia="ja-JP"/>
        </w:rPr>
      </w:pPr>
      <w:r w:rsidRPr="00B74A0D">
        <w:rPr>
          <w:rFonts w:eastAsia="Cambria" w:cs="Times New Roman"/>
          <w:color w:val="404040"/>
          <w:sz w:val="22"/>
          <w:szCs w:val="22"/>
          <w:lang w:eastAsia="ja-JP"/>
        </w:rPr>
        <w:t>-getteri i setteri</w:t>
      </w:r>
    </w:p>
    <w:p w14:paraId="333F2341" w14:textId="77777777" w:rsidR="00B74A0D" w:rsidRPr="00B74A0D" w:rsidRDefault="00B74A0D" w:rsidP="00B74A0D">
      <w:pPr>
        <w:spacing w:after="120" w:line="288" w:lineRule="auto"/>
        <w:ind w:left="2160"/>
        <w:contextualSpacing/>
        <w:rPr>
          <w:rFonts w:eastAsia="Cambria" w:cs="Times New Roman"/>
          <w:color w:val="404040"/>
          <w:sz w:val="22"/>
          <w:szCs w:val="22"/>
          <w:lang w:eastAsia="ja-JP"/>
        </w:rPr>
      </w:pPr>
    </w:p>
    <w:p w14:paraId="18383F3F" w14:textId="77777777" w:rsidR="00B74A0D" w:rsidRPr="00B74A0D" w:rsidRDefault="00B74A0D" w:rsidP="00B74A0D">
      <w:pPr>
        <w:numPr>
          <w:ilvl w:val="0"/>
          <w:numId w:val="10"/>
        </w:numPr>
        <w:spacing w:after="120" w:line="288" w:lineRule="auto"/>
        <w:contextualSpacing/>
        <w:rPr>
          <w:rFonts w:eastAsia="Cambria" w:cs="Times New Roman"/>
          <w:color w:val="404040"/>
          <w:sz w:val="22"/>
          <w:szCs w:val="22"/>
          <w:lang w:eastAsia="ja-JP"/>
        </w:rPr>
      </w:pPr>
      <w:r w:rsidRPr="00B74A0D">
        <w:rPr>
          <w:rFonts w:eastAsia="Cambria" w:cs="Times New Roman"/>
          <w:color w:val="404040"/>
          <w:sz w:val="22"/>
          <w:szCs w:val="22"/>
          <w:lang w:eastAsia="ja-JP"/>
        </w:rPr>
        <w:t xml:space="preserve">KreditBaza </w:t>
      </w:r>
      <w:r w:rsidRPr="00B74A0D">
        <w:rPr>
          <w:rFonts w:eastAsia="Cambria" w:cs="Times New Roman"/>
          <w:i/>
          <w:iCs/>
          <w:color w:val="404040"/>
          <w:sz w:val="22"/>
          <w:szCs w:val="22"/>
          <w:lang w:eastAsia="ja-JP"/>
        </w:rPr>
        <w:t>– apstraktna klasa koja opisuje zahtjev za kredit ili kredit koji je u toku ili završen</w:t>
      </w:r>
    </w:p>
    <w:p w14:paraId="40DF0411" w14:textId="77777777" w:rsidR="00B74A0D" w:rsidRPr="00B74A0D" w:rsidRDefault="00B74A0D" w:rsidP="00B74A0D">
      <w:pPr>
        <w:numPr>
          <w:ilvl w:val="0"/>
          <w:numId w:val="11"/>
        </w:numPr>
        <w:spacing w:after="120" w:line="288" w:lineRule="auto"/>
        <w:contextualSpacing/>
        <w:rPr>
          <w:rFonts w:eastAsia="Cambria" w:cs="Times New Roman"/>
          <w:color w:val="404040"/>
          <w:sz w:val="22"/>
          <w:szCs w:val="22"/>
          <w:lang w:eastAsia="ja-JP"/>
        </w:rPr>
      </w:pPr>
      <w:r w:rsidRPr="00B74A0D">
        <w:rPr>
          <w:rFonts w:eastAsia="Cambria" w:cs="Times New Roman"/>
          <w:color w:val="404040"/>
          <w:sz w:val="22"/>
          <w:szCs w:val="22"/>
          <w:lang w:eastAsia="ja-JP"/>
        </w:rPr>
        <w:t>Atributi:</w:t>
      </w:r>
    </w:p>
    <w:p w14:paraId="46ABD226" w14:textId="77777777" w:rsidR="00B74A0D" w:rsidRPr="00B74A0D" w:rsidRDefault="00B74A0D" w:rsidP="00B74A0D">
      <w:pPr>
        <w:spacing w:after="120" w:line="288" w:lineRule="auto"/>
        <w:ind w:left="1080"/>
        <w:contextualSpacing/>
        <w:rPr>
          <w:rFonts w:eastAsia="Cambria" w:cs="Times New Roman"/>
          <w:color w:val="404040"/>
          <w:sz w:val="22"/>
          <w:szCs w:val="22"/>
          <w:lang w:eastAsia="ja-JP"/>
        </w:rPr>
      </w:pPr>
      <w:r w:rsidRPr="00B74A0D">
        <w:rPr>
          <w:rFonts w:eastAsia="Cambria" w:cs="Times New Roman"/>
          <w:color w:val="404040"/>
          <w:sz w:val="22"/>
          <w:szCs w:val="22"/>
          <w:lang w:eastAsia="ja-JP"/>
        </w:rPr>
        <w:tab/>
      </w:r>
      <w:r w:rsidRPr="00B74A0D">
        <w:rPr>
          <w:rFonts w:eastAsia="Cambria" w:cs="Times New Roman"/>
          <w:color w:val="404040"/>
          <w:sz w:val="22"/>
          <w:szCs w:val="22"/>
          <w:lang w:eastAsia="ja-JP"/>
        </w:rPr>
        <w:tab/>
        <w:t>-Id (int)</w:t>
      </w:r>
    </w:p>
    <w:p w14:paraId="48A9CAB4" w14:textId="77777777" w:rsidR="00B74A0D" w:rsidRPr="00B74A0D" w:rsidRDefault="00B74A0D" w:rsidP="00B74A0D">
      <w:pPr>
        <w:spacing w:after="120" w:line="288" w:lineRule="auto"/>
        <w:ind w:left="1080"/>
        <w:contextualSpacing/>
        <w:rPr>
          <w:rFonts w:eastAsia="Cambria" w:cs="Times New Roman"/>
          <w:color w:val="404040"/>
          <w:sz w:val="22"/>
          <w:szCs w:val="22"/>
          <w:lang w:eastAsia="ja-JP"/>
        </w:rPr>
      </w:pPr>
      <w:r w:rsidRPr="00B74A0D">
        <w:rPr>
          <w:rFonts w:eastAsia="Cambria" w:cs="Times New Roman"/>
          <w:color w:val="404040"/>
          <w:sz w:val="22"/>
          <w:szCs w:val="22"/>
          <w:lang w:eastAsia="ja-JP"/>
        </w:rPr>
        <w:tab/>
      </w:r>
      <w:r w:rsidRPr="00B74A0D">
        <w:rPr>
          <w:rFonts w:eastAsia="Cambria" w:cs="Times New Roman"/>
          <w:color w:val="404040"/>
          <w:sz w:val="22"/>
          <w:szCs w:val="22"/>
          <w:lang w:eastAsia="ja-JP"/>
        </w:rPr>
        <w:tab/>
        <w:t>-Racun (Racun)</w:t>
      </w:r>
    </w:p>
    <w:p w14:paraId="34D23F7F" w14:textId="77777777" w:rsidR="00B74A0D" w:rsidRPr="00B74A0D" w:rsidRDefault="00B74A0D" w:rsidP="00B74A0D">
      <w:pPr>
        <w:spacing w:after="120" w:line="288" w:lineRule="auto"/>
        <w:ind w:left="1080"/>
        <w:contextualSpacing/>
        <w:rPr>
          <w:rFonts w:eastAsia="Cambria" w:cs="Times New Roman"/>
          <w:color w:val="404040"/>
          <w:sz w:val="22"/>
          <w:szCs w:val="22"/>
          <w:lang w:eastAsia="ja-JP"/>
        </w:rPr>
      </w:pPr>
      <w:r w:rsidRPr="00B74A0D">
        <w:rPr>
          <w:rFonts w:eastAsia="Cambria" w:cs="Times New Roman"/>
          <w:color w:val="404040"/>
          <w:sz w:val="22"/>
          <w:szCs w:val="22"/>
          <w:lang w:eastAsia="ja-JP"/>
        </w:rPr>
        <w:tab/>
      </w:r>
      <w:r w:rsidRPr="00B74A0D">
        <w:rPr>
          <w:rFonts w:eastAsia="Cambria" w:cs="Times New Roman"/>
          <w:color w:val="404040"/>
          <w:sz w:val="22"/>
          <w:szCs w:val="22"/>
          <w:lang w:eastAsia="ja-JP"/>
        </w:rPr>
        <w:tab/>
        <w:t>-Iznos (float)</w:t>
      </w:r>
    </w:p>
    <w:p w14:paraId="00DAB864" w14:textId="77777777" w:rsidR="00B74A0D" w:rsidRPr="00B74A0D" w:rsidRDefault="00B74A0D" w:rsidP="00B74A0D">
      <w:pPr>
        <w:spacing w:after="120" w:line="288" w:lineRule="auto"/>
        <w:ind w:left="1080"/>
        <w:contextualSpacing/>
        <w:rPr>
          <w:rFonts w:eastAsia="Cambria" w:cs="Times New Roman"/>
          <w:color w:val="404040"/>
          <w:sz w:val="22"/>
          <w:szCs w:val="22"/>
          <w:lang w:eastAsia="ja-JP"/>
        </w:rPr>
      </w:pPr>
      <w:r w:rsidRPr="00B74A0D">
        <w:rPr>
          <w:rFonts w:eastAsia="Cambria" w:cs="Times New Roman"/>
          <w:color w:val="404040"/>
          <w:sz w:val="22"/>
          <w:szCs w:val="22"/>
          <w:lang w:eastAsia="ja-JP"/>
        </w:rPr>
        <w:tab/>
      </w:r>
      <w:r w:rsidRPr="00B74A0D">
        <w:rPr>
          <w:rFonts w:eastAsia="Cambria" w:cs="Times New Roman"/>
          <w:color w:val="404040"/>
          <w:sz w:val="22"/>
          <w:szCs w:val="22"/>
          <w:lang w:eastAsia="ja-JP"/>
        </w:rPr>
        <w:tab/>
        <w:t>-KamatnaStopa (float)</w:t>
      </w:r>
    </w:p>
    <w:p w14:paraId="61E09238" w14:textId="77777777" w:rsidR="00B74A0D" w:rsidRPr="00B74A0D" w:rsidRDefault="00B74A0D" w:rsidP="00B74A0D">
      <w:pPr>
        <w:spacing w:after="120" w:line="288" w:lineRule="auto"/>
        <w:ind w:left="1080"/>
        <w:contextualSpacing/>
        <w:rPr>
          <w:rFonts w:eastAsia="Cambria" w:cs="Times New Roman"/>
          <w:color w:val="404040"/>
          <w:sz w:val="22"/>
          <w:szCs w:val="22"/>
          <w:lang w:eastAsia="ja-JP"/>
        </w:rPr>
      </w:pPr>
      <w:r w:rsidRPr="00B74A0D">
        <w:rPr>
          <w:rFonts w:eastAsia="Cambria" w:cs="Times New Roman"/>
          <w:color w:val="404040"/>
          <w:sz w:val="22"/>
          <w:szCs w:val="22"/>
          <w:lang w:eastAsia="ja-JP"/>
        </w:rPr>
        <w:tab/>
      </w:r>
      <w:r w:rsidRPr="00B74A0D">
        <w:rPr>
          <w:rFonts w:eastAsia="Cambria" w:cs="Times New Roman"/>
          <w:color w:val="404040"/>
          <w:sz w:val="22"/>
          <w:szCs w:val="22"/>
          <w:lang w:eastAsia="ja-JP"/>
        </w:rPr>
        <w:tab/>
        <w:t>-RokOtplate (RokOtplate)</w:t>
      </w:r>
    </w:p>
    <w:p w14:paraId="7F564987" w14:textId="77777777" w:rsidR="00B74A0D" w:rsidRPr="00B74A0D" w:rsidRDefault="00B74A0D" w:rsidP="00B74A0D">
      <w:pPr>
        <w:numPr>
          <w:ilvl w:val="0"/>
          <w:numId w:val="11"/>
        </w:numPr>
        <w:spacing w:after="120" w:line="288" w:lineRule="auto"/>
        <w:contextualSpacing/>
        <w:rPr>
          <w:rFonts w:eastAsia="Cambria" w:cs="Times New Roman"/>
          <w:color w:val="404040"/>
          <w:sz w:val="22"/>
          <w:szCs w:val="22"/>
          <w:lang w:eastAsia="ja-JP"/>
        </w:rPr>
      </w:pPr>
      <w:r w:rsidRPr="00B74A0D">
        <w:rPr>
          <w:rFonts w:eastAsia="Cambria" w:cs="Times New Roman"/>
          <w:color w:val="404040"/>
          <w:sz w:val="22"/>
          <w:szCs w:val="22"/>
          <w:lang w:eastAsia="ja-JP"/>
        </w:rPr>
        <w:t>Metode</w:t>
      </w:r>
    </w:p>
    <w:p w14:paraId="2C4FCDE2" w14:textId="77777777" w:rsidR="00B74A0D" w:rsidRPr="00B74A0D" w:rsidRDefault="00B74A0D" w:rsidP="00B74A0D">
      <w:pPr>
        <w:spacing w:after="120" w:line="288" w:lineRule="auto"/>
        <w:ind w:left="2160"/>
        <w:contextualSpacing/>
        <w:rPr>
          <w:rFonts w:eastAsia="Cambria" w:cs="Times New Roman"/>
          <w:color w:val="404040"/>
          <w:sz w:val="22"/>
          <w:szCs w:val="22"/>
          <w:lang w:eastAsia="ja-JP"/>
        </w:rPr>
      </w:pPr>
      <w:r w:rsidRPr="00B74A0D">
        <w:rPr>
          <w:rFonts w:eastAsia="Cambria" w:cs="Times New Roman"/>
          <w:color w:val="404040"/>
          <w:sz w:val="22"/>
          <w:szCs w:val="22"/>
          <w:lang w:eastAsia="ja-JP"/>
        </w:rPr>
        <w:t>-getteri i setteri</w:t>
      </w:r>
    </w:p>
    <w:p w14:paraId="0C9A2B1A" w14:textId="77777777" w:rsidR="00B74A0D" w:rsidRPr="00B74A0D" w:rsidRDefault="00B74A0D" w:rsidP="00B74A0D">
      <w:pPr>
        <w:spacing w:after="120" w:line="288" w:lineRule="auto"/>
        <w:ind w:left="2160"/>
        <w:contextualSpacing/>
        <w:rPr>
          <w:rFonts w:eastAsia="Cambria" w:cs="Times New Roman"/>
          <w:color w:val="404040"/>
          <w:sz w:val="22"/>
          <w:szCs w:val="22"/>
          <w:lang w:eastAsia="ja-JP"/>
        </w:rPr>
      </w:pPr>
    </w:p>
    <w:p w14:paraId="11742950" w14:textId="77777777" w:rsidR="00B74A0D" w:rsidRPr="00B74A0D" w:rsidRDefault="00B74A0D" w:rsidP="00B74A0D">
      <w:pPr>
        <w:numPr>
          <w:ilvl w:val="0"/>
          <w:numId w:val="10"/>
        </w:numPr>
        <w:spacing w:after="120" w:line="288" w:lineRule="auto"/>
        <w:contextualSpacing/>
        <w:rPr>
          <w:rFonts w:eastAsia="Cambria" w:cs="Times New Roman"/>
          <w:color w:val="404040"/>
          <w:sz w:val="22"/>
          <w:szCs w:val="22"/>
          <w:lang w:eastAsia="ja-JP"/>
        </w:rPr>
      </w:pPr>
      <w:r w:rsidRPr="00B74A0D">
        <w:rPr>
          <w:rFonts w:eastAsia="Cambria" w:cs="Times New Roman"/>
          <w:color w:val="404040"/>
          <w:sz w:val="22"/>
          <w:szCs w:val="22"/>
          <w:lang w:eastAsia="ja-JP"/>
        </w:rPr>
        <w:t>ZahtjevZaKredit extends KreditBaza</w:t>
      </w:r>
    </w:p>
    <w:p w14:paraId="3061A3A0" w14:textId="77777777" w:rsidR="00B74A0D" w:rsidRPr="00B74A0D" w:rsidRDefault="00B74A0D" w:rsidP="00B74A0D">
      <w:pPr>
        <w:numPr>
          <w:ilvl w:val="0"/>
          <w:numId w:val="11"/>
        </w:numPr>
        <w:spacing w:after="120" w:line="288" w:lineRule="auto"/>
        <w:contextualSpacing/>
        <w:rPr>
          <w:rFonts w:eastAsia="Cambria" w:cs="Times New Roman"/>
          <w:color w:val="404040"/>
          <w:sz w:val="22"/>
          <w:szCs w:val="22"/>
          <w:lang w:eastAsia="ja-JP"/>
        </w:rPr>
      </w:pPr>
      <w:r w:rsidRPr="00B74A0D">
        <w:rPr>
          <w:rFonts w:eastAsia="Cambria" w:cs="Times New Roman"/>
          <w:color w:val="404040"/>
          <w:sz w:val="22"/>
          <w:szCs w:val="22"/>
          <w:lang w:eastAsia="ja-JP"/>
        </w:rPr>
        <w:t>Atributi:</w:t>
      </w:r>
    </w:p>
    <w:p w14:paraId="2CCF087E" w14:textId="77777777" w:rsidR="00B74A0D" w:rsidRPr="00B74A0D" w:rsidRDefault="00B74A0D" w:rsidP="00B74A0D">
      <w:pPr>
        <w:spacing w:after="120" w:line="288" w:lineRule="auto"/>
        <w:ind w:left="1080"/>
        <w:contextualSpacing/>
        <w:rPr>
          <w:rFonts w:eastAsia="Cambria" w:cs="Times New Roman"/>
          <w:color w:val="404040"/>
          <w:sz w:val="22"/>
          <w:szCs w:val="22"/>
          <w:lang w:eastAsia="ja-JP"/>
        </w:rPr>
      </w:pPr>
      <w:r w:rsidRPr="00B74A0D">
        <w:rPr>
          <w:rFonts w:eastAsia="Cambria" w:cs="Times New Roman"/>
          <w:color w:val="404040"/>
          <w:sz w:val="22"/>
          <w:szCs w:val="22"/>
          <w:lang w:eastAsia="ja-JP"/>
        </w:rPr>
        <w:tab/>
      </w:r>
      <w:r w:rsidRPr="00B74A0D">
        <w:rPr>
          <w:rFonts w:eastAsia="Cambria" w:cs="Times New Roman"/>
          <w:color w:val="404040"/>
          <w:sz w:val="22"/>
          <w:szCs w:val="22"/>
          <w:lang w:eastAsia="ja-JP"/>
        </w:rPr>
        <w:tab/>
        <w:t>-NamjenaKredita (string)</w:t>
      </w:r>
    </w:p>
    <w:p w14:paraId="1D859BAC" w14:textId="77777777" w:rsidR="00B74A0D" w:rsidRPr="00B74A0D" w:rsidRDefault="00B74A0D" w:rsidP="00B74A0D">
      <w:pPr>
        <w:spacing w:after="120" w:line="288" w:lineRule="auto"/>
        <w:ind w:left="1080"/>
        <w:contextualSpacing/>
        <w:rPr>
          <w:rFonts w:eastAsia="Cambria" w:cs="Times New Roman"/>
          <w:color w:val="404040"/>
          <w:sz w:val="22"/>
          <w:szCs w:val="22"/>
          <w:lang w:eastAsia="ja-JP"/>
        </w:rPr>
      </w:pPr>
      <w:r w:rsidRPr="00B74A0D">
        <w:rPr>
          <w:rFonts w:eastAsia="Cambria" w:cs="Times New Roman"/>
          <w:color w:val="404040"/>
          <w:sz w:val="22"/>
          <w:szCs w:val="22"/>
          <w:lang w:eastAsia="ja-JP"/>
        </w:rPr>
        <w:tab/>
      </w:r>
      <w:r w:rsidRPr="00B74A0D">
        <w:rPr>
          <w:rFonts w:eastAsia="Cambria" w:cs="Times New Roman"/>
          <w:color w:val="404040"/>
          <w:sz w:val="22"/>
          <w:szCs w:val="22"/>
          <w:lang w:eastAsia="ja-JP"/>
        </w:rPr>
        <w:tab/>
        <w:t>-MjesecniPrihodi (float)</w:t>
      </w:r>
    </w:p>
    <w:p w14:paraId="29B1DD6B" w14:textId="77777777" w:rsidR="00B74A0D" w:rsidRPr="00B74A0D" w:rsidRDefault="00B74A0D" w:rsidP="00B74A0D">
      <w:pPr>
        <w:spacing w:after="120" w:line="288" w:lineRule="auto"/>
        <w:ind w:left="1080"/>
        <w:contextualSpacing/>
        <w:rPr>
          <w:rFonts w:eastAsia="Cambria" w:cs="Times New Roman"/>
          <w:color w:val="404040"/>
          <w:sz w:val="22"/>
          <w:szCs w:val="22"/>
          <w:lang w:eastAsia="ja-JP"/>
        </w:rPr>
      </w:pPr>
      <w:r w:rsidRPr="00B74A0D">
        <w:rPr>
          <w:rFonts w:eastAsia="Cambria" w:cs="Times New Roman"/>
          <w:color w:val="404040"/>
          <w:sz w:val="22"/>
          <w:szCs w:val="22"/>
          <w:lang w:eastAsia="ja-JP"/>
        </w:rPr>
        <w:tab/>
      </w:r>
      <w:r w:rsidRPr="00B74A0D">
        <w:rPr>
          <w:rFonts w:eastAsia="Cambria" w:cs="Times New Roman"/>
          <w:color w:val="404040"/>
          <w:sz w:val="22"/>
          <w:szCs w:val="22"/>
          <w:lang w:eastAsia="ja-JP"/>
        </w:rPr>
        <w:tab/>
        <w:t>-ProsjecniTroskoviDomacinstva (float)</w:t>
      </w:r>
    </w:p>
    <w:p w14:paraId="278813BC" w14:textId="77777777" w:rsidR="00B74A0D" w:rsidRPr="00B74A0D" w:rsidRDefault="00B74A0D" w:rsidP="00B74A0D">
      <w:pPr>
        <w:spacing w:after="120" w:line="288" w:lineRule="auto"/>
        <w:ind w:left="1080"/>
        <w:contextualSpacing/>
        <w:rPr>
          <w:rFonts w:eastAsia="Cambria" w:cs="Times New Roman"/>
          <w:color w:val="404040"/>
          <w:sz w:val="22"/>
          <w:szCs w:val="22"/>
          <w:lang w:eastAsia="ja-JP"/>
        </w:rPr>
      </w:pPr>
      <w:r w:rsidRPr="00B74A0D">
        <w:rPr>
          <w:rFonts w:eastAsia="Cambria" w:cs="Times New Roman"/>
          <w:color w:val="404040"/>
          <w:sz w:val="22"/>
          <w:szCs w:val="22"/>
          <w:lang w:eastAsia="ja-JP"/>
        </w:rPr>
        <w:tab/>
      </w:r>
      <w:r w:rsidRPr="00B74A0D">
        <w:rPr>
          <w:rFonts w:eastAsia="Cambria" w:cs="Times New Roman"/>
          <w:color w:val="404040"/>
          <w:sz w:val="22"/>
          <w:szCs w:val="22"/>
          <w:lang w:eastAsia="ja-JP"/>
        </w:rPr>
        <w:tab/>
        <w:t>-NazivRadnogMjesta (string)</w:t>
      </w:r>
    </w:p>
    <w:p w14:paraId="2A69E02D" w14:textId="77777777" w:rsidR="00B74A0D" w:rsidRPr="00B74A0D" w:rsidRDefault="00B74A0D" w:rsidP="00B74A0D">
      <w:pPr>
        <w:spacing w:after="120" w:line="288" w:lineRule="auto"/>
        <w:ind w:left="1080"/>
        <w:contextualSpacing/>
        <w:rPr>
          <w:rFonts w:eastAsia="Cambria" w:cs="Times New Roman"/>
          <w:color w:val="404040"/>
          <w:sz w:val="22"/>
          <w:szCs w:val="22"/>
          <w:lang w:eastAsia="ja-JP"/>
        </w:rPr>
      </w:pPr>
      <w:r w:rsidRPr="00B74A0D">
        <w:rPr>
          <w:rFonts w:eastAsia="Cambria" w:cs="Times New Roman"/>
          <w:color w:val="404040"/>
          <w:sz w:val="22"/>
          <w:szCs w:val="22"/>
          <w:lang w:eastAsia="ja-JP"/>
        </w:rPr>
        <w:tab/>
      </w:r>
      <w:r w:rsidRPr="00B74A0D">
        <w:rPr>
          <w:rFonts w:eastAsia="Cambria" w:cs="Times New Roman"/>
          <w:color w:val="404040"/>
          <w:sz w:val="22"/>
          <w:szCs w:val="22"/>
          <w:lang w:eastAsia="ja-JP"/>
        </w:rPr>
        <w:tab/>
        <w:t>-NazivPoslodavca (string)</w:t>
      </w:r>
    </w:p>
    <w:p w14:paraId="3AC9DFC3" w14:textId="77777777" w:rsidR="00B74A0D" w:rsidRPr="00B74A0D" w:rsidRDefault="00B74A0D" w:rsidP="00B74A0D">
      <w:pPr>
        <w:spacing w:after="120" w:line="288" w:lineRule="auto"/>
        <w:ind w:left="1080"/>
        <w:contextualSpacing/>
        <w:rPr>
          <w:rFonts w:eastAsia="Cambria" w:cs="Times New Roman"/>
          <w:color w:val="404040"/>
          <w:sz w:val="22"/>
          <w:szCs w:val="22"/>
          <w:lang w:eastAsia="ja-JP"/>
        </w:rPr>
      </w:pPr>
      <w:r w:rsidRPr="00B74A0D">
        <w:rPr>
          <w:rFonts w:eastAsia="Cambria" w:cs="Times New Roman"/>
          <w:color w:val="404040"/>
          <w:sz w:val="22"/>
          <w:szCs w:val="22"/>
          <w:lang w:eastAsia="ja-JP"/>
        </w:rPr>
        <w:tab/>
      </w:r>
      <w:r w:rsidRPr="00B74A0D">
        <w:rPr>
          <w:rFonts w:eastAsia="Cambria" w:cs="Times New Roman"/>
          <w:color w:val="404040"/>
          <w:sz w:val="22"/>
          <w:szCs w:val="22"/>
          <w:lang w:eastAsia="ja-JP"/>
        </w:rPr>
        <w:tab/>
        <w:t>-RadniStaz (int)</w:t>
      </w:r>
    </w:p>
    <w:p w14:paraId="6D9A0544" w14:textId="77777777" w:rsidR="00B74A0D" w:rsidRPr="00B74A0D" w:rsidRDefault="00B74A0D" w:rsidP="00B74A0D">
      <w:pPr>
        <w:spacing w:after="120" w:line="288" w:lineRule="auto"/>
        <w:ind w:left="1080"/>
        <w:contextualSpacing/>
        <w:rPr>
          <w:rFonts w:eastAsia="Cambria" w:cs="Times New Roman"/>
          <w:color w:val="404040"/>
          <w:sz w:val="22"/>
          <w:szCs w:val="22"/>
          <w:lang w:eastAsia="ja-JP"/>
        </w:rPr>
      </w:pPr>
      <w:r w:rsidRPr="00B74A0D">
        <w:rPr>
          <w:rFonts w:eastAsia="Cambria" w:cs="Times New Roman"/>
          <w:color w:val="404040"/>
          <w:sz w:val="22"/>
          <w:szCs w:val="22"/>
          <w:lang w:eastAsia="ja-JP"/>
        </w:rPr>
        <w:tab/>
      </w:r>
      <w:r w:rsidRPr="00B74A0D">
        <w:rPr>
          <w:rFonts w:eastAsia="Cambria" w:cs="Times New Roman"/>
          <w:color w:val="404040"/>
          <w:sz w:val="22"/>
          <w:szCs w:val="22"/>
          <w:lang w:eastAsia="ja-JP"/>
        </w:rPr>
        <w:tab/>
        <w:t>-BrojNekretnina (int)</w:t>
      </w:r>
    </w:p>
    <w:p w14:paraId="48C90234" w14:textId="77777777" w:rsidR="00B74A0D" w:rsidRPr="00B74A0D" w:rsidRDefault="00B74A0D" w:rsidP="00B74A0D">
      <w:pPr>
        <w:spacing w:after="120" w:line="288" w:lineRule="auto"/>
        <w:ind w:left="1080"/>
        <w:contextualSpacing/>
        <w:rPr>
          <w:rFonts w:eastAsia="Cambria" w:cs="Times New Roman"/>
          <w:color w:val="404040"/>
          <w:sz w:val="22"/>
          <w:szCs w:val="22"/>
          <w:lang w:eastAsia="ja-JP"/>
        </w:rPr>
      </w:pPr>
      <w:r w:rsidRPr="00B74A0D">
        <w:rPr>
          <w:rFonts w:eastAsia="Cambria" w:cs="Times New Roman"/>
          <w:color w:val="404040"/>
          <w:sz w:val="22"/>
          <w:szCs w:val="22"/>
          <w:lang w:eastAsia="ja-JP"/>
        </w:rPr>
        <w:tab/>
      </w:r>
      <w:r w:rsidRPr="00B74A0D">
        <w:rPr>
          <w:rFonts w:eastAsia="Cambria" w:cs="Times New Roman"/>
          <w:color w:val="404040"/>
          <w:sz w:val="22"/>
          <w:szCs w:val="22"/>
          <w:lang w:eastAsia="ja-JP"/>
        </w:rPr>
        <w:tab/>
        <w:t>-BracnoStanje (BracnoStanje)</w:t>
      </w:r>
    </w:p>
    <w:p w14:paraId="62667282" w14:textId="77777777" w:rsidR="00B74A0D" w:rsidRPr="00B74A0D" w:rsidRDefault="00B74A0D" w:rsidP="00B74A0D">
      <w:pPr>
        <w:spacing w:after="120" w:line="288" w:lineRule="auto"/>
        <w:ind w:left="1080"/>
        <w:contextualSpacing/>
        <w:rPr>
          <w:rFonts w:eastAsia="Cambria" w:cs="Times New Roman"/>
          <w:color w:val="404040"/>
          <w:sz w:val="22"/>
          <w:szCs w:val="22"/>
          <w:lang w:eastAsia="ja-JP"/>
        </w:rPr>
      </w:pPr>
      <w:r w:rsidRPr="00B74A0D">
        <w:rPr>
          <w:rFonts w:eastAsia="Cambria" w:cs="Times New Roman"/>
          <w:color w:val="404040"/>
          <w:sz w:val="22"/>
          <w:szCs w:val="22"/>
          <w:lang w:eastAsia="ja-JP"/>
        </w:rPr>
        <w:tab/>
      </w:r>
      <w:r w:rsidRPr="00B74A0D">
        <w:rPr>
          <w:rFonts w:eastAsia="Cambria" w:cs="Times New Roman"/>
          <w:color w:val="404040"/>
          <w:sz w:val="22"/>
          <w:szCs w:val="22"/>
          <w:lang w:eastAsia="ja-JP"/>
        </w:rPr>
        <w:tab/>
        <w:t>-SupruznikIme (string)</w:t>
      </w:r>
    </w:p>
    <w:p w14:paraId="0F43DB77" w14:textId="77777777" w:rsidR="00B74A0D" w:rsidRPr="00B74A0D" w:rsidRDefault="00B74A0D" w:rsidP="00B74A0D">
      <w:pPr>
        <w:spacing w:after="120" w:line="288" w:lineRule="auto"/>
        <w:ind w:left="1080"/>
        <w:contextualSpacing/>
        <w:rPr>
          <w:rFonts w:eastAsia="Cambria" w:cs="Times New Roman"/>
          <w:color w:val="404040"/>
          <w:sz w:val="22"/>
          <w:szCs w:val="22"/>
          <w:lang w:eastAsia="ja-JP"/>
        </w:rPr>
      </w:pPr>
      <w:r w:rsidRPr="00B74A0D">
        <w:rPr>
          <w:rFonts w:eastAsia="Cambria" w:cs="Times New Roman"/>
          <w:color w:val="404040"/>
          <w:sz w:val="22"/>
          <w:szCs w:val="22"/>
          <w:lang w:eastAsia="ja-JP"/>
        </w:rPr>
        <w:lastRenderedPageBreak/>
        <w:tab/>
      </w:r>
      <w:r w:rsidRPr="00B74A0D">
        <w:rPr>
          <w:rFonts w:eastAsia="Cambria" w:cs="Times New Roman"/>
          <w:color w:val="404040"/>
          <w:sz w:val="22"/>
          <w:szCs w:val="22"/>
          <w:lang w:eastAsia="ja-JP"/>
        </w:rPr>
        <w:tab/>
        <w:t>-SupruznikPrezime (string)</w:t>
      </w:r>
    </w:p>
    <w:p w14:paraId="39472FD5" w14:textId="77777777" w:rsidR="00B74A0D" w:rsidRPr="00B74A0D" w:rsidRDefault="00B74A0D" w:rsidP="00B74A0D">
      <w:pPr>
        <w:spacing w:after="120" w:line="288" w:lineRule="auto"/>
        <w:ind w:left="1080"/>
        <w:contextualSpacing/>
        <w:rPr>
          <w:rFonts w:eastAsia="Cambria" w:cs="Times New Roman"/>
          <w:color w:val="404040"/>
          <w:sz w:val="22"/>
          <w:szCs w:val="22"/>
          <w:lang w:eastAsia="ja-JP"/>
        </w:rPr>
      </w:pPr>
      <w:r w:rsidRPr="00B74A0D">
        <w:rPr>
          <w:rFonts w:eastAsia="Cambria" w:cs="Times New Roman"/>
          <w:color w:val="404040"/>
          <w:sz w:val="22"/>
          <w:szCs w:val="22"/>
          <w:lang w:eastAsia="ja-JP"/>
        </w:rPr>
        <w:tab/>
      </w:r>
      <w:r w:rsidRPr="00B74A0D">
        <w:rPr>
          <w:rFonts w:eastAsia="Cambria" w:cs="Times New Roman"/>
          <w:color w:val="404040"/>
          <w:sz w:val="22"/>
          <w:szCs w:val="22"/>
          <w:lang w:eastAsia="ja-JP"/>
        </w:rPr>
        <w:tab/>
        <w:t>-SupruznikZanimanje (string)</w:t>
      </w:r>
    </w:p>
    <w:p w14:paraId="7B02E2C8" w14:textId="77777777" w:rsidR="00B74A0D" w:rsidRPr="00B74A0D" w:rsidRDefault="00B74A0D" w:rsidP="00B74A0D">
      <w:pPr>
        <w:spacing w:after="120" w:line="288" w:lineRule="auto"/>
        <w:ind w:left="1080"/>
        <w:contextualSpacing/>
        <w:rPr>
          <w:rFonts w:eastAsia="Cambria" w:cs="Times New Roman"/>
          <w:color w:val="404040"/>
          <w:sz w:val="22"/>
          <w:szCs w:val="22"/>
          <w:lang w:eastAsia="ja-JP"/>
        </w:rPr>
      </w:pPr>
      <w:r w:rsidRPr="00B74A0D">
        <w:rPr>
          <w:rFonts w:eastAsia="Cambria" w:cs="Times New Roman"/>
          <w:color w:val="404040"/>
          <w:sz w:val="22"/>
          <w:szCs w:val="22"/>
          <w:lang w:eastAsia="ja-JP"/>
        </w:rPr>
        <w:tab/>
      </w:r>
      <w:r w:rsidRPr="00B74A0D">
        <w:rPr>
          <w:rFonts w:eastAsia="Cambria" w:cs="Times New Roman"/>
          <w:color w:val="404040"/>
          <w:sz w:val="22"/>
          <w:szCs w:val="22"/>
          <w:lang w:eastAsia="ja-JP"/>
        </w:rPr>
        <w:tab/>
        <w:t>-ImaNeplacenihDugova (bool)</w:t>
      </w:r>
    </w:p>
    <w:p w14:paraId="38C2FBC8" w14:textId="77777777" w:rsidR="00B74A0D" w:rsidRPr="00B74A0D" w:rsidRDefault="00B74A0D" w:rsidP="00B74A0D">
      <w:pPr>
        <w:spacing w:after="120" w:line="288" w:lineRule="auto"/>
        <w:ind w:left="1080"/>
        <w:contextualSpacing/>
        <w:rPr>
          <w:rFonts w:eastAsia="Cambria" w:cs="Times New Roman"/>
          <w:color w:val="404040"/>
          <w:sz w:val="22"/>
          <w:szCs w:val="22"/>
          <w:lang w:eastAsia="ja-JP"/>
        </w:rPr>
      </w:pPr>
      <w:r w:rsidRPr="00B74A0D">
        <w:rPr>
          <w:rFonts w:eastAsia="Cambria" w:cs="Times New Roman"/>
          <w:color w:val="404040"/>
          <w:sz w:val="22"/>
          <w:szCs w:val="22"/>
          <w:lang w:eastAsia="ja-JP"/>
        </w:rPr>
        <w:tab/>
      </w:r>
      <w:r w:rsidRPr="00B74A0D">
        <w:rPr>
          <w:rFonts w:eastAsia="Cambria" w:cs="Times New Roman"/>
          <w:color w:val="404040"/>
          <w:sz w:val="22"/>
          <w:szCs w:val="22"/>
          <w:lang w:eastAsia="ja-JP"/>
        </w:rPr>
        <w:tab/>
        <w:t>-BrojNeplacenihDugova (float)</w:t>
      </w:r>
    </w:p>
    <w:p w14:paraId="2B41FB81" w14:textId="77777777" w:rsidR="00B74A0D" w:rsidRPr="00B74A0D" w:rsidRDefault="00B74A0D" w:rsidP="00B74A0D">
      <w:pPr>
        <w:spacing w:after="120" w:line="288" w:lineRule="auto"/>
        <w:ind w:left="1080"/>
        <w:contextualSpacing/>
        <w:rPr>
          <w:rFonts w:eastAsia="Cambria" w:cs="Times New Roman"/>
          <w:color w:val="404040"/>
          <w:sz w:val="22"/>
          <w:szCs w:val="22"/>
          <w:lang w:eastAsia="ja-JP"/>
        </w:rPr>
      </w:pPr>
      <w:r w:rsidRPr="00B74A0D">
        <w:rPr>
          <w:rFonts w:eastAsia="Cambria" w:cs="Times New Roman"/>
          <w:color w:val="404040"/>
          <w:sz w:val="22"/>
          <w:szCs w:val="22"/>
          <w:lang w:eastAsia="ja-JP"/>
        </w:rPr>
        <w:tab/>
      </w:r>
      <w:r w:rsidRPr="00B74A0D">
        <w:rPr>
          <w:rFonts w:eastAsia="Cambria" w:cs="Times New Roman"/>
          <w:color w:val="404040"/>
          <w:sz w:val="22"/>
          <w:szCs w:val="22"/>
          <w:lang w:eastAsia="ja-JP"/>
        </w:rPr>
        <w:tab/>
        <w:t>-StatusZahteva (StatusZahtjevaZaKredit)</w:t>
      </w:r>
    </w:p>
    <w:p w14:paraId="1D5A4128" w14:textId="77777777" w:rsidR="00B74A0D" w:rsidRPr="00B74A0D" w:rsidRDefault="00B74A0D" w:rsidP="00B74A0D">
      <w:pPr>
        <w:numPr>
          <w:ilvl w:val="0"/>
          <w:numId w:val="11"/>
        </w:numPr>
        <w:spacing w:after="120" w:line="288" w:lineRule="auto"/>
        <w:contextualSpacing/>
        <w:rPr>
          <w:rFonts w:eastAsia="Cambria" w:cs="Times New Roman"/>
          <w:color w:val="404040"/>
          <w:sz w:val="22"/>
          <w:szCs w:val="22"/>
          <w:lang w:eastAsia="ja-JP"/>
        </w:rPr>
      </w:pPr>
      <w:r w:rsidRPr="00B74A0D">
        <w:rPr>
          <w:rFonts w:eastAsia="Cambria" w:cs="Times New Roman"/>
          <w:color w:val="404040"/>
          <w:sz w:val="22"/>
          <w:szCs w:val="22"/>
          <w:lang w:eastAsia="ja-JP"/>
        </w:rPr>
        <w:t>Metode</w:t>
      </w:r>
    </w:p>
    <w:p w14:paraId="2A826556" w14:textId="77777777" w:rsidR="00B74A0D" w:rsidRPr="00B74A0D" w:rsidRDefault="00B74A0D" w:rsidP="00B74A0D">
      <w:pPr>
        <w:spacing w:after="120" w:line="288" w:lineRule="auto"/>
        <w:ind w:left="2160"/>
        <w:contextualSpacing/>
        <w:rPr>
          <w:rFonts w:eastAsia="Cambria" w:cs="Times New Roman"/>
          <w:color w:val="404040"/>
          <w:sz w:val="22"/>
          <w:szCs w:val="22"/>
          <w:lang w:eastAsia="ja-JP"/>
        </w:rPr>
      </w:pPr>
      <w:r w:rsidRPr="00B74A0D">
        <w:rPr>
          <w:rFonts w:eastAsia="Cambria" w:cs="Times New Roman"/>
          <w:color w:val="404040"/>
          <w:sz w:val="22"/>
          <w:szCs w:val="22"/>
          <w:lang w:eastAsia="ja-JP"/>
        </w:rPr>
        <w:t>-konstruktor</w:t>
      </w:r>
    </w:p>
    <w:p w14:paraId="67766ADB" w14:textId="77777777" w:rsidR="00B74A0D" w:rsidRPr="00B74A0D" w:rsidRDefault="00B74A0D" w:rsidP="00B74A0D">
      <w:pPr>
        <w:spacing w:after="120" w:line="288" w:lineRule="auto"/>
        <w:ind w:left="2160"/>
        <w:contextualSpacing/>
        <w:rPr>
          <w:rFonts w:eastAsia="Cambria" w:cs="Times New Roman"/>
          <w:color w:val="404040"/>
          <w:sz w:val="22"/>
          <w:szCs w:val="22"/>
          <w:lang w:eastAsia="ja-JP"/>
        </w:rPr>
      </w:pPr>
      <w:r w:rsidRPr="00B74A0D">
        <w:rPr>
          <w:rFonts w:eastAsia="Cambria" w:cs="Times New Roman"/>
          <w:color w:val="404040"/>
          <w:sz w:val="22"/>
          <w:szCs w:val="22"/>
          <w:lang w:eastAsia="ja-JP"/>
        </w:rPr>
        <w:t>-getteri i setter</w:t>
      </w:r>
    </w:p>
    <w:p w14:paraId="44EE52DD" w14:textId="77777777" w:rsidR="00B74A0D" w:rsidRPr="00B74A0D" w:rsidRDefault="00B74A0D" w:rsidP="00B74A0D">
      <w:pPr>
        <w:spacing w:after="120" w:line="288" w:lineRule="auto"/>
        <w:ind w:left="2160"/>
        <w:contextualSpacing/>
        <w:rPr>
          <w:rFonts w:eastAsia="Cambria" w:cs="Times New Roman"/>
          <w:color w:val="404040"/>
          <w:sz w:val="22"/>
          <w:szCs w:val="22"/>
          <w:lang w:eastAsia="ja-JP"/>
        </w:rPr>
      </w:pPr>
      <w:r w:rsidRPr="00B74A0D">
        <w:rPr>
          <w:rFonts w:eastAsia="Cambria" w:cs="Times New Roman"/>
          <w:color w:val="404040"/>
          <w:sz w:val="22"/>
          <w:szCs w:val="22"/>
          <w:lang w:eastAsia="ja-JP"/>
        </w:rPr>
        <w:t>-DajKreditnuSposobnost(): char</w:t>
      </w:r>
    </w:p>
    <w:p w14:paraId="05EDB311" w14:textId="77777777" w:rsidR="00B74A0D" w:rsidRPr="00B74A0D" w:rsidRDefault="00B74A0D" w:rsidP="00B74A0D">
      <w:pPr>
        <w:spacing w:after="120" w:line="288" w:lineRule="auto"/>
        <w:ind w:left="1080"/>
        <w:contextualSpacing/>
        <w:rPr>
          <w:rFonts w:eastAsia="Cambria" w:cs="Times New Roman"/>
          <w:color w:val="404040"/>
          <w:sz w:val="22"/>
          <w:szCs w:val="22"/>
          <w:lang w:eastAsia="ja-JP"/>
        </w:rPr>
      </w:pPr>
    </w:p>
    <w:p w14:paraId="0AFB514B" w14:textId="77777777" w:rsidR="00B74A0D" w:rsidRPr="00B74A0D" w:rsidRDefault="00B74A0D" w:rsidP="00B74A0D">
      <w:pPr>
        <w:numPr>
          <w:ilvl w:val="0"/>
          <w:numId w:val="10"/>
        </w:numPr>
        <w:spacing w:after="120" w:line="288" w:lineRule="auto"/>
        <w:contextualSpacing/>
        <w:rPr>
          <w:rFonts w:eastAsia="Cambria" w:cs="Times New Roman"/>
          <w:color w:val="404040"/>
          <w:sz w:val="22"/>
          <w:szCs w:val="22"/>
          <w:lang w:eastAsia="ja-JP"/>
        </w:rPr>
      </w:pPr>
      <w:r w:rsidRPr="00B74A0D">
        <w:rPr>
          <w:rFonts w:eastAsia="Cambria" w:cs="Times New Roman"/>
          <w:color w:val="404040"/>
          <w:sz w:val="22"/>
          <w:szCs w:val="22"/>
          <w:lang w:eastAsia="ja-JP"/>
        </w:rPr>
        <w:t>Kredit extends KreditBaza</w:t>
      </w:r>
    </w:p>
    <w:p w14:paraId="666A73F9" w14:textId="77777777" w:rsidR="00B74A0D" w:rsidRPr="00B74A0D" w:rsidRDefault="00B74A0D" w:rsidP="00B74A0D">
      <w:pPr>
        <w:numPr>
          <w:ilvl w:val="0"/>
          <w:numId w:val="11"/>
        </w:numPr>
        <w:spacing w:after="120" w:line="288" w:lineRule="auto"/>
        <w:contextualSpacing/>
        <w:rPr>
          <w:rFonts w:eastAsia="Cambria" w:cs="Times New Roman"/>
          <w:color w:val="404040"/>
          <w:sz w:val="22"/>
          <w:szCs w:val="22"/>
          <w:lang w:eastAsia="ja-JP"/>
        </w:rPr>
      </w:pPr>
      <w:r w:rsidRPr="00B74A0D">
        <w:rPr>
          <w:rFonts w:eastAsia="Cambria" w:cs="Times New Roman"/>
          <w:color w:val="404040"/>
          <w:sz w:val="22"/>
          <w:szCs w:val="22"/>
          <w:lang w:eastAsia="ja-JP"/>
        </w:rPr>
        <w:t>Atributi:</w:t>
      </w:r>
    </w:p>
    <w:p w14:paraId="1CF00D79" w14:textId="77777777" w:rsidR="00B74A0D" w:rsidRPr="00B74A0D" w:rsidRDefault="00B74A0D" w:rsidP="00B74A0D">
      <w:pPr>
        <w:spacing w:after="120" w:line="288" w:lineRule="auto"/>
        <w:ind w:left="1080"/>
        <w:contextualSpacing/>
        <w:rPr>
          <w:rFonts w:eastAsia="Cambria" w:cs="Times New Roman"/>
          <w:color w:val="404040"/>
          <w:sz w:val="22"/>
          <w:szCs w:val="22"/>
          <w:lang w:eastAsia="ja-JP"/>
        </w:rPr>
      </w:pPr>
      <w:r w:rsidRPr="00B74A0D">
        <w:rPr>
          <w:rFonts w:eastAsia="Cambria" w:cs="Times New Roman"/>
          <w:color w:val="404040"/>
          <w:sz w:val="22"/>
          <w:szCs w:val="22"/>
          <w:lang w:eastAsia="ja-JP"/>
        </w:rPr>
        <w:tab/>
      </w:r>
      <w:r w:rsidRPr="00B74A0D">
        <w:rPr>
          <w:rFonts w:eastAsia="Cambria" w:cs="Times New Roman"/>
          <w:color w:val="404040"/>
          <w:sz w:val="22"/>
          <w:szCs w:val="22"/>
          <w:lang w:eastAsia="ja-JP"/>
        </w:rPr>
        <w:tab/>
        <w:t>-IsplaceniIznos (float)</w:t>
      </w:r>
    </w:p>
    <w:p w14:paraId="404191A8" w14:textId="77777777" w:rsidR="00B74A0D" w:rsidRPr="00B74A0D" w:rsidRDefault="00B74A0D" w:rsidP="00B74A0D">
      <w:pPr>
        <w:spacing w:after="120" w:line="288" w:lineRule="auto"/>
        <w:ind w:left="1080"/>
        <w:contextualSpacing/>
        <w:rPr>
          <w:rFonts w:eastAsia="Cambria" w:cs="Times New Roman"/>
          <w:color w:val="404040"/>
          <w:sz w:val="22"/>
          <w:szCs w:val="22"/>
          <w:lang w:eastAsia="ja-JP"/>
        </w:rPr>
      </w:pPr>
      <w:r w:rsidRPr="00B74A0D">
        <w:rPr>
          <w:rFonts w:eastAsia="Cambria" w:cs="Times New Roman"/>
          <w:color w:val="404040"/>
          <w:sz w:val="22"/>
          <w:szCs w:val="22"/>
          <w:lang w:eastAsia="ja-JP"/>
        </w:rPr>
        <w:tab/>
      </w:r>
      <w:r w:rsidRPr="00B74A0D">
        <w:rPr>
          <w:rFonts w:eastAsia="Cambria" w:cs="Times New Roman"/>
          <w:color w:val="404040"/>
          <w:sz w:val="22"/>
          <w:szCs w:val="22"/>
          <w:lang w:eastAsia="ja-JP"/>
        </w:rPr>
        <w:tab/>
        <w:t>-PocetakOtplate (DateTime)</w:t>
      </w:r>
    </w:p>
    <w:p w14:paraId="2E7DA470" w14:textId="77777777" w:rsidR="00B74A0D" w:rsidRPr="00B74A0D" w:rsidRDefault="00B74A0D" w:rsidP="00B74A0D">
      <w:pPr>
        <w:spacing w:after="120" w:line="288" w:lineRule="auto"/>
        <w:ind w:left="1080"/>
        <w:contextualSpacing/>
        <w:rPr>
          <w:rFonts w:eastAsia="Cambria" w:cs="Times New Roman"/>
          <w:color w:val="404040"/>
          <w:sz w:val="22"/>
          <w:szCs w:val="22"/>
          <w:lang w:eastAsia="ja-JP"/>
        </w:rPr>
      </w:pPr>
      <w:r w:rsidRPr="00B74A0D">
        <w:rPr>
          <w:rFonts w:eastAsia="Cambria" w:cs="Times New Roman"/>
          <w:color w:val="404040"/>
          <w:sz w:val="22"/>
          <w:szCs w:val="22"/>
          <w:lang w:eastAsia="ja-JP"/>
        </w:rPr>
        <w:tab/>
      </w:r>
      <w:r w:rsidRPr="00B74A0D">
        <w:rPr>
          <w:rFonts w:eastAsia="Cambria" w:cs="Times New Roman"/>
          <w:color w:val="404040"/>
          <w:sz w:val="22"/>
          <w:szCs w:val="22"/>
          <w:lang w:eastAsia="ja-JP"/>
        </w:rPr>
        <w:tab/>
        <w:t>- StatusKredita (StatusKredita)</w:t>
      </w:r>
    </w:p>
    <w:p w14:paraId="251A1E54" w14:textId="77777777" w:rsidR="00B74A0D" w:rsidRPr="00B74A0D" w:rsidRDefault="00B74A0D" w:rsidP="00B74A0D">
      <w:pPr>
        <w:numPr>
          <w:ilvl w:val="0"/>
          <w:numId w:val="11"/>
        </w:numPr>
        <w:spacing w:after="120" w:line="288" w:lineRule="auto"/>
        <w:contextualSpacing/>
        <w:rPr>
          <w:rFonts w:eastAsia="Cambria" w:cs="Times New Roman"/>
          <w:color w:val="404040"/>
          <w:sz w:val="22"/>
          <w:szCs w:val="22"/>
          <w:lang w:eastAsia="ja-JP"/>
        </w:rPr>
      </w:pPr>
      <w:r w:rsidRPr="00B74A0D">
        <w:rPr>
          <w:rFonts w:eastAsia="Cambria" w:cs="Times New Roman"/>
          <w:color w:val="404040"/>
          <w:sz w:val="22"/>
          <w:szCs w:val="22"/>
          <w:lang w:eastAsia="ja-JP"/>
        </w:rPr>
        <w:t>Metode</w:t>
      </w:r>
    </w:p>
    <w:p w14:paraId="760A347C" w14:textId="77777777" w:rsidR="00B74A0D" w:rsidRPr="00B74A0D" w:rsidRDefault="00B74A0D" w:rsidP="00B74A0D">
      <w:pPr>
        <w:spacing w:after="120" w:line="288" w:lineRule="auto"/>
        <w:ind w:left="2160"/>
        <w:contextualSpacing/>
        <w:rPr>
          <w:rFonts w:eastAsia="Cambria" w:cs="Times New Roman"/>
          <w:color w:val="404040"/>
          <w:sz w:val="22"/>
          <w:szCs w:val="22"/>
          <w:lang w:eastAsia="ja-JP"/>
        </w:rPr>
      </w:pPr>
      <w:r w:rsidRPr="00B74A0D">
        <w:rPr>
          <w:rFonts w:eastAsia="Cambria" w:cs="Times New Roman"/>
          <w:color w:val="404040"/>
          <w:sz w:val="22"/>
          <w:szCs w:val="22"/>
          <w:lang w:eastAsia="ja-JP"/>
        </w:rPr>
        <w:t>-konstruktor</w:t>
      </w:r>
    </w:p>
    <w:p w14:paraId="008C6D31" w14:textId="77777777" w:rsidR="00B74A0D" w:rsidRPr="00B74A0D" w:rsidRDefault="00B74A0D" w:rsidP="00B74A0D">
      <w:pPr>
        <w:spacing w:after="120" w:line="288" w:lineRule="auto"/>
        <w:ind w:left="2160"/>
        <w:contextualSpacing/>
        <w:rPr>
          <w:rFonts w:eastAsia="Cambria" w:cs="Times New Roman"/>
          <w:color w:val="404040"/>
          <w:sz w:val="22"/>
          <w:szCs w:val="22"/>
          <w:lang w:eastAsia="ja-JP"/>
        </w:rPr>
      </w:pPr>
      <w:r w:rsidRPr="00B74A0D">
        <w:rPr>
          <w:rFonts w:eastAsia="Cambria" w:cs="Times New Roman"/>
          <w:color w:val="404040"/>
          <w:sz w:val="22"/>
          <w:szCs w:val="22"/>
          <w:lang w:eastAsia="ja-JP"/>
        </w:rPr>
        <w:t>-getteri i setteri</w:t>
      </w:r>
    </w:p>
    <w:p w14:paraId="264592E5" w14:textId="77777777" w:rsidR="00B74A0D" w:rsidRPr="00B74A0D" w:rsidRDefault="00B74A0D" w:rsidP="00B74A0D">
      <w:pPr>
        <w:spacing w:after="120" w:line="288" w:lineRule="auto"/>
        <w:ind w:left="2160"/>
        <w:contextualSpacing/>
        <w:rPr>
          <w:rFonts w:eastAsia="Cambria" w:cs="Times New Roman"/>
          <w:color w:val="404040"/>
          <w:sz w:val="22"/>
          <w:szCs w:val="22"/>
          <w:lang w:eastAsia="ja-JP"/>
        </w:rPr>
      </w:pPr>
      <w:r w:rsidRPr="00B74A0D">
        <w:rPr>
          <w:rFonts w:eastAsia="Cambria" w:cs="Times New Roman"/>
          <w:color w:val="404040"/>
          <w:sz w:val="22"/>
          <w:szCs w:val="22"/>
          <w:lang w:eastAsia="ja-JP"/>
        </w:rPr>
        <w:t>-UplatiMjesecnuRatu(): void</w:t>
      </w:r>
    </w:p>
    <w:p w14:paraId="56212778" w14:textId="77777777" w:rsidR="00B74A0D" w:rsidRPr="00B74A0D" w:rsidRDefault="00B74A0D" w:rsidP="00B74A0D">
      <w:pPr>
        <w:spacing w:after="120" w:line="288" w:lineRule="auto"/>
        <w:ind w:left="2160"/>
        <w:contextualSpacing/>
        <w:rPr>
          <w:rFonts w:eastAsia="Cambria" w:cs="Times New Roman"/>
          <w:color w:val="404040"/>
          <w:sz w:val="22"/>
          <w:szCs w:val="22"/>
          <w:lang w:eastAsia="ja-JP"/>
        </w:rPr>
      </w:pPr>
      <w:r w:rsidRPr="00B74A0D">
        <w:rPr>
          <w:rFonts w:eastAsia="Cambria" w:cs="Times New Roman"/>
          <w:color w:val="404040"/>
          <w:sz w:val="22"/>
          <w:szCs w:val="22"/>
          <w:lang w:eastAsia="ja-JP"/>
        </w:rPr>
        <w:t>-ZavrsiKredit(): void</w:t>
      </w:r>
    </w:p>
    <w:p w14:paraId="50F4087D" w14:textId="77777777" w:rsidR="00B74A0D" w:rsidRPr="00B74A0D" w:rsidRDefault="00B74A0D" w:rsidP="00B74A0D">
      <w:pPr>
        <w:spacing w:after="120" w:line="288" w:lineRule="auto"/>
        <w:ind w:left="2160"/>
        <w:contextualSpacing/>
        <w:rPr>
          <w:rFonts w:eastAsia="Cambria" w:cs="Times New Roman"/>
          <w:color w:val="404040"/>
          <w:sz w:val="22"/>
          <w:szCs w:val="22"/>
          <w:lang w:eastAsia="ja-JP"/>
        </w:rPr>
      </w:pPr>
    </w:p>
    <w:p w14:paraId="3CF67622" w14:textId="77777777" w:rsidR="00B74A0D" w:rsidRPr="00B74A0D" w:rsidRDefault="00B74A0D" w:rsidP="00B74A0D">
      <w:pPr>
        <w:numPr>
          <w:ilvl w:val="0"/>
          <w:numId w:val="10"/>
        </w:numPr>
        <w:spacing w:after="120" w:line="288" w:lineRule="auto"/>
        <w:contextualSpacing/>
        <w:rPr>
          <w:rFonts w:eastAsia="Cambria" w:cs="Times New Roman"/>
          <w:color w:val="404040"/>
          <w:sz w:val="22"/>
          <w:szCs w:val="22"/>
          <w:lang w:eastAsia="ja-JP"/>
        </w:rPr>
      </w:pPr>
      <w:r w:rsidRPr="00B74A0D">
        <w:rPr>
          <w:rFonts w:eastAsia="Cambria" w:cs="Times New Roman"/>
          <w:color w:val="404040"/>
          <w:sz w:val="22"/>
          <w:szCs w:val="22"/>
          <w:lang w:eastAsia="ja-JP"/>
        </w:rPr>
        <w:t xml:space="preserve">Bankar extends Korisnik </w:t>
      </w:r>
    </w:p>
    <w:p w14:paraId="561EBE35" w14:textId="77777777" w:rsidR="00B74A0D" w:rsidRPr="00B74A0D" w:rsidRDefault="00B74A0D" w:rsidP="00B74A0D">
      <w:pPr>
        <w:numPr>
          <w:ilvl w:val="0"/>
          <w:numId w:val="11"/>
        </w:numPr>
        <w:spacing w:after="120" w:line="288" w:lineRule="auto"/>
        <w:contextualSpacing/>
        <w:rPr>
          <w:rFonts w:eastAsia="Cambria" w:cs="Times New Roman"/>
          <w:color w:val="404040"/>
          <w:sz w:val="22"/>
          <w:szCs w:val="22"/>
          <w:lang w:eastAsia="ja-JP"/>
        </w:rPr>
      </w:pPr>
      <w:r w:rsidRPr="00B74A0D">
        <w:rPr>
          <w:rFonts w:eastAsia="Cambria" w:cs="Times New Roman"/>
          <w:color w:val="404040"/>
          <w:sz w:val="22"/>
          <w:szCs w:val="22"/>
          <w:lang w:eastAsia="ja-JP"/>
        </w:rPr>
        <w:t>Atributi:</w:t>
      </w:r>
    </w:p>
    <w:p w14:paraId="7473D882" w14:textId="77777777" w:rsidR="00B74A0D" w:rsidRPr="00B74A0D" w:rsidRDefault="00B74A0D" w:rsidP="00B74A0D">
      <w:pPr>
        <w:spacing w:after="120" w:line="288" w:lineRule="auto"/>
        <w:ind w:left="1080"/>
        <w:contextualSpacing/>
        <w:rPr>
          <w:rFonts w:eastAsia="Cambria" w:cs="Times New Roman"/>
          <w:color w:val="404040"/>
          <w:sz w:val="22"/>
          <w:szCs w:val="22"/>
          <w:lang w:eastAsia="ja-JP"/>
        </w:rPr>
      </w:pPr>
      <w:r w:rsidRPr="00B74A0D">
        <w:rPr>
          <w:rFonts w:eastAsia="Cambria" w:cs="Times New Roman"/>
          <w:color w:val="404040"/>
          <w:sz w:val="22"/>
          <w:szCs w:val="22"/>
          <w:lang w:eastAsia="ja-JP"/>
        </w:rPr>
        <w:tab/>
      </w:r>
      <w:r w:rsidRPr="00B74A0D">
        <w:rPr>
          <w:rFonts w:eastAsia="Cambria" w:cs="Times New Roman"/>
          <w:color w:val="404040"/>
          <w:sz w:val="22"/>
          <w:szCs w:val="22"/>
          <w:lang w:eastAsia="ja-JP"/>
        </w:rPr>
        <w:tab/>
        <w:t>- mjestoZaposlenja (Filijala)</w:t>
      </w:r>
    </w:p>
    <w:p w14:paraId="1B45EA97" w14:textId="77777777" w:rsidR="00B74A0D" w:rsidRPr="00B74A0D" w:rsidRDefault="00B74A0D" w:rsidP="00B74A0D">
      <w:pPr>
        <w:numPr>
          <w:ilvl w:val="0"/>
          <w:numId w:val="11"/>
        </w:numPr>
        <w:spacing w:after="120" w:line="288" w:lineRule="auto"/>
        <w:contextualSpacing/>
        <w:rPr>
          <w:rFonts w:eastAsia="Cambria" w:cs="Times New Roman"/>
          <w:color w:val="404040"/>
          <w:sz w:val="22"/>
          <w:szCs w:val="22"/>
          <w:lang w:eastAsia="ja-JP"/>
        </w:rPr>
      </w:pPr>
      <w:r w:rsidRPr="00B74A0D">
        <w:rPr>
          <w:rFonts w:eastAsia="Cambria" w:cs="Times New Roman"/>
          <w:color w:val="404040"/>
          <w:sz w:val="22"/>
          <w:szCs w:val="22"/>
          <w:lang w:eastAsia="ja-JP"/>
        </w:rPr>
        <w:t>Metode</w:t>
      </w:r>
    </w:p>
    <w:p w14:paraId="644563F7" w14:textId="77777777" w:rsidR="00B74A0D" w:rsidRPr="00B74A0D" w:rsidRDefault="00B74A0D" w:rsidP="00B74A0D">
      <w:pPr>
        <w:spacing w:after="120" w:line="288" w:lineRule="auto"/>
        <w:ind w:left="2160"/>
        <w:contextualSpacing/>
        <w:rPr>
          <w:rFonts w:eastAsia="Cambria" w:cs="Times New Roman"/>
          <w:color w:val="404040"/>
          <w:sz w:val="22"/>
          <w:szCs w:val="22"/>
          <w:lang w:eastAsia="ja-JP"/>
        </w:rPr>
      </w:pPr>
      <w:r w:rsidRPr="00B74A0D">
        <w:rPr>
          <w:rFonts w:eastAsia="Cambria" w:cs="Times New Roman"/>
          <w:color w:val="404040"/>
          <w:sz w:val="22"/>
          <w:szCs w:val="22"/>
          <w:lang w:eastAsia="ja-JP"/>
        </w:rPr>
        <w:t>-konstruktor</w:t>
      </w:r>
    </w:p>
    <w:p w14:paraId="5518F503" w14:textId="77777777" w:rsidR="00B74A0D" w:rsidRPr="00B74A0D" w:rsidRDefault="00B74A0D" w:rsidP="00B74A0D">
      <w:pPr>
        <w:spacing w:after="120" w:line="288" w:lineRule="auto"/>
        <w:ind w:left="2160"/>
        <w:contextualSpacing/>
        <w:rPr>
          <w:rFonts w:eastAsia="Cambria" w:cs="Times New Roman"/>
          <w:color w:val="404040"/>
          <w:sz w:val="22"/>
          <w:szCs w:val="22"/>
          <w:lang w:eastAsia="ja-JP"/>
        </w:rPr>
      </w:pPr>
      <w:r w:rsidRPr="00B74A0D">
        <w:rPr>
          <w:rFonts w:eastAsia="Cambria" w:cs="Times New Roman"/>
          <w:color w:val="404040"/>
          <w:sz w:val="22"/>
          <w:szCs w:val="22"/>
          <w:lang w:eastAsia="ja-JP"/>
        </w:rPr>
        <w:t>-getteri i setteri</w:t>
      </w:r>
    </w:p>
    <w:p w14:paraId="397C5EB7" w14:textId="77777777" w:rsidR="00B74A0D" w:rsidRPr="00B74A0D" w:rsidRDefault="00B74A0D" w:rsidP="00B74A0D">
      <w:pPr>
        <w:spacing w:after="120" w:line="288" w:lineRule="auto"/>
        <w:ind w:left="2160"/>
        <w:contextualSpacing/>
        <w:rPr>
          <w:rFonts w:eastAsia="Cambria" w:cs="Times New Roman"/>
          <w:color w:val="404040"/>
          <w:sz w:val="22"/>
          <w:szCs w:val="22"/>
          <w:lang w:eastAsia="ja-JP"/>
        </w:rPr>
      </w:pPr>
    </w:p>
    <w:p w14:paraId="734A5829" w14:textId="77777777" w:rsidR="00B74A0D" w:rsidRPr="00B74A0D" w:rsidRDefault="00B74A0D" w:rsidP="00B74A0D">
      <w:pPr>
        <w:numPr>
          <w:ilvl w:val="0"/>
          <w:numId w:val="10"/>
        </w:numPr>
        <w:spacing w:after="120" w:line="288" w:lineRule="auto"/>
        <w:contextualSpacing/>
        <w:rPr>
          <w:rFonts w:eastAsia="Cambria" w:cs="Times New Roman"/>
          <w:color w:val="404040"/>
          <w:sz w:val="22"/>
          <w:szCs w:val="22"/>
          <w:lang w:eastAsia="ja-JP"/>
        </w:rPr>
      </w:pPr>
      <w:r w:rsidRPr="00B74A0D">
        <w:rPr>
          <w:rFonts w:eastAsia="Cambria" w:cs="Times New Roman"/>
          <w:color w:val="404040"/>
          <w:sz w:val="22"/>
          <w:szCs w:val="22"/>
          <w:lang w:eastAsia="ja-JP"/>
        </w:rPr>
        <w:t xml:space="preserve">Administrator extends Korisnik </w:t>
      </w:r>
    </w:p>
    <w:p w14:paraId="06251A41" w14:textId="77777777" w:rsidR="00B74A0D" w:rsidRPr="00B74A0D" w:rsidRDefault="00B74A0D" w:rsidP="00B74A0D">
      <w:pPr>
        <w:numPr>
          <w:ilvl w:val="0"/>
          <w:numId w:val="11"/>
        </w:numPr>
        <w:spacing w:after="120" w:line="288" w:lineRule="auto"/>
        <w:contextualSpacing/>
        <w:rPr>
          <w:rFonts w:eastAsia="Cambria" w:cs="Times New Roman"/>
          <w:color w:val="404040"/>
          <w:sz w:val="22"/>
          <w:szCs w:val="22"/>
          <w:lang w:eastAsia="ja-JP"/>
        </w:rPr>
      </w:pPr>
      <w:r w:rsidRPr="00B74A0D">
        <w:rPr>
          <w:rFonts w:eastAsia="Cambria" w:cs="Times New Roman"/>
          <w:color w:val="404040"/>
          <w:sz w:val="22"/>
          <w:szCs w:val="22"/>
          <w:lang w:eastAsia="ja-JP"/>
        </w:rPr>
        <w:t>Metode</w:t>
      </w:r>
    </w:p>
    <w:p w14:paraId="586CDEBE" w14:textId="77777777" w:rsidR="00B74A0D" w:rsidRPr="00B74A0D" w:rsidRDefault="00B74A0D" w:rsidP="00B74A0D">
      <w:pPr>
        <w:spacing w:after="120" w:line="288" w:lineRule="auto"/>
        <w:ind w:left="2160"/>
        <w:contextualSpacing/>
        <w:rPr>
          <w:rFonts w:eastAsia="Cambria" w:cs="Times New Roman"/>
          <w:color w:val="404040"/>
          <w:sz w:val="22"/>
          <w:szCs w:val="22"/>
          <w:lang w:eastAsia="ja-JP"/>
        </w:rPr>
      </w:pPr>
      <w:r w:rsidRPr="00B74A0D">
        <w:rPr>
          <w:rFonts w:eastAsia="Cambria" w:cs="Times New Roman"/>
          <w:color w:val="404040"/>
          <w:sz w:val="22"/>
          <w:szCs w:val="22"/>
          <w:lang w:eastAsia="ja-JP"/>
        </w:rPr>
        <w:t>-konstruktor</w:t>
      </w:r>
    </w:p>
    <w:p w14:paraId="63AA0287" w14:textId="77777777" w:rsidR="00B74A0D" w:rsidRPr="00B74A0D" w:rsidRDefault="00B74A0D" w:rsidP="00B74A0D">
      <w:pPr>
        <w:spacing w:after="120" w:line="288" w:lineRule="auto"/>
        <w:ind w:left="2160"/>
        <w:contextualSpacing/>
        <w:rPr>
          <w:rFonts w:eastAsia="Cambria" w:cs="Times New Roman"/>
          <w:color w:val="404040"/>
          <w:sz w:val="22"/>
          <w:szCs w:val="22"/>
          <w:lang w:eastAsia="ja-JP"/>
        </w:rPr>
      </w:pPr>
      <w:r w:rsidRPr="00B74A0D">
        <w:rPr>
          <w:rFonts w:eastAsia="Cambria" w:cs="Times New Roman"/>
          <w:color w:val="404040"/>
          <w:sz w:val="22"/>
          <w:szCs w:val="22"/>
          <w:lang w:eastAsia="ja-JP"/>
        </w:rPr>
        <w:t>-getteri i setteri</w:t>
      </w:r>
    </w:p>
    <w:p w14:paraId="0C2FD747" w14:textId="77777777" w:rsidR="00B74A0D" w:rsidRPr="00B74A0D" w:rsidRDefault="00B74A0D" w:rsidP="00B74A0D">
      <w:pPr>
        <w:spacing w:after="120" w:line="288" w:lineRule="auto"/>
        <w:ind w:left="1080"/>
        <w:contextualSpacing/>
        <w:rPr>
          <w:rFonts w:eastAsia="Cambria" w:cs="Times New Roman"/>
          <w:color w:val="404040"/>
          <w:sz w:val="22"/>
          <w:szCs w:val="22"/>
          <w:lang w:eastAsia="ja-JP"/>
        </w:rPr>
      </w:pPr>
    </w:p>
    <w:p w14:paraId="2262774B" w14:textId="77777777" w:rsidR="00B74A0D" w:rsidRPr="00B74A0D" w:rsidRDefault="00B74A0D" w:rsidP="00B74A0D">
      <w:pPr>
        <w:numPr>
          <w:ilvl w:val="0"/>
          <w:numId w:val="10"/>
        </w:numPr>
        <w:spacing w:after="120" w:line="288" w:lineRule="auto"/>
        <w:contextualSpacing/>
        <w:rPr>
          <w:rFonts w:eastAsia="Cambria" w:cs="Times New Roman"/>
          <w:color w:val="404040"/>
          <w:sz w:val="22"/>
          <w:szCs w:val="22"/>
          <w:lang w:eastAsia="ja-JP"/>
        </w:rPr>
      </w:pPr>
      <w:r w:rsidRPr="00B74A0D">
        <w:rPr>
          <w:rFonts w:eastAsia="Cambria" w:cs="Times New Roman"/>
          <w:color w:val="404040"/>
          <w:sz w:val="22"/>
          <w:szCs w:val="22"/>
          <w:lang w:eastAsia="ja-JP"/>
        </w:rPr>
        <w:t>Filijala extends IMapObjekat</w:t>
      </w:r>
    </w:p>
    <w:p w14:paraId="36872A13" w14:textId="77777777" w:rsidR="00B74A0D" w:rsidRPr="00B74A0D" w:rsidRDefault="00B74A0D" w:rsidP="00B74A0D">
      <w:pPr>
        <w:numPr>
          <w:ilvl w:val="0"/>
          <w:numId w:val="11"/>
        </w:numPr>
        <w:spacing w:after="120" w:line="288" w:lineRule="auto"/>
        <w:contextualSpacing/>
        <w:rPr>
          <w:rFonts w:eastAsia="Cambria" w:cs="Times New Roman"/>
          <w:color w:val="404040"/>
          <w:sz w:val="22"/>
          <w:szCs w:val="22"/>
          <w:lang w:eastAsia="ja-JP"/>
        </w:rPr>
      </w:pPr>
      <w:r w:rsidRPr="00B74A0D">
        <w:rPr>
          <w:rFonts w:eastAsia="Cambria" w:cs="Times New Roman"/>
          <w:color w:val="404040"/>
          <w:sz w:val="22"/>
          <w:szCs w:val="22"/>
          <w:lang w:eastAsia="ja-JP"/>
        </w:rPr>
        <w:t>Atributi:</w:t>
      </w:r>
      <w:bookmarkStart w:id="0" w:name="OLE_LINK22"/>
      <w:bookmarkStart w:id="1" w:name="OLE_LINK23"/>
    </w:p>
    <w:p w14:paraId="7A65ECB9" w14:textId="77777777" w:rsidR="00B74A0D" w:rsidRPr="00B74A0D" w:rsidRDefault="00B74A0D" w:rsidP="00B74A0D">
      <w:pPr>
        <w:spacing w:after="120" w:line="288" w:lineRule="auto"/>
        <w:ind w:left="1080"/>
        <w:contextualSpacing/>
        <w:rPr>
          <w:rFonts w:eastAsia="Cambria" w:cs="Times New Roman"/>
          <w:color w:val="404040"/>
          <w:sz w:val="22"/>
          <w:szCs w:val="22"/>
          <w:lang w:eastAsia="ja-JP"/>
        </w:rPr>
      </w:pPr>
      <w:r w:rsidRPr="00B74A0D">
        <w:rPr>
          <w:rFonts w:eastAsia="Cambria" w:cs="Times New Roman"/>
          <w:color w:val="404040"/>
          <w:sz w:val="22"/>
          <w:szCs w:val="22"/>
          <w:lang w:eastAsia="ja-JP"/>
        </w:rPr>
        <w:tab/>
      </w:r>
      <w:r w:rsidRPr="00B74A0D">
        <w:rPr>
          <w:rFonts w:eastAsia="Cambria" w:cs="Times New Roman"/>
          <w:color w:val="404040"/>
          <w:sz w:val="22"/>
          <w:szCs w:val="22"/>
          <w:lang w:eastAsia="ja-JP"/>
        </w:rPr>
        <w:tab/>
        <w:t>- Id (int)</w:t>
      </w:r>
    </w:p>
    <w:bookmarkEnd w:id="0"/>
    <w:bookmarkEnd w:id="1"/>
    <w:p w14:paraId="33375C89" w14:textId="77777777" w:rsidR="00B74A0D" w:rsidRPr="00B74A0D" w:rsidRDefault="00B74A0D" w:rsidP="00B74A0D">
      <w:pPr>
        <w:spacing w:after="120" w:line="288" w:lineRule="auto"/>
        <w:ind w:left="1080"/>
        <w:contextualSpacing/>
        <w:rPr>
          <w:rFonts w:eastAsia="Cambria" w:cs="Times New Roman"/>
          <w:color w:val="404040"/>
          <w:sz w:val="22"/>
          <w:szCs w:val="22"/>
          <w:lang w:eastAsia="ja-JP"/>
        </w:rPr>
      </w:pPr>
      <w:r w:rsidRPr="00B74A0D">
        <w:rPr>
          <w:rFonts w:eastAsia="Cambria" w:cs="Times New Roman"/>
          <w:color w:val="404040"/>
          <w:sz w:val="22"/>
          <w:szCs w:val="22"/>
          <w:lang w:eastAsia="ja-JP"/>
        </w:rPr>
        <w:tab/>
      </w:r>
      <w:r w:rsidRPr="00B74A0D">
        <w:rPr>
          <w:rFonts w:eastAsia="Cambria" w:cs="Times New Roman"/>
          <w:color w:val="404040"/>
          <w:sz w:val="22"/>
          <w:szCs w:val="22"/>
          <w:lang w:eastAsia="ja-JP"/>
        </w:rPr>
        <w:tab/>
        <w:t>- Ime (string)</w:t>
      </w:r>
      <w:bookmarkStart w:id="2" w:name="OLE_LINK24"/>
      <w:bookmarkStart w:id="3" w:name="OLE_LINK25"/>
    </w:p>
    <w:p w14:paraId="6DE5B9D3" w14:textId="77777777" w:rsidR="00B74A0D" w:rsidRPr="00B74A0D" w:rsidRDefault="00B74A0D" w:rsidP="00B74A0D">
      <w:pPr>
        <w:spacing w:after="120" w:line="288" w:lineRule="auto"/>
        <w:ind w:left="1080"/>
        <w:contextualSpacing/>
        <w:rPr>
          <w:rFonts w:eastAsia="Cambria" w:cs="Times New Roman"/>
          <w:color w:val="404040"/>
          <w:sz w:val="22"/>
          <w:szCs w:val="22"/>
          <w:lang w:eastAsia="ja-JP"/>
        </w:rPr>
      </w:pPr>
      <w:r w:rsidRPr="00B74A0D">
        <w:rPr>
          <w:rFonts w:eastAsia="Cambria" w:cs="Times New Roman"/>
          <w:color w:val="404040"/>
          <w:sz w:val="22"/>
          <w:szCs w:val="22"/>
          <w:lang w:eastAsia="ja-JP"/>
        </w:rPr>
        <w:tab/>
      </w:r>
      <w:r w:rsidRPr="00B74A0D">
        <w:rPr>
          <w:rFonts w:eastAsia="Cambria" w:cs="Times New Roman"/>
          <w:color w:val="404040"/>
          <w:sz w:val="22"/>
          <w:szCs w:val="22"/>
          <w:lang w:eastAsia="ja-JP"/>
        </w:rPr>
        <w:tab/>
        <w:t>- Adresa (Adresa)</w:t>
      </w:r>
    </w:p>
    <w:bookmarkEnd w:id="2"/>
    <w:bookmarkEnd w:id="3"/>
    <w:p w14:paraId="2116CD7D" w14:textId="77777777" w:rsidR="00B74A0D" w:rsidRPr="00B74A0D" w:rsidRDefault="00B74A0D" w:rsidP="00B74A0D">
      <w:pPr>
        <w:spacing w:after="120" w:line="288" w:lineRule="auto"/>
        <w:ind w:left="1080"/>
        <w:contextualSpacing/>
        <w:rPr>
          <w:rFonts w:eastAsia="Cambria" w:cs="Times New Roman"/>
          <w:color w:val="404040"/>
          <w:sz w:val="22"/>
          <w:szCs w:val="22"/>
          <w:lang w:eastAsia="ja-JP"/>
        </w:rPr>
      </w:pPr>
      <w:r w:rsidRPr="00B74A0D">
        <w:rPr>
          <w:rFonts w:eastAsia="Cambria" w:cs="Times New Roman"/>
          <w:color w:val="404040"/>
          <w:sz w:val="22"/>
          <w:szCs w:val="22"/>
          <w:lang w:eastAsia="ja-JP"/>
        </w:rPr>
        <w:tab/>
      </w:r>
      <w:r w:rsidRPr="00B74A0D">
        <w:rPr>
          <w:rFonts w:eastAsia="Cambria" w:cs="Times New Roman"/>
          <w:color w:val="404040"/>
          <w:sz w:val="22"/>
          <w:szCs w:val="22"/>
          <w:lang w:eastAsia="ja-JP"/>
        </w:rPr>
        <w:tab/>
        <w:t>- BrojTelefona (string)</w:t>
      </w:r>
    </w:p>
    <w:p w14:paraId="02D5F561" w14:textId="77777777" w:rsidR="00B74A0D" w:rsidRPr="00B74A0D" w:rsidRDefault="00B74A0D" w:rsidP="00B74A0D">
      <w:pPr>
        <w:numPr>
          <w:ilvl w:val="0"/>
          <w:numId w:val="11"/>
        </w:numPr>
        <w:spacing w:after="120" w:line="288" w:lineRule="auto"/>
        <w:contextualSpacing/>
        <w:rPr>
          <w:rFonts w:eastAsia="Cambria" w:cs="Times New Roman"/>
          <w:color w:val="404040"/>
          <w:sz w:val="22"/>
          <w:szCs w:val="22"/>
          <w:lang w:eastAsia="ja-JP"/>
        </w:rPr>
      </w:pPr>
      <w:r w:rsidRPr="00B74A0D">
        <w:rPr>
          <w:rFonts w:eastAsia="Cambria" w:cs="Times New Roman"/>
          <w:color w:val="404040"/>
          <w:sz w:val="22"/>
          <w:szCs w:val="22"/>
          <w:lang w:eastAsia="ja-JP"/>
        </w:rPr>
        <w:t>Metode</w:t>
      </w:r>
    </w:p>
    <w:p w14:paraId="653329DB" w14:textId="77777777" w:rsidR="00B74A0D" w:rsidRPr="00B74A0D" w:rsidRDefault="00B74A0D" w:rsidP="00B74A0D">
      <w:pPr>
        <w:spacing w:after="120" w:line="288" w:lineRule="auto"/>
        <w:ind w:left="2160"/>
        <w:contextualSpacing/>
        <w:rPr>
          <w:rFonts w:eastAsia="Cambria" w:cs="Times New Roman"/>
          <w:color w:val="404040"/>
          <w:sz w:val="22"/>
          <w:szCs w:val="22"/>
          <w:lang w:eastAsia="ja-JP"/>
        </w:rPr>
      </w:pPr>
      <w:r w:rsidRPr="00B74A0D">
        <w:rPr>
          <w:rFonts w:eastAsia="Cambria" w:cs="Times New Roman"/>
          <w:color w:val="404040"/>
          <w:sz w:val="22"/>
          <w:szCs w:val="22"/>
          <w:lang w:eastAsia="ja-JP"/>
        </w:rPr>
        <w:t>-konstruktori</w:t>
      </w:r>
    </w:p>
    <w:p w14:paraId="76D9A96C" w14:textId="77777777" w:rsidR="00B74A0D" w:rsidRPr="00B74A0D" w:rsidRDefault="00B74A0D" w:rsidP="00B74A0D">
      <w:pPr>
        <w:spacing w:after="120" w:line="288" w:lineRule="auto"/>
        <w:ind w:left="2160"/>
        <w:contextualSpacing/>
        <w:rPr>
          <w:rFonts w:eastAsia="Cambria" w:cs="Times New Roman"/>
          <w:color w:val="404040"/>
          <w:sz w:val="22"/>
          <w:szCs w:val="22"/>
          <w:lang w:eastAsia="ja-JP"/>
        </w:rPr>
      </w:pPr>
      <w:r w:rsidRPr="00B74A0D">
        <w:rPr>
          <w:rFonts w:eastAsia="Cambria" w:cs="Times New Roman"/>
          <w:color w:val="404040"/>
          <w:sz w:val="22"/>
          <w:szCs w:val="22"/>
          <w:lang w:eastAsia="ja-JP"/>
        </w:rPr>
        <w:t>-getteri i setteri</w:t>
      </w:r>
    </w:p>
    <w:p w14:paraId="1745968A" w14:textId="77777777" w:rsidR="00B74A0D" w:rsidRDefault="00B74A0D" w:rsidP="00B74A0D">
      <w:pPr>
        <w:spacing w:after="120" w:line="288" w:lineRule="auto"/>
        <w:ind w:left="2160"/>
        <w:contextualSpacing/>
        <w:rPr>
          <w:rFonts w:eastAsia="Cambria" w:cs="Times New Roman"/>
          <w:color w:val="404040"/>
          <w:sz w:val="22"/>
          <w:szCs w:val="22"/>
          <w:lang w:eastAsia="ja-JP"/>
        </w:rPr>
      </w:pPr>
      <w:r w:rsidRPr="00B74A0D">
        <w:rPr>
          <w:rFonts w:eastAsia="Cambria" w:cs="Times New Roman"/>
          <w:color w:val="404040"/>
          <w:sz w:val="22"/>
          <w:szCs w:val="22"/>
          <w:lang w:eastAsia="ja-JP"/>
        </w:rPr>
        <w:t>-string DajVrstu()</w:t>
      </w:r>
    </w:p>
    <w:p w14:paraId="63ACDAD0" w14:textId="77777777" w:rsidR="00B74A0D" w:rsidRDefault="00B74A0D" w:rsidP="00B74A0D">
      <w:pPr>
        <w:spacing w:after="120" w:line="288" w:lineRule="auto"/>
        <w:ind w:left="2160"/>
        <w:contextualSpacing/>
        <w:rPr>
          <w:rFonts w:eastAsia="Cambria" w:cs="Times New Roman"/>
          <w:color w:val="404040"/>
          <w:sz w:val="22"/>
          <w:szCs w:val="22"/>
          <w:lang w:eastAsia="ja-JP"/>
        </w:rPr>
      </w:pPr>
    </w:p>
    <w:p w14:paraId="79533D9E" w14:textId="77777777" w:rsidR="00B74A0D" w:rsidRDefault="00B74A0D" w:rsidP="00B74A0D">
      <w:pPr>
        <w:spacing w:after="120" w:line="288" w:lineRule="auto"/>
        <w:ind w:left="2160"/>
        <w:contextualSpacing/>
        <w:rPr>
          <w:rFonts w:eastAsia="Cambria" w:cs="Times New Roman"/>
          <w:color w:val="404040"/>
          <w:sz w:val="22"/>
          <w:szCs w:val="22"/>
          <w:lang w:eastAsia="ja-JP"/>
        </w:rPr>
      </w:pPr>
    </w:p>
    <w:p w14:paraId="096FD15C" w14:textId="77777777" w:rsidR="00B74A0D" w:rsidRPr="00B74A0D" w:rsidRDefault="00B74A0D" w:rsidP="00B74A0D">
      <w:pPr>
        <w:spacing w:after="120" w:line="288" w:lineRule="auto"/>
        <w:ind w:left="2160"/>
        <w:contextualSpacing/>
        <w:rPr>
          <w:rFonts w:eastAsia="Cambria" w:cs="Times New Roman"/>
          <w:color w:val="404040"/>
          <w:sz w:val="22"/>
          <w:szCs w:val="22"/>
          <w:lang w:eastAsia="ja-JP"/>
        </w:rPr>
      </w:pPr>
    </w:p>
    <w:p w14:paraId="21BF6CBF" w14:textId="77777777" w:rsidR="00B74A0D" w:rsidRPr="00B74A0D" w:rsidRDefault="00B74A0D" w:rsidP="00B74A0D">
      <w:pPr>
        <w:spacing w:after="120" w:line="288" w:lineRule="auto"/>
        <w:ind w:left="2160"/>
        <w:contextualSpacing/>
        <w:rPr>
          <w:rFonts w:eastAsia="Cambria" w:cs="Times New Roman"/>
          <w:color w:val="404040"/>
          <w:sz w:val="22"/>
          <w:szCs w:val="22"/>
          <w:lang w:eastAsia="ja-JP"/>
        </w:rPr>
      </w:pPr>
    </w:p>
    <w:p w14:paraId="47BBA950" w14:textId="77777777" w:rsidR="00B74A0D" w:rsidRPr="00B74A0D" w:rsidRDefault="00B74A0D" w:rsidP="00B74A0D">
      <w:pPr>
        <w:numPr>
          <w:ilvl w:val="0"/>
          <w:numId w:val="10"/>
        </w:numPr>
        <w:spacing w:after="120" w:line="288" w:lineRule="auto"/>
        <w:contextualSpacing/>
        <w:rPr>
          <w:rFonts w:eastAsia="Cambria" w:cs="Times New Roman"/>
          <w:color w:val="404040"/>
          <w:sz w:val="22"/>
          <w:szCs w:val="22"/>
          <w:lang w:eastAsia="ja-JP"/>
        </w:rPr>
      </w:pPr>
      <w:r w:rsidRPr="00B74A0D">
        <w:rPr>
          <w:rFonts w:eastAsia="Cambria" w:cs="Times New Roman"/>
          <w:color w:val="404040"/>
          <w:sz w:val="22"/>
          <w:szCs w:val="22"/>
          <w:lang w:eastAsia="ja-JP"/>
        </w:rPr>
        <w:t>Bankomat extends IMapObjekat</w:t>
      </w:r>
    </w:p>
    <w:p w14:paraId="055B384F" w14:textId="77777777" w:rsidR="00B74A0D" w:rsidRPr="00B74A0D" w:rsidRDefault="00B74A0D" w:rsidP="00B74A0D">
      <w:pPr>
        <w:numPr>
          <w:ilvl w:val="0"/>
          <w:numId w:val="11"/>
        </w:numPr>
        <w:spacing w:after="120" w:line="288" w:lineRule="auto"/>
        <w:contextualSpacing/>
        <w:rPr>
          <w:rFonts w:eastAsia="Cambria" w:cs="Times New Roman"/>
          <w:color w:val="404040"/>
          <w:sz w:val="22"/>
          <w:szCs w:val="22"/>
          <w:lang w:eastAsia="ja-JP"/>
        </w:rPr>
      </w:pPr>
      <w:r w:rsidRPr="00B74A0D">
        <w:rPr>
          <w:rFonts w:eastAsia="Cambria" w:cs="Times New Roman"/>
          <w:color w:val="404040"/>
          <w:sz w:val="22"/>
          <w:szCs w:val="22"/>
          <w:lang w:eastAsia="ja-JP"/>
        </w:rPr>
        <w:t>Atributi:</w:t>
      </w:r>
    </w:p>
    <w:p w14:paraId="178BE4CD" w14:textId="77777777" w:rsidR="00B74A0D" w:rsidRPr="00B74A0D" w:rsidRDefault="00B74A0D" w:rsidP="00B74A0D">
      <w:pPr>
        <w:spacing w:after="120" w:line="288" w:lineRule="auto"/>
        <w:ind w:left="1080"/>
        <w:contextualSpacing/>
        <w:rPr>
          <w:rFonts w:eastAsia="Cambria" w:cs="Times New Roman"/>
          <w:color w:val="404040"/>
          <w:sz w:val="22"/>
          <w:szCs w:val="22"/>
          <w:lang w:eastAsia="ja-JP"/>
        </w:rPr>
      </w:pPr>
      <w:r w:rsidRPr="00B74A0D">
        <w:rPr>
          <w:rFonts w:eastAsia="Cambria" w:cs="Times New Roman"/>
          <w:color w:val="404040"/>
          <w:sz w:val="22"/>
          <w:szCs w:val="22"/>
          <w:lang w:eastAsia="ja-JP"/>
        </w:rPr>
        <w:tab/>
      </w:r>
      <w:r w:rsidRPr="00B74A0D">
        <w:rPr>
          <w:rFonts w:eastAsia="Cambria" w:cs="Times New Roman"/>
          <w:color w:val="404040"/>
          <w:sz w:val="22"/>
          <w:szCs w:val="22"/>
          <w:lang w:eastAsia="ja-JP"/>
        </w:rPr>
        <w:tab/>
        <w:t>- Id (int)</w:t>
      </w:r>
    </w:p>
    <w:p w14:paraId="6CD5457E" w14:textId="77777777" w:rsidR="00B74A0D" w:rsidRPr="00B74A0D" w:rsidRDefault="00B74A0D" w:rsidP="00B74A0D">
      <w:pPr>
        <w:spacing w:after="120" w:line="288" w:lineRule="auto"/>
        <w:ind w:left="1080"/>
        <w:contextualSpacing/>
        <w:rPr>
          <w:rFonts w:eastAsia="Cambria" w:cs="Times New Roman"/>
          <w:color w:val="404040"/>
          <w:sz w:val="22"/>
          <w:szCs w:val="22"/>
          <w:lang w:eastAsia="ja-JP"/>
        </w:rPr>
      </w:pPr>
      <w:r w:rsidRPr="00B74A0D">
        <w:rPr>
          <w:rFonts w:eastAsia="Cambria" w:cs="Times New Roman"/>
          <w:color w:val="404040"/>
          <w:sz w:val="22"/>
          <w:szCs w:val="22"/>
          <w:lang w:eastAsia="ja-JP"/>
        </w:rPr>
        <w:tab/>
      </w:r>
      <w:r w:rsidRPr="00B74A0D">
        <w:rPr>
          <w:rFonts w:eastAsia="Cambria" w:cs="Times New Roman"/>
          <w:color w:val="404040"/>
          <w:sz w:val="22"/>
          <w:szCs w:val="22"/>
          <w:lang w:eastAsia="ja-JP"/>
        </w:rPr>
        <w:tab/>
        <w:t>- Adresa (Adresa)</w:t>
      </w:r>
    </w:p>
    <w:p w14:paraId="4CD7D561" w14:textId="77777777" w:rsidR="00B74A0D" w:rsidRPr="00B74A0D" w:rsidRDefault="00B74A0D" w:rsidP="00B74A0D">
      <w:pPr>
        <w:spacing w:after="120" w:line="288" w:lineRule="auto"/>
        <w:ind w:left="1080"/>
        <w:contextualSpacing/>
        <w:rPr>
          <w:rFonts w:eastAsia="Cambria" w:cs="Times New Roman"/>
          <w:color w:val="404040"/>
          <w:sz w:val="22"/>
          <w:szCs w:val="22"/>
          <w:lang w:eastAsia="ja-JP"/>
        </w:rPr>
      </w:pPr>
      <w:r w:rsidRPr="00B74A0D">
        <w:rPr>
          <w:rFonts w:eastAsia="Cambria" w:cs="Times New Roman"/>
          <w:color w:val="404040"/>
          <w:sz w:val="22"/>
          <w:szCs w:val="22"/>
          <w:lang w:eastAsia="ja-JP"/>
        </w:rPr>
        <w:tab/>
      </w:r>
      <w:r w:rsidRPr="00B74A0D">
        <w:rPr>
          <w:rFonts w:eastAsia="Cambria" w:cs="Times New Roman"/>
          <w:color w:val="404040"/>
          <w:sz w:val="22"/>
          <w:szCs w:val="22"/>
          <w:lang w:eastAsia="ja-JP"/>
        </w:rPr>
        <w:tab/>
        <w:t>-Ime (string)Metode</w:t>
      </w:r>
    </w:p>
    <w:p w14:paraId="0F21C594" w14:textId="77777777" w:rsidR="00B74A0D" w:rsidRPr="00B74A0D" w:rsidRDefault="00B74A0D" w:rsidP="00B74A0D">
      <w:pPr>
        <w:spacing w:after="120" w:line="288" w:lineRule="auto"/>
        <w:ind w:left="2160"/>
        <w:contextualSpacing/>
        <w:rPr>
          <w:rFonts w:eastAsia="Cambria" w:cs="Times New Roman"/>
          <w:color w:val="404040"/>
          <w:sz w:val="22"/>
          <w:szCs w:val="22"/>
          <w:lang w:eastAsia="ja-JP"/>
        </w:rPr>
      </w:pPr>
      <w:r w:rsidRPr="00B74A0D">
        <w:rPr>
          <w:rFonts w:eastAsia="Cambria" w:cs="Times New Roman"/>
          <w:color w:val="404040"/>
          <w:sz w:val="22"/>
          <w:szCs w:val="22"/>
          <w:lang w:eastAsia="ja-JP"/>
        </w:rPr>
        <w:t>-konstruktor</w:t>
      </w:r>
    </w:p>
    <w:p w14:paraId="1DA5825A" w14:textId="77777777" w:rsidR="00B74A0D" w:rsidRPr="00B74A0D" w:rsidRDefault="00B74A0D" w:rsidP="00B74A0D">
      <w:pPr>
        <w:spacing w:after="120" w:line="288" w:lineRule="auto"/>
        <w:ind w:left="2160"/>
        <w:contextualSpacing/>
        <w:rPr>
          <w:rFonts w:eastAsia="Cambria" w:cs="Times New Roman"/>
          <w:color w:val="404040"/>
          <w:sz w:val="22"/>
          <w:szCs w:val="22"/>
          <w:lang w:eastAsia="ja-JP"/>
        </w:rPr>
      </w:pPr>
      <w:r w:rsidRPr="00B74A0D">
        <w:rPr>
          <w:rFonts w:eastAsia="Cambria" w:cs="Times New Roman"/>
          <w:color w:val="404040"/>
          <w:sz w:val="22"/>
          <w:szCs w:val="22"/>
          <w:lang w:eastAsia="ja-JP"/>
        </w:rPr>
        <w:t>-getteri i setteri</w:t>
      </w:r>
    </w:p>
    <w:p w14:paraId="71868A63" w14:textId="77777777" w:rsidR="00B74A0D" w:rsidRPr="00B74A0D" w:rsidRDefault="00B74A0D" w:rsidP="00B74A0D">
      <w:pPr>
        <w:numPr>
          <w:ilvl w:val="0"/>
          <w:numId w:val="11"/>
        </w:numPr>
        <w:spacing w:after="120" w:line="288" w:lineRule="auto"/>
        <w:contextualSpacing/>
        <w:rPr>
          <w:rFonts w:eastAsia="Cambria" w:cs="Times New Roman"/>
          <w:color w:val="404040"/>
          <w:sz w:val="22"/>
          <w:szCs w:val="22"/>
          <w:lang w:eastAsia="ja-JP"/>
        </w:rPr>
      </w:pPr>
      <w:r w:rsidRPr="00B74A0D">
        <w:rPr>
          <w:rFonts w:eastAsia="Cambria" w:cs="Times New Roman"/>
          <w:color w:val="404040"/>
          <w:sz w:val="22"/>
          <w:szCs w:val="22"/>
          <w:lang w:eastAsia="ja-JP"/>
        </w:rPr>
        <w:t>Metode</w:t>
      </w:r>
    </w:p>
    <w:p w14:paraId="5177F40C" w14:textId="77777777" w:rsidR="00B74A0D" w:rsidRPr="00B74A0D" w:rsidRDefault="00B74A0D" w:rsidP="00B74A0D">
      <w:pPr>
        <w:spacing w:after="120" w:line="288" w:lineRule="auto"/>
        <w:ind w:left="2160"/>
        <w:contextualSpacing/>
        <w:rPr>
          <w:rFonts w:eastAsia="Cambria" w:cs="Times New Roman"/>
          <w:color w:val="404040"/>
          <w:sz w:val="22"/>
          <w:szCs w:val="22"/>
          <w:lang w:eastAsia="ja-JP"/>
        </w:rPr>
      </w:pPr>
      <w:r w:rsidRPr="00B74A0D">
        <w:rPr>
          <w:rFonts w:eastAsia="Cambria" w:cs="Times New Roman"/>
          <w:color w:val="404040"/>
          <w:sz w:val="22"/>
          <w:szCs w:val="22"/>
          <w:lang w:eastAsia="ja-JP"/>
        </w:rPr>
        <w:t>-konstruktori</w:t>
      </w:r>
    </w:p>
    <w:p w14:paraId="01DA4269" w14:textId="77777777" w:rsidR="00B74A0D" w:rsidRPr="00B74A0D" w:rsidRDefault="00B74A0D" w:rsidP="00B74A0D">
      <w:pPr>
        <w:spacing w:after="120" w:line="288" w:lineRule="auto"/>
        <w:ind w:left="2160"/>
        <w:contextualSpacing/>
        <w:rPr>
          <w:rFonts w:eastAsia="Cambria" w:cs="Times New Roman"/>
          <w:color w:val="404040"/>
          <w:sz w:val="22"/>
          <w:szCs w:val="22"/>
          <w:lang w:eastAsia="ja-JP"/>
        </w:rPr>
      </w:pPr>
      <w:r w:rsidRPr="00B74A0D">
        <w:rPr>
          <w:rFonts w:eastAsia="Cambria" w:cs="Times New Roman"/>
          <w:color w:val="404040"/>
          <w:sz w:val="22"/>
          <w:szCs w:val="22"/>
          <w:lang w:eastAsia="ja-JP"/>
        </w:rPr>
        <w:t>-getteri i setteri</w:t>
      </w:r>
    </w:p>
    <w:p w14:paraId="2D3265A7" w14:textId="77777777" w:rsidR="00B74A0D" w:rsidRPr="00B74A0D" w:rsidRDefault="00B74A0D" w:rsidP="00B74A0D">
      <w:pPr>
        <w:spacing w:after="120" w:line="288" w:lineRule="auto"/>
        <w:ind w:left="2160"/>
        <w:contextualSpacing/>
        <w:rPr>
          <w:rFonts w:eastAsia="Cambria" w:cs="Times New Roman"/>
          <w:color w:val="404040"/>
          <w:sz w:val="22"/>
          <w:szCs w:val="22"/>
          <w:lang w:eastAsia="ja-JP"/>
        </w:rPr>
      </w:pPr>
      <w:r w:rsidRPr="00B74A0D">
        <w:rPr>
          <w:rFonts w:eastAsia="Cambria" w:cs="Times New Roman"/>
          <w:color w:val="404040"/>
          <w:sz w:val="22"/>
          <w:szCs w:val="22"/>
          <w:lang w:eastAsia="ja-JP"/>
        </w:rPr>
        <w:t>-string DajVrstu()</w:t>
      </w:r>
    </w:p>
    <w:p w14:paraId="0172714B" w14:textId="77777777" w:rsidR="00B74A0D" w:rsidRPr="00B74A0D" w:rsidRDefault="00B74A0D" w:rsidP="00B74A0D">
      <w:pPr>
        <w:spacing w:after="120" w:line="288" w:lineRule="auto"/>
        <w:ind w:left="1080"/>
        <w:contextualSpacing/>
        <w:rPr>
          <w:rFonts w:eastAsia="Cambria" w:cs="Times New Roman"/>
          <w:color w:val="404040"/>
          <w:sz w:val="22"/>
          <w:szCs w:val="22"/>
          <w:lang w:eastAsia="ja-JP"/>
        </w:rPr>
      </w:pPr>
    </w:p>
    <w:p w14:paraId="1E710884" w14:textId="77777777" w:rsidR="00B74A0D" w:rsidRPr="00B74A0D" w:rsidRDefault="00B74A0D" w:rsidP="00B74A0D">
      <w:pPr>
        <w:numPr>
          <w:ilvl w:val="0"/>
          <w:numId w:val="10"/>
        </w:numPr>
        <w:spacing w:after="120" w:line="288" w:lineRule="auto"/>
        <w:contextualSpacing/>
        <w:rPr>
          <w:rFonts w:eastAsia="Cambria" w:cs="Times New Roman"/>
          <w:i/>
          <w:iCs/>
          <w:color w:val="404040"/>
          <w:sz w:val="22"/>
          <w:szCs w:val="22"/>
          <w:lang w:eastAsia="ja-JP"/>
        </w:rPr>
      </w:pPr>
      <w:r w:rsidRPr="00B74A0D">
        <w:rPr>
          <w:rFonts w:eastAsia="Cambria" w:cs="Times New Roman"/>
          <w:color w:val="404040"/>
          <w:sz w:val="22"/>
          <w:szCs w:val="22"/>
          <w:lang w:eastAsia="ja-JP"/>
        </w:rPr>
        <w:t xml:space="preserve">Novost – </w:t>
      </w:r>
      <w:r w:rsidRPr="00B74A0D">
        <w:rPr>
          <w:rFonts w:eastAsia="Cambria" w:cs="Times New Roman"/>
          <w:i/>
          <w:iCs/>
          <w:color w:val="404040"/>
          <w:sz w:val="22"/>
          <w:szCs w:val="22"/>
          <w:lang w:eastAsia="ja-JP"/>
        </w:rPr>
        <w:t>klasa koja predstavlja jednu vijest na oglasnoj ploči</w:t>
      </w:r>
    </w:p>
    <w:p w14:paraId="71606141" w14:textId="77777777" w:rsidR="00B74A0D" w:rsidRPr="00B74A0D" w:rsidRDefault="00B74A0D" w:rsidP="00B74A0D">
      <w:pPr>
        <w:numPr>
          <w:ilvl w:val="0"/>
          <w:numId w:val="11"/>
        </w:numPr>
        <w:spacing w:after="120" w:line="288" w:lineRule="auto"/>
        <w:contextualSpacing/>
        <w:rPr>
          <w:rFonts w:eastAsia="Cambria" w:cs="Times New Roman"/>
          <w:color w:val="404040"/>
          <w:sz w:val="22"/>
          <w:szCs w:val="22"/>
          <w:lang w:eastAsia="ja-JP"/>
        </w:rPr>
      </w:pPr>
      <w:r w:rsidRPr="00B74A0D">
        <w:rPr>
          <w:rFonts w:eastAsia="Cambria" w:cs="Times New Roman"/>
          <w:color w:val="404040"/>
          <w:sz w:val="22"/>
          <w:szCs w:val="22"/>
          <w:lang w:eastAsia="ja-JP"/>
        </w:rPr>
        <w:t>Atributi:</w:t>
      </w:r>
    </w:p>
    <w:p w14:paraId="197FF3E3" w14:textId="77777777" w:rsidR="00B74A0D" w:rsidRPr="00B74A0D" w:rsidRDefault="00B74A0D" w:rsidP="00B74A0D">
      <w:pPr>
        <w:spacing w:after="120" w:line="288" w:lineRule="auto"/>
        <w:ind w:left="1080"/>
        <w:contextualSpacing/>
        <w:rPr>
          <w:rFonts w:eastAsia="Cambria" w:cs="Times New Roman"/>
          <w:color w:val="404040"/>
          <w:sz w:val="22"/>
          <w:szCs w:val="22"/>
          <w:lang w:eastAsia="ja-JP"/>
        </w:rPr>
      </w:pPr>
      <w:r w:rsidRPr="00B74A0D">
        <w:rPr>
          <w:rFonts w:eastAsia="Cambria" w:cs="Times New Roman"/>
          <w:color w:val="404040"/>
          <w:sz w:val="22"/>
          <w:szCs w:val="22"/>
          <w:lang w:eastAsia="ja-JP"/>
        </w:rPr>
        <w:tab/>
      </w:r>
      <w:r w:rsidRPr="00B74A0D">
        <w:rPr>
          <w:rFonts w:eastAsia="Cambria" w:cs="Times New Roman"/>
          <w:color w:val="404040"/>
          <w:sz w:val="22"/>
          <w:szCs w:val="22"/>
          <w:lang w:eastAsia="ja-JP"/>
        </w:rPr>
        <w:tab/>
        <w:t>- Id (int)</w:t>
      </w:r>
    </w:p>
    <w:p w14:paraId="5CBC11AC" w14:textId="77777777" w:rsidR="00B74A0D" w:rsidRPr="00B74A0D" w:rsidRDefault="00B74A0D" w:rsidP="00B74A0D">
      <w:pPr>
        <w:spacing w:after="120" w:line="288" w:lineRule="auto"/>
        <w:ind w:left="1800" w:firstLine="360"/>
        <w:contextualSpacing/>
        <w:rPr>
          <w:rFonts w:eastAsia="Cambria" w:cs="Times New Roman"/>
          <w:color w:val="404040"/>
          <w:sz w:val="22"/>
          <w:szCs w:val="22"/>
          <w:lang w:eastAsia="ja-JP"/>
        </w:rPr>
      </w:pPr>
      <w:r w:rsidRPr="00B74A0D">
        <w:rPr>
          <w:rFonts w:eastAsia="Cambria" w:cs="Times New Roman"/>
          <w:color w:val="404040"/>
          <w:sz w:val="22"/>
          <w:szCs w:val="22"/>
          <w:lang w:eastAsia="ja-JP"/>
        </w:rPr>
        <w:t>- VrijemeDodavanja (DateTime)</w:t>
      </w:r>
    </w:p>
    <w:p w14:paraId="35FED4E4" w14:textId="77777777" w:rsidR="00B74A0D" w:rsidRPr="00B74A0D" w:rsidRDefault="00B74A0D" w:rsidP="00B74A0D">
      <w:pPr>
        <w:spacing w:after="120" w:line="288" w:lineRule="auto"/>
        <w:ind w:left="1440" w:firstLine="720"/>
        <w:contextualSpacing/>
        <w:rPr>
          <w:rFonts w:eastAsia="Cambria" w:cs="Times New Roman"/>
          <w:color w:val="404040"/>
          <w:sz w:val="22"/>
          <w:szCs w:val="22"/>
          <w:lang w:eastAsia="ja-JP"/>
        </w:rPr>
      </w:pPr>
      <w:r w:rsidRPr="00B74A0D">
        <w:rPr>
          <w:rFonts w:eastAsia="Cambria" w:cs="Times New Roman"/>
          <w:color w:val="404040"/>
          <w:sz w:val="22"/>
          <w:szCs w:val="22"/>
          <w:lang w:eastAsia="ja-JP"/>
        </w:rPr>
        <w:t>- Naslov (string)</w:t>
      </w:r>
    </w:p>
    <w:p w14:paraId="0C3A0DC4" w14:textId="77777777" w:rsidR="00B74A0D" w:rsidRPr="00B74A0D" w:rsidRDefault="00B74A0D" w:rsidP="00B74A0D">
      <w:pPr>
        <w:spacing w:after="120" w:line="288" w:lineRule="auto"/>
        <w:ind w:left="1800" w:firstLine="360"/>
        <w:contextualSpacing/>
        <w:rPr>
          <w:rFonts w:eastAsia="Cambria" w:cs="Times New Roman"/>
          <w:color w:val="404040"/>
          <w:sz w:val="22"/>
          <w:szCs w:val="22"/>
          <w:lang w:eastAsia="ja-JP"/>
        </w:rPr>
      </w:pPr>
      <w:r w:rsidRPr="00B74A0D">
        <w:rPr>
          <w:rFonts w:eastAsia="Cambria" w:cs="Times New Roman"/>
          <w:color w:val="404040"/>
          <w:sz w:val="22"/>
          <w:szCs w:val="22"/>
          <w:lang w:eastAsia="ja-JP"/>
        </w:rPr>
        <w:t>- Sadrzaj (string)</w:t>
      </w:r>
    </w:p>
    <w:p w14:paraId="2A2ED100" w14:textId="77777777" w:rsidR="00B74A0D" w:rsidRPr="00B74A0D" w:rsidRDefault="00B74A0D" w:rsidP="00B74A0D">
      <w:pPr>
        <w:spacing w:after="120" w:line="288" w:lineRule="auto"/>
        <w:ind w:left="1440" w:firstLine="720"/>
        <w:contextualSpacing/>
        <w:rPr>
          <w:rFonts w:eastAsia="Cambria" w:cs="Times New Roman"/>
          <w:color w:val="404040"/>
          <w:sz w:val="22"/>
          <w:szCs w:val="22"/>
          <w:lang w:eastAsia="ja-JP"/>
        </w:rPr>
      </w:pPr>
      <w:r w:rsidRPr="00B74A0D">
        <w:rPr>
          <w:rFonts w:eastAsia="Cambria" w:cs="Times New Roman"/>
          <w:color w:val="404040"/>
          <w:sz w:val="22"/>
          <w:szCs w:val="22"/>
          <w:lang w:eastAsia="ja-JP"/>
        </w:rPr>
        <w:t>- Prikazana (bool)</w:t>
      </w:r>
    </w:p>
    <w:p w14:paraId="6114BAB3" w14:textId="77777777" w:rsidR="00B74A0D" w:rsidRPr="00B74A0D" w:rsidRDefault="00B74A0D" w:rsidP="00B74A0D">
      <w:pPr>
        <w:numPr>
          <w:ilvl w:val="0"/>
          <w:numId w:val="11"/>
        </w:numPr>
        <w:spacing w:after="120" w:line="288" w:lineRule="auto"/>
        <w:contextualSpacing/>
        <w:rPr>
          <w:rFonts w:eastAsia="Cambria" w:cs="Times New Roman"/>
          <w:color w:val="404040"/>
          <w:sz w:val="22"/>
          <w:szCs w:val="22"/>
          <w:lang w:eastAsia="ja-JP"/>
        </w:rPr>
      </w:pPr>
      <w:r w:rsidRPr="00B74A0D">
        <w:rPr>
          <w:rFonts w:eastAsia="Cambria" w:cs="Times New Roman"/>
          <w:color w:val="404040"/>
          <w:sz w:val="22"/>
          <w:szCs w:val="22"/>
          <w:lang w:eastAsia="ja-JP"/>
        </w:rPr>
        <w:t>Metode</w:t>
      </w:r>
    </w:p>
    <w:p w14:paraId="734B4CBA" w14:textId="77777777" w:rsidR="00B74A0D" w:rsidRPr="00B74A0D" w:rsidRDefault="00B74A0D" w:rsidP="00B74A0D">
      <w:pPr>
        <w:spacing w:after="120" w:line="288" w:lineRule="auto"/>
        <w:ind w:left="2160"/>
        <w:contextualSpacing/>
        <w:rPr>
          <w:rFonts w:eastAsia="Cambria" w:cs="Times New Roman"/>
          <w:color w:val="404040"/>
          <w:sz w:val="22"/>
          <w:szCs w:val="22"/>
          <w:lang w:eastAsia="ja-JP"/>
        </w:rPr>
      </w:pPr>
      <w:r w:rsidRPr="00B74A0D">
        <w:rPr>
          <w:rFonts w:eastAsia="Cambria" w:cs="Times New Roman"/>
          <w:color w:val="404040"/>
          <w:sz w:val="22"/>
          <w:szCs w:val="22"/>
          <w:lang w:eastAsia="ja-JP"/>
        </w:rPr>
        <w:t>-konstruktor</w:t>
      </w:r>
    </w:p>
    <w:p w14:paraId="2ACB6466" w14:textId="77777777" w:rsidR="00B74A0D" w:rsidRPr="00B74A0D" w:rsidRDefault="00B74A0D" w:rsidP="00B74A0D">
      <w:pPr>
        <w:spacing w:after="120" w:line="288" w:lineRule="auto"/>
        <w:ind w:left="2160"/>
        <w:contextualSpacing/>
        <w:rPr>
          <w:rFonts w:eastAsia="Cambria" w:cs="Times New Roman"/>
          <w:color w:val="404040"/>
          <w:sz w:val="22"/>
          <w:szCs w:val="22"/>
          <w:lang w:eastAsia="ja-JP"/>
        </w:rPr>
      </w:pPr>
      <w:r w:rsidRPr="00B74A0D">
        <w:rPr>
          <w:rFonts w:eastAsia="Cambria" w:cs="Times New Roman"/>
          <w:color w:val="404040"/>
          <w:sz w:val="22"/>
          <w:szCs w:val="22"/>
          <w:lang w:eastAsia="ja-JP"/>
        </w:rPr>
        <w:t>-getteri i setteri</w:t>
      </w:r>
    </w:p>
    <w:p w14:paraId="57D75506" w14:textId="77777777" w:rsidR="00B74A0D" w:rsidRPr="00B74A0D" w:rsidRDefault="00B74A0D" w:rsidP="00B74A0D">
      <w:pPr>
        <w:numPr>
          <w:ilvl w:val="0"/>
          <w:numId w:val="10"/>
        </w:numPr>
        <w:spacing w:after="120" w:line="288" w:lineRule="auto"/>
        <w:contextualSpacing/>
        <w:rPr>
          <w:rFonts w:eastAsia="Cambria" w:cs="Times New Roman"/>
          <w:color w:val="404040"/>
          <w:sz w:val="22"/>
          <w:szCs w:val="22"/>
          <w:lang w:eastAsia="ja-JP"/>
        </w:rPr>
      </w:pPr>
      <w:r w:rsidRPr="00B74A0D">
        <w:rPr>
          <w:rFonts w:eastAsia="Cambria" w:cs="Times New Roman"/>
          <w:color w:val="404040"/>
          <w:sz w:val="22"/>
          <w:szCs w:val="22"/>
          <w:lang w:eastAsia="ja-JP"/>
        </w:rPr>
        <w:t xml:space="preserve">Konverzija </w:t>
      </w:r>
    </w:p>
    <w:p w14:paraId="7AE5BB51" w14:textId="77777777" w:rsidR="00B74A0D" w:rsidRPr="00B74A0D" w:rsidRDefault="00B74A0D" w:rsidP="00B74A0D">
      <w:pPr>
        <w:numPr>
          <w:ilvl w:val="0"/>
          <w:numId w:val="11"/>
        </w:numPr>
        <w:spacing w:after="120" w:line="288" w:lineRule="auto"/>
        <w:contextualSpacing/>
        <w:rPr>
          <w:rFonts w:eastAsia="Cambria" w:cs="Times New Roman"/>
          <w:color w:val="404040"/>
          <w:sz w:val="22"/>
          <w:szCs w:val="22"/>
          <w:lang w:eastAsia="ja-JP"/>
        </w:rPr>
      </w:pPr>
      <w:r w:rsidRPr="00B74A0D">
        <w:rPr>
          <w:rFonts w:eastAsia="Cambria" w:cs="Times New Roman"/>
          <w:color w:val="404040"/>
          <w:sz w:val="22"/>
          <w:szCs w:val="22"/>
          <w:lang w:eastAsia="ja-JP"/>
        </w:rPr>
        <w:t>Atributi:</w:t>
      </w:r>
    </w:p>
    <w:p w14:paraId="5A500118" w14:textId="77777777" w:rsidR="00B74A0D" w:rsidRPr="00B74A0D" w:rsidRDefault="00B74A0D" w:rsidP="00B74A0D">
      <w:pPr>
        <w:spacing w:after="120" w:line="288" w:lineRule="auto"/>
        <w:ind w:left="1080"/>
        <w:contextualSpacing/>
        <w:rPr>
          <w:rFonts w:eastAsia="Cambria" w:cs="Times New Roman"/>
          <w:color w:val="404040"/>
          <w:sz w:val="22"/>
          <w:szCs w:val="22"/>
          <w:lang w:eastAsia="ja-JP"/>
        </w:rPr>
      </w:pPr>
      <w:r w:rsidRPr="00B74A0D">
        <w:rPr>
          <w:rFonts w:eastAsia="Cambria" w:cs="Times New Roman"/>
          <w:color w:val="404040"/>
          <w:sz w:val="22"/>
          <w:szCs w:val="22"/>
          <w:lang w:eastAsia="ja-JP"/>
        </w:rPr>
        <w:tab/>
      </w:r>
      <w:r w:rsidRPr="00B74A0D">
        <w:rPr>
          <w:rFonts w:eastAsia="Cambria" w:cs="Times New Roman"/>
          <w:color w:val="404040"/>
          <w:sz w:val="22"/>
          <w:szCs w:val="22"/>
          <w:lang w:eastAsia="ja-JP"/>
        </w:rPr>
        <w:tab/>
        <w:t>- Iznos (float)</w:t>
      </w:r>
    </w:p>
    <w:p w14:paraId="4A46DA7F" w14:textId="77777777" w:rsidR="00B74A0D" w:rsidRPr="00B74A0D" w:rsidRDefault="00B74A0D" w:rsidP="00B74A0D">
      <w:pPr>
        <w:spacing w:after="120" w:line="288" w:lineRule="auto"/>
        <w:ind w:left="1800" w:firstLine="360"/>
        <w:contextualSpacing/>
        <w:rPr>
          <w:rFonts w:eastAsia="Cambria" w:cs="Times New Roman"/>
          <w:color w:val="404040"/>
          <w:sz w:val="22"/>
          <w:szCs w:val="22"/>
          <w:lang w:eastAsia="ja-JP"/>
        </w:rPr>
      </w:pPr>
      <w:r w:rsidRPr="00B74A0D">
        <w:rPr>
          <w:rFonts w:eastAsia="Cambria" w:cs="Times New Roman"/>
          <w:color w:val="404040"/>
          <w:sz w:val="22"/>
          <w:szCs w:val="22"/>
          <w:lang w:eastAsia="ja-JP"/>
        </w:rPr>
        <w:t>- KonvertovaniIznos (float)</w:t>
      </w:r>
    </w:p>
    <w:p w14:paraId="1B391FBE" w14:textId="77777777" w:rsidR="00B74A0D" w:rsidRPr="00B74A0D" w:rsidRDefault="00B74A0D" w:rsidP="00B74A0D">
      <w:pPr>
        <w:spacing w:after="120" w:line="288" w:lineRule="auto"/>
        <w:ind w:left="1440" w:firstLine="720"/>
        <w:contextualSpacing/>
        <w:rPr>
          <w:rFonts w:eastAsia="Cambria" w:cs="Times New Roman"/>
          <w:color w:val="404040"/>
          <w:sz w:val="22"/>
          <w:szCs w:val="22"/>
          <w:lang w:eastAsia="ja-JP"/>
        </w:rPr>
      </w:pPr>
      <w:r w:rsidRPr="00B74A0D">
        <w:rPr>
          <w:rFonts w:eastAsia="Cambria" w:cs="Times New Roman"/>
          <w:color w:val="404040"/>
          <w:sz w:val="22"/>
          <w:szCs w:val="22"/>
          <w:lang w:eastAsia="ja-JP"/>
        </w:rPr>
        <w:t>- IzValute (Valute)</w:t>
      </w:r>
    </w:p>
    <w:p w14:paraId="79837B2F" w14:textId="77777777" w:rsidR="00B74A0D" w:rsidRPr="00B74A0D" w:rsidRDefault="00B74A0D" w:rsidP="00B74A0D">
      <w:pPr>
        <w:spacing w:after="120" w:line="288" w:lineRule="auto"/>
        <w:ind w:left="1800" w:firstLine="360"/>
        <w:contextualSpacing/>
        <w:rPr>
          <w:rFonts w:eastAsia="Cambria" w:cs="Times New Roman"/>
          <w:color w:val="404040"/>
          <w:sz w:val="22"/>
          <w:szCs w:val="22"/>
          <w:lang w:eastAsia="ja-JP"/>
        </w:rPr>
      </w:pPr>
      <w:r w:rsidRPr="00B74A0D">
        <w:rPr>
          <w:rFonts w:eastAsia="Cambria" w:cs="Times New Roman"/>
          <w:color w:val="404040"/>
          <w:sz w:val="22"/>
          <w:szCs w:val="22"/>
          <w:lang w:eastAsia="ja-JP"/>
        </w:rPr>
        <w:t>- UValutu (Valuta)</w:t>
      </w:r>
    </w:p>
    <w:p w14:paraId="4419BEFF" w14:textId="77777777" w:rsidR="00B74A0D" w:rsidRPr="00B74A0D" w:rsidRDefault="00B74A0D" w:rsidP="00B74A0D">
      <w:pPr>
        <w:numPr>
          <w:ilvl w:val="0"/>
          <w:numId w:val="11"/>
        </w:numPr>
        <w:spacing w:after="120" w:line="288" w:lineRule="auto"/>
        <w:contextualSpacing/>
        <w:rPr>
          <w:rFonts w:eastAsia="Cambria" w:cs="Times New Roman"/>
          <w:color w:val="404040"/>
          <w:sz w:val="22"/>
          <w:szCs w:val="22"/>
          <w:lang w:eastAsia="ja-JP"/>
        </w:rPr>
      </w:pPr>
      <w:r w:rsidRPr="00B74A0D">
        <w:rPr>
          <w:rFonts w:eastAsia="Cambria" w:cs="Times New Roman"/>
          <w:color w:val="404040"/>
          <w:sz w:val="22"/>
          <w:szCs w:val="22"/>
          <w:lang w:eastAsia="ja-JP"/>
        </w:rPr>
        <w:t>Metode</w:t>
      </w:r>
    </w:p>
    <w:p w14:paraId="2AC11F78" w14:textId="77777777" w:rsidR="00B74A0D" w:rsidRPr="00B74A0D" w:rsidRDefault="00B74A0D" w:rsidP="00B74A0D">
      <w:pPr>
        <w:spacing w:after="120" w:line="288" w:lineRule="auto"/>
        <w:ind w:left="2160"/>
        <w:contextualSpacing/>
        <w:rPr>
          <w:rFonts w:eastAsia="Cambria" w:cs="Times New Roman"/>
          <w:color w:val="404040"/>
          <w:sz w:val="22"/>
          <w:szCs w:val="22"/>
          <w:lang w:eastAsia="ja-JP"/>
        </w:rPr>
      </w:pPr>
      <w:r w:rsidRPr="00B74A0D">
        <w:rPr>
          <w:rFonts w:eastAsia="Cambria" w:cs="Times New Roman"/>
          <w:color w:val="404040"/>
          <w:sz w:val="22"/>
          <w:szCs w:val="22"/>
          <w:lang w:eastAsia="ja-JP"/>
        </w:rPr>
        <w:t>-konstruktor</w:t>
      </w:r>
    </w:p>
    <w:p w14:paraId="4DE10879" w14:textId="77777777" w:rsidR="00B74A0D" w:rsidRPr="00B74A0D" w:rsidRDefault="00B74A0D" w:rsidP="00B74A0D">
      <w:pPr>
        <w:spacing w:after="120" w:line="288" w:lineRule="auto"/>
        <w:ind w:left="2160"/>
        <w:contextualSpacing/>
        <w:rPr>
          <w:rFonts w:eastAsia="Cambria" w:cs="Times New Roman"/>
          <w:color w:val="404040"/>
          <w:sz w:val="22"/>
          <w:szCs w:val="22"/>
          <w:lang w:eastAsia="ja-JP"/>
        </w:rPr>
      </w:pPr>
      <w:r w:rsidRPr="00B74A0D">
        <w:rPr>
          <w:rFonts w:eastAsia="Cambria" w:cs="Times New Roman"/>
          <w:color w:val="404040"/>
          <w:sz w:val="22"/>
          <w:szCs w:val="22"/>
          <w:lang w:eastAsia="ja-JP"/>
        </w:rPr>
        <w:t>-getteri i setteri</w:t>
      </w:r>
    </w:p>
    <w:p w14:paraId="4D0EE78B" w14:textId="77777777" w:rsidR="00B74A0D" w:rsidRPr="00B74A0D" w:rsidRDefault="00B74A0D" w:rsidP="00B74A0D">
      <w:pPr>
        <w:spacing w:after="120" w:line="288" w:lineRule="auto"/>
        <w:ind w:left="360"/>
        <w:rPr>
          <w:rFonts w:eastAsia="Cambria" w:cs="Times New Roman"/>
          <w:color w:val="3A3A3A"/>
          <w:sz w:val="22"/>
          <w:szCs w:val="22"/>
          <w:lang w:eastAsia="ja-JP"/>
        </w:rPr>
      </w:pPr>
    </w:p>
    <w:p w14:paraId="4FD59450" w14:textId="77777777" w:rsidR="00B74A0D" w:rsidRPr="00B74A0D" w:rsidRDefault="00B74A0D" w:rsidP="00B74A0D">
      <w:pPr>
        <w:numPr>
          <w:ilvl w:val="0"/>
          <w:numId w:val="10"/>
        </w:numPr>
        <w:spacing w:after="120" w:line="288" w:lineRule="auto"/>
        <w:contextualSpacing/>
        <w:rPr>
          <w:rFonts w:eastAsia="Cambria" w:cs="Times New Roman"/>
          <w:color w:val="404040"/>
          <w:sz w:val="22"/>
          <w:szCs w:val="22"/>
          <w:lang w:eastAsia="ja-JP"/>
        </w:rPr>
      </w:pPr>
      <w:bookmarkStart w:id="4" w:name="OLE_LINK1"/>
      <w:bookmarkStart w:id="5" w:name="OLE_LINK2"/>
      <w:bookmarkStart w:id="6" w:name="OLE_LINK3"/>
      <w:r w:rsidRPr="00B74A0D">
        <w:rPr>
          <w:rFonts w:eastAsia="Cambria" w:cs="Times New Roman"/>
          <w:color w:val="404040"/>
          <w:sz w:val="22"/>
          <w:szCs w:val="22"/>
          <w:lang w:eastAsia="ja-JP"/>
        </w:rPr>
        <w:t>StatusKredita (enum)</w:t>
      </w:r>
    </w:p>
    <w:p w14:paraId="4FA7B294" w14:textId="77777777" w:rsidR="00B74A0D" w:rsidRPr="00B74A0D" w:rsidRDefault="00B74A0D" w:rsidP="00B74A0D">
      <w:pPr>
        <w:spacing w:after="120" w:line="288" w:lineRule="auto"/>
        <w:ind w:left="1080"/>
        <w:contextualSpacing/>
        <w:rPr>
          <w:rFonts w:eastAsia="Cambria" w:cs="Times New Roman"/>
          <w:color w:val="404040"/>
          <w:sz w:val="22"/>
          <w:szCs w:val="22"/>
          <w:lang w:eastAsia="ja-JP"/>
        </w:rPr>
      </w:pPr>
      <w:r w:rsidRPr="00B74A0D">
        <w:rPr>
          <w:rFonts w:eastAsia="Cambria" w:cs="Times New Roman"/>
          <w:color w:val="404040"/>
          <w:sz w:val="22"/>
          <w:szCs w:val="22"/>
          <w:lang w:eastAsia="ja-JP"/>
        </w:rPr>
        <w:tab/>
        <w:t>-Aktivan</w:t>
      </w:r>
    </w:p>
    <w:p w14:paraId="6F7AB8B8" w14:textId="77777777" w:rsidR="00B74A0D" w:rsidRPr="00B74A0D" w:rsidRDefault="00B74A0D" w:rsidP="00B74A0D">
      <w:pPr>
        <w:spacing w:after="120" w:line="288" w:lineRule="auto"/>
        <w:ind w:left="1080"/>
        <w:contextualSpacing/>
        <w:rPr>
          <w:rFonts w:eastAsia="Cambria" w:cs="Times New Roman"/>
          <w:color w:val="404040"/>
          <w:sz w:val="22"/>
          <w:szCs w:val="22"/>
          <w:lang w:eastAsia="ja-JP"/>
        </w:rPr>
      </w:pPr>
      <w:r w:rsidRPr="00B74A0D">
        <w:rPr>
          <w:rFonts w:eastAsia="Cambria" w:cs="Times New Roman"/>
          <w:color w:val="404040"/>
          <w:sz w:val="22"/>
          <w:szCs w:val="22"/>
          <w:lang w:eastAsia="ja-JP"/>
        </w:rPr>
        <w:tab/>
        <w:t>-Zavrsen</w:t>
      </w:r>
    </w:p>
    <w:p w14:paraId="520D6CB2" w14:textId="77777777" w:rsidR="00B74A0D" w:rsidRPr="00B74A0D" w:rsidRDefault="00B74A0D" w:rsidP="00B74A0D">
      <w:pPr>
        <w:spacing w:after="120" w:line="288" w:lineRule="auto"/>
        <w:rPr>
          <w:rFonts w:eastAsia="Cambria" w:cs="Times New Roman"/>
          <w:color w:val="3A3A3A"/>
          <w:sz w:val="22"/>
          <w:szCs w:val="22"/>
          <w:lang w:eastAsia="ja-JP"/>
        </w:rPr>
      </w:pPr>
    </w:p>
    <w:p w14:paraId="680FBA42" w14:textId="77777777" w:rsidR="00B74A0D" w:rsidRPr="00B74A0D" w:rsidRDefault="00B74A0D" w:rsidP="00B74A0D">
      <w:pPr>
        <w:numPr>
          <w:ilvl w:val="0"/>
          <w:numId w:val="10"/>
        </w:numPr>
        <w:spacing w:after="120" w:line="288" w:lineRule="auto"/>
        <w:contextualSpacing/>
        <w:rPr>
          <w:rFonts w:eastAsia="Cambria" w:cs="Times New Roman"/>
          <w:color w:val="404040"/>
          <w:sz w:val="22"/>
          <w:szCs w:val="22"/>
          <w:lang w:eastAsia="ja-JP"/>
        </w:rPr>
      </w:pPr>
      <w:r w:rsidRPr="00B74A0D">
        <w:rPr>
          <w:rFonts w:eastAsia="Cambria" w:cs="Times New Roman"/>
          <w:color w:val="404040"/>
          <w:sz w:val="22"/>
          <w:szCs w:val="22"/>
          <w:lang w:eastAsia="ja-JP"/>
        </w:rPr>
        <w:t>VrstaTransakcije (enum)</w:t>
      </w:r>
    </w:p>
    <w:p w14:paraId="3E696EC3" w14:textId="77777777" w:rsidR="00B74A0D" w:rsidRPr="00B74A0D" w:rsidRDefault="00B74A0D" w:rsidP="00B74A0D">
      <w:pPr>
        <w:spacing w:after="120" w:line="288" w:lineRule="auto"/>
        <w:ind w:left="1080"/>
        <w:contextualSpacing/>
        <w:rPr>
          <w:rFonts w:eastAsia="Cambria" w:cs="Times New Roman"/>
          <w:color w:val="404040"/>
          <w:sz w:val="22"/>
          <w:szCs w:val="22"/>
          <w:lang w:eastAsia="ja-JP"/>
        </w:rPr>
      </w:pPr>
      <w:r w:rsidRPr="00B74A0D">
        <w:rPr>
          <w:rFonts w:eastAsia="Cambria" w:cs="Times New Roman"/>
          <w:color w:val="404040"/>
          <w:sz w:val="22"/>
          <w:szCs w:val="22"/>
          <w:lang w:eastAsia="ja-JP"/>
        </w:rPr>
        <w:tab/>
        <w:t>-UobicajenoPlacanje</w:t>
      </w:r>
    </w:p>
    <w:p w14:paraId="6DCB012F" w14:textId="77777777" w:rsidR="00B74A0D" w:rsidRPr="00B74A0D" w:rsidRDefault="00B74A0D" w:rsidP="00B74A0D">
      <w:pPr>
        <w:spacing w:after="120" w:line="288" w:lineRule="auto"/>
        <w:ind w:left="1080"/>
        <w:contextualSpacing/>
        <w:rPr>
          <w:rFonts w:eastAsia="Cambria" w:cs="Times New Roman"/>
          <w:color w:val="404040"/>
          <w:sz w:val="22"/>
          <w:szCs w:val="22"/>
          <w:lang w:eastAsia="ja-JP"/>
        </w:rPr>
      </w:pPr>
      <w:r w:rsidRPr="00B74A0D">
        <w:rPr>
          <w:rFonts w:eastAsia="Cambria" w:cs="Times New Roman"/>
          <w:color w:val="404040"/>
          <w:sz w:val="22"/>
          <w:szCs w:val="22"/>
          <w:lang w:eastAsia="ja-JP"/>
        </w:rPr>
        <w:tab/>
        <w:t>-IndividualnoPlacanje</w:t>
      </w:r>
    </w:p>
    <w:p w14:paraId="1FF959D1" w14:textId="77777777" w:rsidR="00B74A0D" w:rsidRPr="00B74A0D" w:rsidRDefault="00B74A0D" w:rsidP="00B74A0D">
      <w:pPr>
        <w:spacing w:after="120" w:line="288" w:lineRule="auto"/>
        <w:ind w:left="1080"/>
        <w:contextualSpacing/>
        <w:rPr>
          <w:rFonts w:eastAsia="Cambria" w:cs="Times New Roman"/>
          <w:color w:val="404040"/>
          <w:sz w:val="22"/>
          <w:szCs w:val="22"/>
          <w:lang w:eastAsia="ja-JP"/>
        </w:rPr>
      </w:pPr>
      <w:r w:rsidRPr="00B74A0D">
        <w:rPr>
          <w:rFonts w:eastAsia="Cambria" w:cs="Times New Roman"/>
          <w:color w:val="404040"/>
          <w:sz w:val="22"/>
          <w:szCs w:val="22"/>
          <w:lang w:eastAsia="ja-JP"/>
        </w:rPr>
        <w:tab/>
        <w:t>-Kupnja</w:t>
      </w:r>
    </w:p>
    <w:p w14:paraId="3BF77693" w14:textId="77777777" w:rsidR="00B74A0D" w:rsidRPr="00B74A0D" w:rsidRDefault="00B74A0D" w:rsidP="00B74A0D">
      <w:pPr>
        <w:spacing w:after="120" w:line="288" w:lineRule="auto"/>
        <w:ind w:left="1080"/>
        <w:contextualSpacing/>
        <w:rPr>
          <w:rFonts w:eastAsia="Cambria" w:cs="Times New Roman"/>
          <w:color w:val="404040"/>
          <w:sz w:val="22"/>
          <w:szCs w:val="22"/>
          <w:lang w:eastAsia="ja-JP"/>
        </w:rPr>
      </w:pPr>
      <w:r w:rsidRPr="00B74A0D">
        <w:rPr>
          <w:rFonts w:eastAsia="Cambria" w:cs="Times New Roman"/>
          <w:color w:val="404040"/>
          <w:sz w:val="22"/>
          <w:szCs w:val="22"/>
          <w:lang w:eastAsia="ja-JP"/>
        </w:rPr>
        <w:tab/>
        <w:t>-IndividualniDohodak</w:t>
      </w:r>
    </w:p>
    <w:p w14:paraId="1F8CC277" w14:textId="77777777" w:rsidR="00B74A0D" w:rsidRPr="00B74A0D" w:rsidRDefault="00B74A0D" w:rsidP="00B74A0D">
      <w:pPr>
        <w:spacing w:after="120" w:line="288" w:lineRule="auto"/>
        <w:ind w:left="1080"/>
        <w:contextualSpacing/>
        <w:rPr>
          <w:rFonts w:eastAsia="Cambria" w:cs="Times New Roman"/>
          <w:color w:val="404040"/>
          <w:sz w:val="22"/>
          <w:szCs w:val="22"/>
          <w:lang w:eastAsia="ja-JP"/>
        </w:rPr>
      </w:pPr>
      <w:r w:rsidRPr="00B74A0D">
        <w:rPr>
          <w:rFonts w:eastAsia="Cambria" w:cs="Times New Roman"/>
          <w:color w:val="404040"/>
          <w:sz w:val="22"/>
          <w:szCs w:val="22"/>
          <w:lang w:eastAsia="ja-JP"/>
        </w:rPr>
        <w:tab/>
        <w:t>-UobicajeniDohodak</w:t>
      </w:r>
    </w:p>
    <w:p w14:paraId="760D19A2" w14:textId="77777777" w:rsidR="00B74A0D" w:rsidRDefault="00B74A0D" w:rsidP="00B74A0D">
      <w:pPr>
        <w:spacing w:after="120" w:line="288" w:lineRule="auto"/>
        <w:ind w:left="1080"/>
        <w:contextualSpacing/>
        <w:rPr>
          <w:rFonts w:eastAsia="Cambria" w:cs="Times New Roman"/>
          <w:color w:val="404040"/>
          <w:sz w:val="22"/>
          <w:szCs w:val="22"/>
          <w:lang w:eastAsia="ja-JP"/>
        </w:rPr>
      </w:pPr>
    </w:p>
    <w:p w14:paraId="6F9D43D9" w14:textId="77777777" w:rsidR="00B74A0D" w:rsidRDefault="00B74A0D" w:rsidP="00B74A0D">
      <w:pPr>
        <w:spacing w:after="120" w:line="288" w:lineRule="auto"/>
        <w:ind w:left="1080"/>
        <w:contextualSpacing/>
        <w:rPr>
          <w:rFonts w:eastAsia="Cambria" w:cs="Times New Roman"/>
          <w:color w:val="404040"/>
          <w:sz w:val="22"/>
          <w:szCs w:val="22"/>
          <w:lang w:eastAsia="ja-JP"/>
        </w:rPr>
      </w:pPr>
    </w:p>
    <w:p w14:paraId="7F40E087" w14:textId="77777777" w:rsidR="00B74A0D" w:rsidRPr="00B74A0D" w:rsidRDefault="00B74A0D" w:rsidP="00B74A0D">
      <w:pPr>
        <w:spacing w:after="120" w:line="288" w:lineRule="auto"/>
        <w:ind w:left="1080"/>
        <w:contextualSpacing/>
        <w:rPr>
          <w:rFonts w:eastAsia="Cambria" w:cs="Times New Roman"/>
          <w:color w:val="404040"/>
          <w:sz w:val="22"/>
          <w:szCs w:val="22"/>
          <w:lang w:eastAsia="ja-JP"/>
        </w:rPr>
      </w:pPr>
    </w:p>
    <w:p w14:paraId="76F28F41" w14:textId="77777777" w:rsidR="00B74A0D" w:rsidRPr="00B74A0D" w:rsidRDefault="00B74A0D" w:rsidP="00B74A0D">
      <w:pPr>
        <w:numPr>
          <w:ilvl w:val="0"/>
          <w:numId w:val="10"/>
        </w:numPr>
        <w:spacing w:after="120" w:line="288" w:lineRule="auto"/>
        <w:contextualSpacing/>
        <w:rPr>
          <w:rFonts w:eastAsia="Cambria" w:cs="Times New Roman"/>
          <w:color w:val="404040"/>
          <w:sz w:val="22"/>
          <w:szCs w:val="22"/>
          <w:lang w:eastAsia="ja-JP"/>
        </w:rPr>
      </w:pPr>
      <w:r w:rsidRPr="00B74A0D">
        <w:rPr>
          <w:rFonts w:eastAsia="Cambria" w:cs="Times New Roman"/>
          <w:color w:val="404040"/>
          <w:sz w:val="22"/>
          <w:szCs w:val="22"/>
          <w:lang w:eastAsia="ja-JP"/>
        </w:rPr>
        <w:t>VrstaRacuna (enum)</w:t>
      </w:r>
    </w:p>
    <w:p w14:paraId="526EA653" w14:textId="77777777" w:rsidR="00B74A0D" w:rsidRPr="00B74A0D" w:rsidRDefault="00B74A0D" w:rsidP="00B74A0D">
      <w:pPr>
        <w:spacing w:after="120" w:line="288" w:lineRule="auto"/>
        <w:ind w:left="1080"/>
        <w:contextualSpacing/>
        <w:rPr>
          <w:rFonts w:eastAsia="Cambria" w:cs="Times New Roman"/>
          <w:color w:val="404040"/>
          <w:sz w:val="22"/>
          <w:szCs w:val="22"/>
          <w:lang w:eastAsia="ja-JP"/>
        </w:rPr>
      </w:pPr>
      <w:r w:rsidRPr="00B74A0D">
        <w:rPr>
          <w:rFonts w:eastAsia="Cambria" w:cs="Times New Roman"/>
          <w:color w:val="404040"/>
          <w:sz w:val="22"/>
          <w:szCs w:val="22"/>
          <w:lang w:eastAsia="ja-JP"/>
        </w:rPr>
        <w:tab/>
        <w:t>-Tekuci</w:t>
      </w:r>
    </w:p>
    <w:p w14:paraId="79EFA5C6" w14:textId="77777777" w:rsidR="00B74A0D" w:rsidRPr="00B74A0D" w:rsidRDefault="00B74A0D" w:rsidP="00B74A0D">
      <w:pPr>
        <w:spacing w:after="120" w:line="288" w:lineRule="auto"/>
        <w:ind w:left="1080"/>
        <w:contextualSpacing/>
        <w:rPr>
          <w:rFonts w:eastAsia="Cambria" w:cs="Times New Roman"/>
          <w:color w:val="404040"/>
          <w:sz w:val="22"/>
          <w:szCs w:val="22"/>
          <w:lang w:eastAsia="ja-JP"/>
        </w:rPr>
      </w:pPr>
      <w:r w:rsidRPr="00B74A0D">
        <w:rPr>
          <w:rFonts w:eastAsia="Cambria" w:cs="Times New Roman"/>
          <w:color w:val="404040"/>
          <w:sz w:val="22"/>
          <w:szCs w:val="22"/>
          <w:lang w:eastAsia="ja-JP"/>
        </w:rPr>
        <w:tab/>
        <w:t>-Ziro</w:t>
      </w:r>
    </w:p>
    <w:p w14:paraId="79B7A525" w14:textId="77777777" w:rsidR="00B74A0D" w:rsidRPr="00B74A0D" w:rsidRDefault="00B74A0D" w:rsidP="00B74A0D">
      <w:pPr>
        <w:spacing w:after="120" w:line="288" w:lineRule="auto"/>
        <w:ind w:left="1080"/>
        <w:contextualSpacing/>
        <w:rPr>
          <w:rFonts w:eastAsia="Cambria" w:cs="Times New Roman"/>
          <w:color w:val="404040"/>
          <w:sz w:val="22"/>
          <w:szCs w:val="22"/>
          <w:lang w:eastAsia="ja-JP"/>
        </w:rPr>
      </w:pPr>
      <w:r w:rsidRPr="00B74A0D">
        <w:rPr>
          <w:rFonts w:eastAsia="Cambria" w:cs="Times New Roman"/>
          <w:color w:val="404040"/>
          <w:sz w:val="22"/>
          <w:szCs w:val="22"/>
          <w:lang w:eastAsia="ja-JP"/>
        </w:rPr>
        <w:tab/>
        <w:t>-Devizni</w:t>
      </w:r>
    </w:p>
    <w:p w14:paraId="15478557" w14:textId="77777777" w:rsidR="00B74A0D" w:rsidRPr="00B74A0D" w:rsidRDefault="00B74A0D" w:rsidP="00B74A0D">
      <w:pPr>
        <w:spacing w:after="120" w:line="288" w:lineRule="auto"/>
        <w:ind w:left="1080"/>
        <w:contextualSpacing/>
        <w:rPr>
          <w:rFonts w:eastAsia="Cambria" w:cs="Times New Roman"/>
          <w:color w:val="404040"/>
          <w:sz w:val="22"/>
          <w:szCs w:val="22"/>
          <w:lang w:eastAsia="ja-JP"/>
        </w:rPr>
      </w:pPr>
      <w:r w:rsidRPr="00B74A0D">
        <w:rPr>
          <w:rFonts w:eastAsia="Cambria" w:cs="Times New Roman"/>
          <w:color w:val="404040"/>
          <w:sz w:val="22"/>
          <w:szCs w:val="22"/>
          <w:lang w:eastAsia="ja-JP"/>
        </w:rPr>
        <w:tab/>
        <w:t>-Stedni</w:t>
      </w:r>
    </w:p>
    <w:p w14:paraId="73D308AF" w14:textId="77777777" w:rsidR="00B74A0D" w:rsidRPr="00B74A0D" w:rsidRDefault="00B74A0D" w:rsidP="00B74A0D">
      <w:pPr>
        <w:spacing w:after="120" w:line="288" w:lineRule="auto"/>
        <w:ind w:left="360" w:firstLine="360"/>
        <w:rPr>
          <w:rFonts w:eastAsia="Cambria" w:cs="Times New Roman"/>
          <w:color w:val="3A3A3A"/>
          <w:sz w:val="22"/>
          <w:szCs w:val="22"/>
          <w:lang w:eastAsia="ja-JP"/>
        </w:rPr>
      </w:pPr>
      <w:r w:rsidRPr="00B74A0D">
        <w:rPr>
          <w:rFonts w:eastAsia="Cambria" w:cs="Times New Roman"/>
          <w:color w:val="3A3A3A"/>
          <w:sz w:val="22"/>
          <w:szCs w:val="22"/>
          <w:lang w:eastAsia="ja-JP"/>
        </w:rPr>
        <w:t>17. BracnoStanje (enum)</w:t>
      </w:r>
    </w:p>
    <w:p w14:paraId="0201169E" w14:textId="77777777" w:rsidR="00B74A0D" w:rsidRPr="00B74A0D" w:rsidRDefault="00B74A0D" w:rsidP="00B74A0D">
      <w:pPr>
        <w:spacing w:after="120" w:line="288" w:lineRule="auto"/>
        <w:ind w:left="1080"/>
        <w:contextualSpacing/>
        <w:rPr>
          <w:rFonts w:eastAsia="Cambria" w:cs="Times New Roman"/>
          <w:color w:val="404040"/>
          <w:sz w:val="22"/>
          <w:szCs w:val="22"/>
          <w:lang w:eastAsia="ja-JP"/>
        </w:rPr>
      </w:pPr>
      <w:r w:rsidRPr="00B74A0D">
        <w:rPr>
          <w:rFonts w:eastAsia="Cambria" w:cs="Times New Roman"/>
          <w:color w:val="404040"/>
          <w:sz w:val="22"/>
          <w:szCs w:val="22"/>
          <w:lang w:eastAsia="ja-JP"/>
        </w:rPr>
        <w:tab/>
        <w:t>-Ubraku</w:t>
      </w:r>
    </w:p>
    <w:p w14:paraId="7ECD5461" w14:textId="77777777" w:rsidR="00B74A0D" w:rsidRPr="00B74A0D" w:rsidRDefault="00B74A0D" w:rsidP="00B74A0D">
      <w:pPr>
        <w:spacing w:after="120" w:line="288" w:lineRule="auto"/>
        <w:ind w:left="1080"/>
        <w:contextualSpacing/>
        <w:rPr>
          <w:rFonts w:eastAsia="Cambria" w:cs="Times New Roman"/>
          <w:color w:val="404040"/>
          <w:sz w:val="22"/>
          <w:szCs w:val="22"/>
          <w:lang w:eastAsia="ja-JP"/>
        </w:rPr>
      </w:pPr>
      <w:r w:rsidRPr="00B74A0D">
        <w:rPr>
          <w:rFonts w:eastAsia="Cambria" w:cs="Times New Roman"/>
          <w:color w:val="404040"/>
          <w:sz w:val="22"/>
          <w:szCs w:val="22"/>
          <w:lang w:eastAsia="ja-JP"/>
        </w:rPr>
        <w:tab/>
        <w:t>-Razveden</w:t>
      </w:r>
      <w:r w:rsidRPr="00B74A0D">
        <w:rPr>
          <w:rFonts w:eastAsia="Cambria" w:cs="Times New Roman"/>
          <w:color w:val="404040"/>
          <w:sz w:val="22"/>
          <w:szCs w:val="22"/>
          <w:lang w:eastAsia="ja-JP"/>
        </w:rPr>
        <w:tab/>
      </w:r>
    </w:p>
    <w:p w14:paraId="262B1B28" w14:textId="77777777" w:rsidR="00B74A0D" w:rsidRPr="00B74A0D" w:rsidRDefault="00B74A0D" w:rsidP="00B74A0D">
      <w:pPr>
        <w:spacing w:after="120" w:line="288" w:lineRule="auto"/>
        <w:ind w:left="1080"/>
        <w:contextualSpacing/>
        <w:rPr>
          <w:rFonts w:eastAsia="Cambria" w:cs="Times New Roman"/>
          <w:color w:val="404040"/>
          <w:sz w:val="22"/>
          <w:szCs w:val="22"/>
          <w:lang w:eastAsia="ja-JP"/>
        </w:rPr>
      </w:pPr>
      <w:r w:rsidRPr="00B74A0D">
        <w:rPr>
          <w:rFonts w:eastAsia="Cambria" w:cs="Times New Roman"/>
          <w:color w:val="404040"/>
          <w:sz w:val="22"/>
          <w:szCs w:val="22"/>
          <w:lang w:eastAsia="ja-JP"/>
        </w:rPr>
        <w:tab/>
        <w:t>-Samac</w:t>
      </w:r>
    </w:p>
    <w:p w14:paraId="5EBD9922" w14:textId="77777777" w:rsidR="00B74A0D" w:rsidRPr="00B74A0D" w:rsidRDefault="00B74A0D" w:rsidP="00B74A0D">
      <w:pPr>
        <w:spacing w:after="120" w:line="288" w:lineRule="auto"/>
        <w:ind w:left="1080"/>
        <w:contextualSpacing/>
        <w:rPr>
          <w:rFonts w:eastAsia="Cambria" w:cs="Times New Roman"/>
          <w:color w:val="404040"/>
          <w:sz w:val="22"/>
          <w:szCs w:val="22"/>
          <w:lang w:eastAsia="ja-JP"/>
        </w:rPr>
      </w:pPr>
    </w:p>
    <w:p w14:paraId="2AA891C2" w14:textId="77777777" w:rsidR="00B74A0D" w:rsidRPr="00B74A0D" w:rsidRDefault="00B74A0D" w:rsidP="00B74A0D">
      <w:pPr>
        <w:numPr>
          <w:ilvl w:val="0"/>
          <w:numId w:val="10"/>
        </w:numPr>
        <w:spacing w:after="120" w:line="288" w:lineRule="auto"/>
        <w:contextualSpacing/>
        <w:rPr>
          <w:rFonts w:eastAsia="Cambria" w:cs="Times New Roman"/>
          <w:color w:val="404040"/>
          <w:sz w:val="22"/>
          <w:szCs w:val="22"/>
          <w:lang w:eastAsia="ja-JP"/>
        </w:rPr>
      </w:pPr>
      <w:r w:rsidRPr="00B74A0D">
        <w:rPr>
          <w:rFonts w:eastAsia="Cambria" w:cs="Times New Roman"/>
          <w:color w:val="404040"/>
          <w:sz w:val="22"/>
          <w:szCs w:val="22"/>
          <w:lang w:eastAsia="ja-JP"/>
        </w:rPr>
        <w:t>NacinTransakcije (enum)</w:t>
      </w:r>
    </w:p>
    <w:p w14:paraId="1FEC823D" w14:textId="77777777" w:rsidR="00B74A0D" w:rsidRPr="00B74A0D" w:rsidRDefault="00B74A0D" w:rsidP="00B74A0D">
      <w:pPr>
        <w:spacing w:after="120" w:line="288" w:lineRule="auto"/>
        <w:ind w:left="1080"/>
        <w:contextualSpacing/>
        <w:rPr>
          <w:rFonts w:eastAsia="Cambria" w:cs="Times New Roman"/>
          <w:color w:val="404040"/>
          <w:sz w:val="22"/>
          <w:szCs w:val="22"/>
          <w:lang w:eastAsia="ja-JP"/>
        </w:rPr>
      </w:pPr>
      <w:r w:rsidRPr="00B74A0D">
        <w:rPr>
          <w:rFonts w:eastAsia="Cambria" w:cs="Times New Roman"/>
          <w:color w:val="404040"/>
          <w:sz w:val="22"/>
          <w:szCs w:val="22"/>
          <w:lang w:eastAsia="ja-JP"/>
        </w:rPr>
        <w:tab/>
        <w:t>-Interna</w:t>
      </w:r>
    </w:p>
    <w:p w14:paraId="4F4D31EE" w14:textId="77777777" w:rsidR="00B74A0D" w:rsidRPr="00B74A0D" w:rsidRDefault="00B74A0D" w:rsidP="00B74A0D">
      <w:pPr>
        <w:spacing w:after="120" w:line="288" w:lineRule="auto"/>
        <w:ind w:left="1080"/>
        <w:contextualSpacing/>
        <w:rPr>
          <w:rFonts w:eastAsia="Cambria" w:cs="Times New Roman"/>
          <w:color w:val="404040"/>
          <w:sz w:val="22"/>
          <w:szCs w:val="22"/>
          <w:lang w:eastAsia="ja-JP"/>
        </w:rPr>
      </w:pPr>
      <w:r w:rsidRPr="00B74A0D">
        <w:rPr>
          <w:rFonts w:eastAsia="Cambria" w:cs="Times New Roman"/>
          <w:color w:val="404040"/>
          <w:sz w:val="22"/>
          <w:szCs w:val="22"/>
          <w:lang w:eastAsia="ja-JP"/>
        </w:rPr>
        <w:tab/>
        <w:t>-NaRacunDrugeBanke</w:t>
      </w:r>
    </w:p>
    <w:p w14:paraId="5F815425" w14:textId="77777777" w:rsidR="00B74A0D" w:rsidRPr="00B74A0D" w:rsidRDefault="00B74A0D" w:rsidP="00B74A0D">
      <w:pPr>
        <w:spacing w:after="120" w:line="288" w:lineRule="auto"/>
        <w:ind w:left="1080"/>
        <w:contextualSpacing/>
        <w:rPr>
          <w:rFonts w:eastAsia="Cambria" w:cs="Times New Roman"/>
          <w:color w:val="404040"/>
          <w:sz w:val="22"/>
          <w:szCs w:val="22"/>
          <w:lang w:eastAsia="ja-JP"/>
        </w:rPr>
      </w:pPr>
      <w:r w:rsidRPr="00B74A0D">
        <w:rPr>
          <w:rFonts w:eastAsia="Cambria" w:cs="Times New Roman"/>
          <w:color w:val="404040"/>
          <w:sz w:val="22"/>
          <w:szCs w:val="22"/>
          <w:lang w:eastAsia="ja-JP"/>
        </w:rPr>
        <w:tab/>
        <w:t>-SaRacunaDrugeBane</w:t>
      </w:r>
    </w:p>
    <w:p w14:paraId="7F8603BA" w14:textId="77777777" w:rsidR="00B74A0D" w:rsidRPr="00B74A0D" w:rsidRDefault="00B74A0D" w:rsidP="00B74A0D">
      <w:pPr>
        <w:spacing w:after="120" w:line="288" w:lineRule="auto"/>
        <w:ind w:left="1080"/>
        <w:contextualSpacing/>
        <w:rPr>
          <w:rFonts w:eastAsia="Cambria" w:cs="Times New Roman"/>
          <w:color w:val="404040"/>
          <w:sz w:val="22"/>
          <w:szCs w:val="22"/>
          <w:lang w:eastAsia="ja-JP"/>
        </w:rPr>
      </w:pPr>
    </w:p>
    <w:p w14:paraId="5349F32D" w14:textId="77777777" w:rsidR="00B74A0D" w:rsidRPr="00B74A0D" w:rsidRDefault="00B74A0D" w:rsidP="00B74A0D">
      <w:pPr>
        <w:numPr>
          <w:ilvl w:val="0"/>
          <w:numId w:val="10"/>
        </w:numPr>
        <w:spacing w:after="120" w:line="288" w:lineRule="auto"/>
        <w:contextualSpacing/>
        <w:rPr>
          <w:rFonts w:eastAsia="Cambria" w:cs="Times New Roman"/>
          <w:color w:val="404040"/>
          <w:sz w:val="22"/>
          <w:szCs w:val="22"/>
          <w:lang w:eastAsia="ja-JP"/>
        </w:rPr>
      </w:pPr>
      <w:r w:rsidRPr="00B74A0D">
        <w:rPr>
          <w:rFonts w:eastAsia="Cambria" w:cs="Times New Roman"/>
          <w:color w:val="404040"/>
          <w:sz w:val="22"/>
          <w:szCs w:val="22"/>
          <w:lang w:eastAsia="ja-JP"/>
        </w:rPr>
        <w:t>RokOtplate (enum)</w:t>
      </w:r>
    </w:p>
    <w:p w14:paraId="5702E1E2" w14:textId="77777777" w:rsidR="00B74A0D" w:rsidRPr="00B74A0D" w:rsidRDefault="00B74A0D" w:rsidP="00B74A0D">
      <w:pPr>
        <w:spacing w:after="120" w:line="288" w:lineRule="auto"/>
        <w:ind w:left="1080"/>
        <w:contextualSpacing/>
        <w:rPr>
          <w:rFonts w:eastAsia="Cambria" w:cs="Times New Roman"/>
          <w:color w:val="404040"/>
          <w:sz w:val="22"/>
          <w:szCs w:val="22"/>
          <w:lang w:eastAsia="ja-JP"/>
        </w:rPr>
      </w:pPr>
      <w:r w:rsidRPr="00B74A0D">
        <w:rPr>
          <w:rFonts w:eastAsia="Cambria" w:cs="Times New Roman"/>
          <w:color w:val="404040"/>
          <w:sz w:val="22"/>
          <w:szCs w:val="22"/>
          <w:lang w:eastAsia="ja-JP"/>
        </w:rPr>
        <w:tab/>
        <w:t>-Trajanje_1_godina</w:t>
      </w:r>
    </w:p>
    <w:p w14:paraId="24A08175" w14:textId="77777777" w:rsidR="00B74A0D" w:rsidRPr="00B74A0D" w:rsidRDefault="00B74A0D" w:rsidP="00B74A0D">
      <w:pPr>
        <w:spacing w:after="120" w:line="288" w:lineRule="auto"/>
        <w:ind w:left="1080"/>
        <w:contextualSpacing/>
        <w:rPr>
          <w:rFonts w:eastAsia="Cambria" w:cs="Times New Roman"/>
          <w:color w:val="404040"/>
          <w:sz w:val="22"/>
          <w:szCs w:val="22"/>
          <w:lang w:eastAsia="ja-JP"/>
        </w:rPr>
      </w:pPr>
      <w:r w:rsidRPr="00B74A0D">
        <w:rPr>
          <w:rFonts w:eastAsia="Cambria" w:cs="Times New Roman"/>
          <w:color w:val="404040"/>
          <w:sz w:val="22"/>
          <w:szCs w:val="22"/>
          <w:lang w:eastAsia="ja-JP"/>
        </w:rPr>
        <w:tab/>
        <w:t>-Trajanje_5_godina</w:t>
      </w:r>
    </w:p>
    <w:p w14:paraId="3C931DA0" w14:textId="77777777" w:rsidR="00B74A0D" w:rsidRPr="00B74A0D" w:rsidRDefault="00B74A0D" w:rsidP="00B74A0D">
      <w:pPr>
        <w:spacing w:after="120" w:line="288" w:lineRule="auto"/>
        <w:ind w:left="1080"/>
        <w:contextualSpacing/>
        <w:rPr>
          <w:rFonts w:eastAsia="Cambria" w:cs="Times New Roman"/>
          <w:color w:val="404040"/>
          <w:sz w:val="22"/>
          <w:szCs w:val="22"/>
          <w:lang w:eastAsia="ja-JP"/>
        </w:rPr>
      </w:pPr>
      <w:r w:rsidRPr="00B74A0D">
        <w:rPr>
          <w:rFonts w:eastAsia="Cambria" w:cs="Times New Roman"/>
          <w:color w:val="404040"/>
          <w:sz w:val="22"/>
          <w:szCs w:val="22"/>
          <w:lang w:eastAsia="ja-JP"/>
        </w:rPr>
        <w:tab/>
        <w:t>-Trajanje_10_godina</w:t>
      </w:r>
    </w:p>
    <w:p w14:paraId="72E45ED6" w14:textId="77777777" w:rsidR="00B74A0D" w:rsidRPr="00B74A0D" w:rsidRDefault="00B74A0D" w:rsidP="00B74A0D">
      <w:pPr>
        <w:spacing w:after="120" w:line="288" w:lineRule="auto"/>
        <w:ind w:left="1080"/>
        <w:contextualSpacing/>
        <w:rPr>
          <w:rFonts w:eastAsia="Cambria" w:cs="Times New Roman"/>
          <w:color w:val="404040"/>
          <w:sz w:val="22"/>
          <w:szCs w:val="22"/>
          <w:lang w:eastAsia="ja-JP"/>
        </w:rPr>
      </w:pPr>
      <w:r w:rsidRPr="00B74A0D">
        <w:rPr>
          <w:rFonts w:eastAsia="Cambria" w:cs="Times New Roman"/>
          <w:color w:val="404040"/>
          <w:sz w:val="22"/>
          <w:szCs w:val="22"/>
          <w:lang w:eastAsia="ja-JP"/>
        </w:rPr>
        <w:tab/>
        <w:t>-Trajanje_15_godina</w:t>
      </w:r>
    </w:p>
    <w:p w14:paraId="3E171E2B" w14:textId="77777777" w:rsidR="00B74A0D" w:rsidRPr="00B74A0D" w:rsidRDefault="00B74A0D" w:rsidP="00B74A0D">
      <w:pPr>
        <w:spacing w:after="120" w:line="288" w:lineRule="auto"/>
        <w:ind w:left="1080"/>
        <w:contextualSpacing/>
        <w:rPr>
          <w:rFonts w:eastAsia="Cambria" w:cs="Times New Roman"/>
          <w:color w:val="404040"/>
          <w:sz w:val="22"/>
          <w:szCs w:val="22"/>
          <w:lang w:eastAsia="ja-JP"/>
        </w:rPr>
      </w:pPr>
      <w:r w:rsidRPr="00B74A0D">
        <w:rPr>
          <w:rFonts w:eastAsia="Cambria" w:cs="Times New Roman"/>
          <w:color w:val="404040"/>
          <w:sz w:val="22"/>
          <w:szCs w:val="22"/>
          <w:lang w:eastAsia="ja-JP"/>
        </w:rPr>
        <w:tab/>
        <w:t>-Trajanje_20_godina</w:t>
      </w:r>
    </w:p>
    <w:p w14:paraId="17ED3D27" w14:textId="77777777" w:rsidR="00B74A0D" w:rsidRPr="00B74A0D" w:rsidRDefault="00B74A0D" w:rsidP="00B74A0D">
      <w:pPr>
        <w:spacing w:after="120" w:line="288" w:lineRule="auto"/>
        <w:ind w:left="1080"/>
        <w:contextualSpacing/>
        <w:rPr>
          <w:rFonts w:eastAsia="Cambria" w:cs="Times New Roman"/>
          <w:color w:val="404040"/>
          <w:sz w:val="22"/>
          <w:szCs w:val="22"/>
          <w:lang w:eastAsia="ja-JP"/>
        </w:rPr>
      </w:pPr>
    </w:p>
    <w:p w14:paraId="034FB95E" w14:textId="77777777" w:rsidR="00B74A0D" w:rsidRPr="00B74A0D" w:rsidRDefault="00B74A0D" w:rsidP="00B74A0D">
      <w:pPr>
        <w:numPr>
          <w:ilvl w:val="0"/>
          <w:numId w:val="10"/>
        </w:numPr>
        <w:spacing w:after="120" w:line="288" w:lineRule="auto"/>
        <w:contextualSpacing/>
        <w:rPr>
          <w:rFonts w:eastAsia="Cambria" w:cs="Times New Roman"/>
          <w:color w:val="404040"/>
          <w:sz w:val="22"/>
          <w:szCs w:val="22"/>
          <w:lang w:eastAsia="ja-JP"/>
        </w:rPr>
      </w:pPr>
      <w:r w:rsidRPr="00B74A0D">
        <w:rPr>
          <w:rFonts w:eastAsia="Cambria" w:cs="Times New Roman"/>
          <w:color w:val="404040"/>
          <w:sz w:val="22"/>
          <w:szCs w:val="22"/>
          <w:lang w:eastAsia="ja-JP"/>
        </w:rPr>
        <w:t>Spol (enum)</w:t>
      </w:r>
    </w:p>
    <w:p w14:paraId="24870778" w14:textId="77777777" w:rsidR="00B74A0D" w:rsidRPr="00B74A0D" w:rsidRDefault="00B74A0D" w:rsidP="00B74A0D">
      <w:pPr>
        <w:spacing w:after="120" w:line="288" w:lineRule="auto"/>
        <w:ind w:left="1080"/>
        <w:contextualSpacing/>
        <w:rPr>
          <w:rFonts w:eastAsia="Cambria" w:cs="Times New Roman"/>
          <w:color w:val="404040"/>
          <w:sz w:val="22"/>
          <w:szCs w:val="22"/>
          <w:lang w:eastAsia="ja-JP"/>
        </w:rPr>
      </w:pPr>
      <w:r w:rsidRPr="00B74A0D">
        <w:rPr>
          <w:rFonts w:eastAsia="Cambria" w:cs="Times New Roman"/>
          <w:color w:val="404040"/>
          <w:sz w:val="22"/>
          <w:szCs w:val="22"/>
          <w:lang w:eastAsia="ja-JP"/>
        </w:rPr>
        <w:tab/>
        <w:t>-Muško</w:t>
      </w:r>
    </w:p>
    <w:p w14:paraId="6B364289" w14:textId="77777777" w:rsidR="00B74A0D" w:rsidRPr="00B74A0D" w:rsidRDefault="00B74A0D" w:rsidP="00B74A0D">
      <w:pPr>
        <w:spacing w:after="120" w:line="288" w:lineRule="auto"/>
        <w:ind w:left="1080"/>
        <w:contextualSpacing/>
        <w:rPr>
          <w:rFonts w:eastAsia="Cambria" w:cs="Times New Roman"/>
          <w:color w:val="404040"/>
          <w:sz w:val="22"/>
          <w:szCs w:val="22"/>
          <w:lang w:eastAsia="ja-JP"/>
        </w:rPr>
      </w:pPr>
      <w:r w:rsidRPr="00B74A0D">
        <w:rPr>
          <w:rFonts w:eastAsia="Cambria" w:cs="Times New Roman"/>
          <w:color w:val="404040"/>
          <w:sz w:val="22"/>
          <w:szCs w:val="22"/>
          <w:lang w:eastAsia="ja-JP"/>
        </w:rPr>
        <w:tab/>
        <w:t>-Žensko</w:t>
      </w:r>
    </w:p>
    <w:p w14:paraId="1BA37E9A" w14:textId="77777777" w:rsidR="00B74A0D" w:rsidRPr="00B74A0D" w:rsidRDefault="00B74A0D" w:rsidP="00B74A0D">
      <w:pPr>
        <w:spacing w:after="120" w:line="288" w:lineRule="auto"/>
        <w:ind w:left="1080"/>
        <w:contextualSpacing/>
        <w:rPr>
          <w:rFonts w:eastAsia="Cambria" w:cs="Times New Roman"/>
          <w:color w:val="404040"/>
          <w:sz w:val="22"/>
          <w:szCs w:val="22"/>
          <w:lang w:eastAsia="ja-JP"/>
        </w:rPr>
      </w:pPr>
    </w:p>
    <w:p w14:paraId="6A3CA519" w14:textId="77777777" w:rsidR="00B74A0D" w:rsidRPr="00B74A0D" w:rsidRDefault="00B74A0D" w:rsidP="00B74A0D">
      <w:pPr>
        <w:numPr>
          <w:ilvl w:val="0"/>
          <w:numId w:val="10"/>
        </w:numPr>
        <w:spacing w:after="120" w:line="288" w:lineRule="auto"/>
        <w:contextualSpacing/>
        <w:rPr>
          <w:rFonts w:eastAsia="Cambria" w:cs="Times New Roman"/>
          <w:color w:val="404040"/>
          <w:sz w:val="22"/>
          <w:szCs w:val="22"/>
          <w:lang w:eastAsia="ja-JP"/>
        </w:rPr>
      </w:pPr>
      <w:r w:rsidRPr="00B74A0D">
        <w:rPr>
          <w:rFonts w:eastAsia="Cambria" w:cs="Times New Roman"/>
          <w:color w:val="404040"/>
          <w:sz w:val="22"/>
          <w:szCs w:val="22"/>
          <w:lang w:eastAsia="ja-JP"/>
        </w:rPr>
        <w:t>StatusZahtjevaZaKredit (enum)</w:t>
      </w:r>
    </w:p>
    <w:p w14:paraId="3396910A" w14:textId="77777777" w:rsidR="00B74A0D" w:rsidRPr="00B74A0D" w:rsidRDefault="00B74A0D" w:rsidP="00B74A0D">
      <w:pPr>
        <w:spacing w:after="120" w:line="288" w:lineRule="auto"/>
        <w:ind w:left="1080"/>
        <w:contextualSpacing/>
        <w:rPr>
          <w:rFonts w:eastAsia="Cambria" w:cs="Times New Roman"/>
          <w:color w:val="404040"/>
          <w:sz w:val="22"/>
          <w:szCs w:val="22"/>
          <w:lang w:eastAsia="ja-JP"/>
        </w:rPr>
      </w:pPr>
      <w:r w:rsidRPr="00B74A0D">
        <w:rPr>
          <w:rFonts w:eastAsia="Cambria" w:cs="Times New Roman"/>
          <w:color w:val="404040"/>
          <w:sz w:val="22"/>
          <w:szCs w:val="22"/>
          <w:lang w:eastAsia="ja-JP"/>
        </w:rPr>
        <w:tab/>
        <w:t>-Neobradjen</w:t>
      </w:r>
    </w:p>
    <w:p w14:paraId="3247081F" w14:textId="77777777" w:rsidR="00B74A0D" w:rsidRPr="00B74A0D" w:rsidRDefault="00B74A0D" w:rsidP="00B74A0D">
      <w:pPr>
        <w:spacing w:after="120" w:line="288" w:lineRule="auto"/>
        <w:ind w:left="1080"/>
        <w:contextualSpacing/>
        <w:rPr>
          <w:rFonts w:eastAsia="Cambria" w:cs="Times New Roman"/>
          <w:color w:val="404040"/>
          <w:sz w:val="22"/>
          <w:szCs w:val="22"/>
          <w:lang w:eastAsia="ja-JP"/>
        </w:rPr>
      </w:pPr>
      <w:r w:rsidRPr="00B74A0D">
        <w:rPr>
          <w:rFonts w:eastAsia="Cambria" w:cs="Times New Roman"/>
          <w:color w:val="404040"/>
          <w:sz w:val="22"/>
          <w:szCs w:val="22"/>
          <w:lang w:eastAsia="ja-JP"/>
        </w:rPr>
        <w:tab/>
        <w:t>-Odobren</w:t>
      </w:r>
    </w:p>
    <w:p w14:paraId="6A0F5EC8" w14:textId="77777777" w:rsidR="00B74A0D" w:rsidRDefault="00B74A0D" w:rsidP="00B74A0D">
      <w:pPr>
        <w:spacing w:after="120" w:line="288" w:lineRule="auto"/>
        <w:ind w:left="1080"/>
        <w:contextualSpacing/>
        <w:rPr>
          <w:rFonts w:eastAsia="Cambria" w:cs="Times New Roman"/>
          <w:color w:val="404040"/>
          <w:sz w:val="22"/>
          <w:szCs w:val="22"/>
          <w:lang w:eastAsia="ja-JP"/>
        </w:rPr>
      </w:pPr>
      <w:r w:rsidRPr="00B74A0D">
        <w:rPr>
          <w:rFonts w:eastAsia="Cambria" w:cs="Times New Roman"/>
          <w:color w:val="404040"/>
          <w:sz w:val="22"/>
          <w:szCs w:val="22"/>
          <w:lang w:eastAsia="ja-JP"/>
        </w:rPr>
        <w:tab/>
        <w:t>-Odbijen</w:t>
      </w:r>
    </w:p>
    <w:p w14:paraId="6AB41078" w14:textId="77777777" w:rsidR="00AE0D57" w:rsidRDefault="00AE0D57" w:rsidP="00B74A0D">
      <w:pPr>
        <w:spacing w:after="120" w:line="288" w:lineRule="auto"/>
        <w:ind w:left="1080"/>
        <w:contextualSpacing/>
        <w:rPr>
          <w:rFonts w:eastAsia="Cambria" w:cs="Times New Roman"/>
          <w:color w:val="404040"/>
          <w:sz w:val="22"/>
          <w:szCs w:val="22"/>
          <w:lang w:eastAsia="ja-JP"/>
        </w:rPr>
      </w:pPr>
    </w:p>
    <w:p w14:paraId="18E8C86D" w14:textId="77777777" w:rsidR="0073355A" w:rsidRDefault="0073355A" w:rsidP="0073355A">
      <w:pPr>
        <w:spacing w:after="120" w:line="288" w:lineRule="auto"/>
        <w:ind w:firstLine="720"/>
        <w:contextualSpacing/>
        <w:rPr>
          <w:rFonts w:eastAsia="Cambria" w:cs="Times New Roman"/>
          <w:color w:val="404040"/>
          <w:sz w:val="22"/>
          <w:szCs w:val="22"/>
          <w:lang w:eastAsia="ja-JP"/>
        </w:rPr>
      </w:pPr>
      <w:r>
        <w:rPr>
          <w:rFonts w:eastAsia="Cambria" w:cs="Times New Roman"/>
          <w:color w:val="404040"/>
          <w:sz w:val="22"/>
          <w:szCs w:val="22"/>
          <w:lang w:eastAsia="ja-JP"/>
        </w:rPr>
        <w:t>22. Valuta (enum)</w:t>
      </w:r>
    </w:p>
    <w:p w14:paraId="355DC89A" w14:textId="77777777" w:rsidR="0073355A" w:rsidRPr="0073355A" w:rsidRDefault="0073355A" w:rsidP="0073355A">
      <w:pPr>
        <w:spacing w:after="120" w:line="288" w:lineRule="auto"/>
        <w:ind w:left="720" w:firstLine="720"/>
        <w:contextualSpacing/>
        <w:rPr>
          <w:rFonts w:eastAsia="Cambria" w:cs="Times New Roman"/>
          <w:color w:val="404040"/>
          <w:sz w:val="22"/>
          <w:szCs w:val="22"/>
          <w:lang w:eastAsia="ja-JP"/>
        </w:rPr>
      </w:pPr>
      <w:r>
        <w:rPr>
          <w:rFonts w:eastAsia="Cambria" w:cs="Times New Roman"/>
          <w:color w:val="404040"/>
          <w:sz w:val="22"/>
          <w:szCs w:val="22"/>
          <w:lang w:eastAsia="ja-JP"/>
        </w:rPr>
        <w:t>-</w:t>
      </w:r>
      <w:r w:rsidRPr="0073355A">
        <w:rPr>
          <w:rFonts w:eastAsia="Cambria" w:cs="Times New Roman"/>
          <w:color w:val="404040"/>
          <w:sz w:val="22"/>
          <w:szCs w:val="22"/>
          <w:lang w:eastAsia="ja-JP"/>
        </w:rPr>
        <w:t>BAM</w:t>
      </w:r>
    </w:p>
    <w:p w14:paraId="69E58EF7" w14:textId="77777777" w:rsidR="0073355A" w:rsidRPr="0073355A" w:rsidRDefault="0073355A" w:rsidP="0073355A">
      <w:pPr>
        <w:spacing w:after="120" w:line="288" w:lineRule="auto"/>
        <w:ind w:left="720" w:firstLine="720"/>
        <w:contextualSpacing/>
        <w:rPr>
          <w:rFonts w:eastAsia="Cambria" w:cs="Times New Roman"/>
          <w:color w:val="404040"/>
          <w:sz w:val="22"/>
          <w:szCs w:val="22"/>
          <w:lang w:eastAsia="ja-JP"/>
        </w:rPr>
      </w:pPr>
      <w:r>
        <w:rPr>
          <w:rFonts w:eastAsia="Cambria" w:cs="Times New Roman"/>
          <w:color w:val="404040"/>
          <w:sz w:val="22"/>
          <w:szCs w:val="22"/>
          <w:lang w:eastAsia="ja-JP"/>
        </w:rPr>
        <w:t>-</w:t>
      </w:r>
      <w:r w:rsidRPr="0073355A">
        <w:rPr>
          <w:rFonts w:eastAsia="Cambria" w:cs="Times New Roman"/>
          <w:color w:val="404040"/>
          <w:sz w:val="22"/>
          <w:szCs w:val="22"/>
          <w:lang w:eastAsia="ja-JP"/>
        </w:rPr>
        <w:t>EUR</w:t>
      </w:r>
    </w:p>
    <w:p w14:paraId="26AA7D76" w14:textId="77777777" w:rsidR="0073355A" w:rsidRPr="0073355A" w:rsidRDefault="0073355A" w:rsidP="0073355A">
      <w:pPr>
        <w:spacing w:after="120" w:line="288" w:lineRule="auto"/>
        <w:ind w:firstLine="720"/>
        <w:contextualSpacing/>
        <w:rPr>
          <w:rFonts w:eastAsia="Cambria" w:cs="Times New Roman"/>
          <w:color w:val="404040"/>
          <w:sz w:val="22"/>
          <w:szCs w:val="22"/>
          <w:lang w:eastAsia="ja-JP"/>
        </w:rPr>
      </w:pPr>
      <w:r w:rsidRPr="0073355A">
        <w:rPr>
          <w:rFonts w:eastAsia="Cambria" w:cs="Times New Roman"/>
          <w:color w:val="404040"/>
          <w:sz w:val="22"/>
          <w:szCs w:val="22"/>
          <w:lang w:eastAsia="ja-JP"/>
        </w:rPr>
        <w:t xml:space="preserve">        </w:t>
      </w:r>
      <w:r>
        <w:rPr>
          <w:rFonts w:eastAsia="Cambria" w:cs="Times New Roman"/>
          <w:color w:val="404040"/>
          <w:sz w:val="22"/>
          <w:szCs w:val="22"/>
          <w:lang w:eastAsia="ja-JP"/>
        </w:rPr>
        <w:t xml:space="preserve">     -</w:t>
      </w:r>
      <w:r w:rsidRPr="0073355A">
        <w:rPr>
          <w:rFonts w:eastAsia="Cambria" w:cs="Times New Roman"/>
          <w:color w:val="404040"/>
          <w:sz w:val="22"/>
          <w:szCs w:val="22"/>
          <w:lang w:eastAsia="ja-JP"/>
        </w:rPr>
        <w:t xml:space="preserve">RSD </w:t>
      </w:r>
    </w:p>
    <w:p w14:paraId="759BE8A3" w14:textId="77777777" w:rsidR="0073355A" w:rsidRPr="0073355A" w:rsidRDefault="0073355A" w:rsidP="0073355A">
      <w:pPr>
        <w:spacing w:after="120" w:line="288" w:lineRule="auto"/>
        <w:ind w:firstLine="720"/>
        <w:contextualSpacing/>
        <w:rPr>
          <w:rFonts w:eastAsia="Cambria" w:cs="Times New Roman"/>
          <w:color w:val="404040"/>
          <w:sz w:val="22"/>
          <w:szCs w:val="22"/>
          <w:lang w:eastAsia="ja-JP"/>
        </w:rPr>
      </w:pPr>
      <w:r w:rsidRPr="0073355A">
        <w:rPr>
          <w:rFonts w:eastAsia="Cambria" w:cs="Times New Roman"/>
          <w:color w:val="404040"/>
          <w:sz w:val="22"/>
          <w:szCs w:val="22"/>
          <w:lang w:eastAsia="ja-JP"/>
        </w:rPr>
        <w:t xml:space="preserve">        </w:t>
      </w:r>
      <w:r w:rsidR="00AE0D57">
        <w:rPr>
          <w:rFonts w:eastAsia="Cambria" w:cs="Times New Roman"/>
          <w:color w:val="404040"/>
          <w:sz w:val="22"/>
          <w:szCs w:val="22"/>
          <w:lang w:eastAsia="ja-JP"/>
        </w:rPr>
        <w:t xml:space="preserve">     -</w:t>
      </w:r>
      <w:r w:rsidRPr="0073355A">
        <w:rPr>
          <w:rFonts w:eastAsia="Cambria" w:cs="Times New Roman"/>
          <w:color w:val="404040"/>
          <w:sz w:val="22"/>
          <w:szCs w:val="22"/>
          <w:lang w:eastAsia="ja-JP"/>
        </w:rPr>
        <w:t>USD</w:t>
      </w:r>
    </w:p>
    <w:p w14:paraId="7938AE12" w14:textId="77777777" w:rsidR="0073355A" w:rsidRPr="00B74A0D" w:rsidRDefault="0073355A" w:rsidP="0073355A">
      <w:pPr>
        <w:spacing w:after="120" w:line="288" w:lineRule="auto"/>
        <w:ind w:firstLine="720"/>
        <w:contextualSpacing/>
        <w:rPr>
          <w:rFonts w:eastAsia="Cambria" w:cs="Times New Roman"/>
          <w:color w:val="404040"/>
          <w:sz w:val="22"/>
          <w:szCs w:val="22"/>
          <w:lang w:eastAsia="ja-JP"/>
        </w:rPr>
      </w:pPr>
      <w:r w:rsidRPr="0073355A">
        <w:rPr>
          <w:rFonts w:eastAsia="Cambria" w:cs="Times New Roman"/>
          <w:color w:val="404040"/>
          <w:sz w:val="22"/>
          <w:szCs w:val="22"/>
          <w:lang w:eastAsia="ja-JP"/>
        </w:rPr>
        <w:t xml:space="preserve">        </w:t>
      </w:r>
      <w:r w:rsidR="00AE0D57">
        <w:rPr>
          <w:rFonts w:eastAsia="Cambria" w:cs="Times New Roman"/>
          <w:color w:val="404040"/>
          <w:sz w:val="22"/>
          <w:szCs w:val="22"/>
          <w:lang w:eastAsia="ja-JP"/>
        </w:rPr>
        <w:t xml:space="preserve">     -</w:t>
      </w:r>
      <w:r w:rsidRPr="0073355A">
        <w:rPr>
          <w:rFonts w:eastAsia="Cambria" w:cs="Times New Roman"/>
          <w:color w:val="404040"/>
          <w:sz w:val="22"/>
          <w:szCs w:val="22"/>
          <w:lang w:eastAsia="ja-JP"/>
        </w:rPr>
        <w:t>HRK</w:t>
      </w:r>
      <w:r>
        <w:rPr>
          <w:rFonts w:eastAsia="Cambria" w:cs="Times New Roman"/>
          <w:color w:val="404040"/>
          <w:sz w:val="22"/>
          <w:szCs w:val="22"/>
          <w:lang w:eastAsia="ja-JP"/>
        </w:rPr>
        <w:t xml:space="preserve"> </w:t>
      </w:r>
    </w:p>
    <w:p w14:paraId="0E7AE84C" w14:textId="77777777" w:rsidR="00B74A0D" w:rsidRPr="00B74A0D" w:rsidRDefault="00B74A0D" w:rsidP="00B74A0D">
      <w:pPr>
        <w:spacing w:after="120" w:line="288" w:lineRule="auto"/>
        <w:ind w:left="1080"/>
        <w:contextualSpacing/>
        <w:rPr>
          <w:rFonts w:eastAsia="Cambria" w:cs="Times New Roman"/>
          <w:color w:val="404040"/>
          <w:sz w:val="22"/>
          <w:szCs w:val="22"/>
          <w:lang w:eastAsia="ja-JP"/>
        </w:rPr>
      </w:pPr>
    </w:p>
    <w:p w14:paraId="1C2E538C" w14:textId="77777777" w:rsidR="00B74A0D" w:rsidRPr="00B74A0D" w:rsidRDefault="00B74A0D" w:rsidP="00B74A0D">
      <w:pPr>
        <w:spacing w:after="120" w:line="288" w:lineRule="auto"/>
        <w:ind w:left="1080"/>
        <w:contextualSpacing/>
        <w:rPr>
          <w:rFonts w:eastAsia="Cambria" w:cs="Times New Roman"/>
          <w:color w:val="404040"/>
          <w:sz w:val="22"/>
          <w:szCs w:val="22"/>
          <w:lang w:eastAsia="ja-JP"/>
        </w:rPr>
      </w:pPr>
    </w:p>
    <w:p w14:paraId="3847F495" w14:textId="77777777" w:rsidR="00B74A0D" w:rsidRDefault="00B74A0D" w:rsidP="00B74A0D">
      <w:pPr>
        <w:spacing w:after="120" w:line="288" w:lineRule="auto"/>
        <w:ind w:left="1080"/>
        <w:contextualSpacing/>
        <w:rPr>
          <w:rFonts w:eastAsia="Cambria" w:cs="Times New Roman"/>
          <w:color w:val="404040"/>
          <w:sz w:val="22"/>
          <w:szCs w:val="22"/>
          <w:lang w:eastAsia="ja-JP"/>
        </w:rPr>
      </w:pPr>
      <w:r w:rsidRPr="00B74A0D">
        <w:rPr>
          <w:rFonts w:eastAsia="Cambria" w:cs="Times New Roman"/>
          <w:color w:val="404040"/>
          <w:sz w:val="22"/>
          <w:szCs w:val="22"/>
          <w:lang w:eastAsia="ja-JP"/>
        </w:rPr>
        <w:tab/>
      </w:r>
    </w:p>
    <w:p w14:paraId="3B7EBFFC" w14:textId="77777777" w:rsidR="00B74A0D" w:rsidRDefault="00B74A0D" w:rsidP="00B74A0D">
      <w:pPr>
        <w:spacing w:after="120" w:line="288" w:lineRule="auto"/>
        <w:ind w:left="1080"/>
        <w:contextualSpacing/>
        <w:rPr>
          <w:rFonts w:eastAsia="Cambria" w:cs="Times New Roman"/>
          <w:color w:val="404040"/>
          <w:sz w:val="22"/>
          <w:szCs w:val="22"/>
          <w:lang w:eastAsia="ja-JP"/>
        </w:rPr>
      </w:pPr>
    </w:p>
    <w:p w14:paraId="089807CF" w14:textId="77777777" w:rsidR="00B74A0D" w:rsidRDefault="00B74A0D" w:rsidP="00B74A0D">
      <w:pPr>
        <w:spacing w:after="120" w:line="288" w:lineRule="auto"/>
        <w:ind w:left="1080"/>
        <w:contextualSpacing/>
        <w:rPr>
          <w:rFonts w:eastAsia="Cambria" w:cs="Times New Roman"/>
          <w:color w:val="404040"/>
          <w:sz w:val="22"/>
          <w:szCs w:val="22"/>
          <w:lang w:eastAsia="ja-JP"/>
        </w:rPr>
      </w:pPr>
    </w:p>
    <w:p w14:paraId="4B703AD5" w14:textId="77777777" w:rsidR="00B74A0D" w:rsidRDefault="00B74A0D" w:rsidP="00B74A0D">
      <w:pPr>
        <w:spacing w:after="120" w:line="288" w:lineRule="auto"/>
        <w:ind w:left="1080"/>
        <w:contextualSpacing/>
        <w:rPr>
          <w:rFonts w:eastAsia="Cambria" w:cs="Times New Roman"/>
          <w:color w:val="404040"/>
          <w:sz w:val="22"/>
          <w:szCs w:val="22"/>
          <w:lang w:eastAsia="ja-JP"/>
        </w:rPr>
      </w:pPr>
    </w:p>
    <w:p w14:paraId="2B8DE4C8" w14:textId="77777777" w:rsidR="00B74A0D" w:rsidRDefault="00B74A0D" w:rsidP="00B74A0D">
      <w:pPr>
        <w:spacing w:after="120" w:line="288" w:lineRule="auto"/>
        <w:ind w:left="1080"/>
        <w:contextualSpacing/>
        <w:rPr>
          <w:rFonts w:eastAsia="Cambria" w:cs="Times New Roman"/>
          <w:color w:val="404040"/>
          <w:sz w:val="22"/>
          <w:szCs w:val="22"/>
          <w:lang w:eastAsia="ja-JP"/>
        </w:rPr>
      </w:pPr>
    </w:p>
    <w:bookmarkEnd w:id="4"/>
    <w:bookmarkEnd w:id="5"/>
    <w:bookmarkEnd w:id="6"/>
    <w:p w14:paraId="7D8E999B" w14:textId="77777777" w:rsidR="00B74A0D" w:rsidRDefault="00B74A0D" w:rsidP="00B74A0D">
      <w:pPr>
        <w:pStyle w:val="Naslov4"/>
        <w:rPr>
          <w:rFonts w:eastAsia="Cambria"/>
          <w:lang w:eastAsia="ja-JP"/>
        </w:rPr>
      </w:pPr>
    </w:p>
    <w:p w14:paraId="62A7BE0D" w14:textId="77777777" w:rsidR="00B74A0D" w:rsidRDefault="00B74A0D" w:rsidP="00B74A0D">
      <w:pPr>
        <w:pStyle w:val="Naslov4"/>
        <w:rPr>
          <w:rFonts w:eastAsia="Cambria"/>
          <w:lang w:eastAsia="ja-JP"/>
        </w:rPr>
      </w:pPr>
      <w:r w:rsidRPr="00B74A0D">
        <w:rPr>
          <w:rFonts w:eastAsia="Cambria"/>
          <w:lang w:eastAsia="ja-JP"/>
        </w:rPr>
        <w:t>Interface</w:t>
      </w:r>
      <w:bookmarkStart w:id="7" w:name="OLE_LINK8"/>
      <w:bookmarkStart w:id="8" w:name="OLE_LINK9"/>
      <w:r>
        <w:rPr>
          <w:rFonts w:eastAsia="Cambria"/>
          <w:lang w:eastAsia="ja-JP"/>
        </w:rPr>
        <w:t>-i</w:t>
      </w:r>
    </w:p>
    <w:p w14:paraId="5832E48B" w14:textId="77777777" w:rsidR="00B74A0D" w:rsidRPr="00B74A0D" w:rsidRDefault="00B74A0D" w:rsidP="00B74A0D">
      <w:pPr>
        <w:rPr>
          <w:lang w:eastAsia="ja-JP"/>
        </w:rPr>
      </w:pPr>
    </w:p>
    <w:p w14:paraId="337690F2" w14:textId="77777777" w:rsidR="00B74A0D" w:rsidRPr="00B74A0D" w:rsidRDefault="00B74A0D" w:rsidP="00B74A0D">
      <w:pPr>
        <w:numPr>
          <w:ilvl w:val="0"/>
          <w:numId w:val="12"/>
        </w:numPr>
        <w:spacing w:after="120" w:line="288" w:lineRule="auto"/>
        <w:contextualSpacing/>
        <w:rPr>
          <w:rFonts w:eastAsia="Cambria" w:cs="Times New Roman"/>
          <w:color w:val="404040"/>
          <w:sz w:val="22"/>
          <w:szCs w:val="22"/>
          <w:lang w:eastAsia="ja-JP"/>
        </w:rPr>
      </w:pPr>
      <w:bookmarkStart w:id="9" w:name="OLE_LINK39"/>
      <w:bookmarkStart w:id="10" w:name="OLE_LINK40"/>
      <w:r w:rsidRPr="00B74A0D">
        <w:rPr>
          <w:rFonts w:eastAsia="Cambria" w:cs="Times New Roman"/>
          <w:color w:val="404040"/>
          <w:sz w:val="22"/>
          <w:szCs w:val="22"/>
          <w:lang w:eastAsia="ja-JP"/>
        </w:rPr>
        <w:t>IOglasnaPloca</w:t>
      </w:r>
    </w:p>
    <w:bookmarkEnd w:id="9"/>
    <w:bookmarkEnd w:id="10"/>
    <w:p w14:paraId="66A375B2" w14:textId="77777777" w:rsidR="00B74A0D" w:rsidRPr="00B74A0D" w:rsidRDefault="00B74A0D" w:rsidP="00B74A0D">
      <w:pPr>
        <w:numPr>
          <w:ilvl w:val="0"/>
          <w:numId w:val="11"/>
        </w:numPr>
        <w:spacing w:after="120" w:line="288" w:lineRule="auto"/>
        <w:contextualSpacing/>
        <w:rPr>
          <w:rFonts w:eastAsia="Cambria" w:cs="Times New Roman"/>
          <w:color w:val="404040"/>
          <w:sz w:val="22"/>
          <w:szCs w:val="22"/>
          <w:lang w:eastAsia="ja-JP"/>
        </w:rPr>
      </w:pPr>
      <w:r w:rsidRPr="00B74A0D">
        <w:rPr>
          <w:rFonts w:eastAsia="Cambria" w:cs="Times New Roman"/>
          <w:color w:val="404040"/>
          <w:sz w:val="22"/>
          <w:szCs w:val="22"/>
          <w:lang w:eastAsia="ja-JP"/>
        </w:rPr>
        <w:t>Metode</w:t>
      </w:r>
    </w:p>
    <w:p w14:paraId="27E70914" w14:textId="77777777" w:rsidR="00B74A0D" w:rsidRPr="00B74A0D" w:rsidRDefault="00B74A0D" w:rsidP="00B74A0D">
      <w:pPr>
        <w:spacing w:after="120" w:line="288" w:lineRule="auto"/>
        <w:ind w:left="2160"/>
        <w:contextualSpacing/>
        <w:rPr>
          <w:rFonts w:eastAsia="Cambria" w:cs="Times New Roman"/>
          <w:color w:val="404040"/>
          <w:sz w:val="22"/>
          <w:szCs w:val="22"/>
          <w:lang w:eastAsia="ja-JP"/>
        </w:rPr>
      </w:pPr>
      <w:r w:rsidRPr="00B74A0D">
        <w:rPr>
          <w:rFonts w:eastAsia="Cambria" w:cs="Times New Roman"/>
          <w:color w:val="404040"/>
          <w:sz w:val="22"/>
          <w:szCs w:val="22"/>
          <w:lang w:eastAsia="ja-JP"/>
        </w:rPr>
        <w:t>-DodajNovost(novost: Novost): void</w:t>
      </w:r>
    </w:p>
    <w:p w14:paraId="65540ED1" w14:textId="77777777" w:rsidR="00B74A0D" w:rsidRPr="00B74A0D" w:rsidRDefault="00B74A0D" w:rsidP="00B74A0D">
      <w:pPr>
        <w:spacing w:after="120" w:line="288" w:lineRule="auto"/>
        <w:ind w:left="2160"/>
        <w:contextualSpacing/>
        <w:rPr>
          <w:rFonts w:eastAsia="Cambria" w:cs="Times New Roman"/>
          <w:color w:val="404040"/>
          <w:sz w:val="22"/>
          <w:szCs w:val="22"/>
          <w:lang w:eastAsia="ja-JP"/>
        </w:rPr>
      </w:pPr>
      <w:r w:rsidRPr="00B74A0D">
        <w:rPr>
          <w:rFonts w:eastAsia="Cambria" w:cs="Times New Roman"/>
          <w:color w:val="404040"/>
          <w:sz w:val="22"/>
          <w:szCs w:val="22"/>
          <w:lang w:eastAsia="ja-JP"/>
        </w:rPr>
        <w:t>-UrediNovost(novost: Novost): void</w:t>
      </w:r>
    </w:p>
    <w:bookmarkEnd w:id="7"/>
    <w:bookmarkEnd w:id="8"/>
    <w:p w14:paraId="64C95DDC" w14:textId="77777777" w:rsidR="00B74A0D" w:rsidRPr="00B74A0D" w:rsidRDefault="00B74A0D" w:rsidP="00B74A0D">
      <w:pPr>
        <w:spacing w:after="120" w:line="288" w:lineRule="auto"/>
        <w:ind w:left="2160"/>
        <w:contextualSpacing/>
        <w:rPr>
          <w:rFonts w:eastAsia="Cambria" w:cs="Times New Roman"/>
          <w:color w:val="404040"/>
          <w:sz w:val="22"/>
          <w:szCs w:val="22"/>
          <w:lang w:eastAsia="ja-JP"/>
        </w:rPr>
      </w:pPr>
      <w:r w:rsidRPr="00B74A0D">
        <w:rPr>
          <w:rFonts w:eastAsia="Cambria" w:cs="Times New Roman"/>
          <w:color w:val="404040"/>
          <w:sz w:val="22"/>
          <w:szCs w:val="22"/>
          <w:lang w:eastAsia="ja-JP"/>
        </w:rPr>
        <w:t>-UkloniNovost(novost: Novost)</w:t>
      </w:r>
      <w:bookmarkStart w:id="11" w:name="OLE_LINK10"/>
      <w:bookmarkStart w:id="12" w:name="OLE_LINK11"/>
      <w:r w:rsidRPr="00B74A0D">
        <w:rPr>
          <w:rFonts w:eastAsia="Cambria" w:cs="Times New Roman"/>
          <w:color w:val="404040"/>
          <w:sz w:val="22"/>
          <w:szCs w:val="22"/>
          <w:lang w:eastAsia="ja-JP"/>
        </w:rPr>
        <w:t>: void</w:t>
      </w:r>
    </w:p>
    <w:p w14:paraId="1C22BD61" w14:textId="77777777" w:rsidR="00B74A0D" w:rsidRPr="00B74A0D" w:rsidRDefault="00B74A0D" w:rsidP="00B74A0D">
      <w:pPr>
        <w:spacing w:after="120" w:line="288" w:lineRule="auto"/>
        <w:ind w:left="2160"/>
        <w:contextualSpacing/>
        <w:rPr>
          <w:rFonts w:eastAsia="Cambria" w:cs="Times New Roman"/>
          <w:color w:val="404040"/>
          <w:sz w:val="22"/>
          <w:szCs w:val="22"/>
          <w:lang w:eastAsia="ja-JP"/>
        </w:rPr>
      </w:pPr>
      <w:r w:rsidRPr="00B74A0D">
        <w:rPr>
          <w:rFonts w:eastAsia="Cambria" w:cs="Times New Roman"/>
          <w:color w:val="404040"/>
          <w:sz w:val="22"/>
          <w:szCs w:val="22"/>
          <w:lang w:eastAsia="ja-JP"/>
        </w:rPr>
        <w:t>-DajSveNovosti() : List&lt;Novost&gt;</w:t>
      </w:r>
    </w:p>
    <w:p w14:paraId="7BC800C3" w14:textId="77777777" w:rsidR="00B74A0D" w:rsidRPr="00B74A0D" w:rsidRDefault="00B74A0D" w:rsidP="00B74A0D">
      <w:pPr>
        <w:spacing w:after="120" w:line="288" w:lineRule="auto"/>
        <w:ind w:left="2160"/>
        <w:contextualSpacing/>
        <w:rPr>
          <w:rFonts w:eastAsia="Cambria" w:cs="Times New Roman"/>
          <w:color w:val="404040"/>
          <w:sz w:val="22"/>
          <w:szCs w:val="22"/>
          <w:lang w:eastAsia="ja-JP"/>
        </w:rPr>
      </w:pPr>
      <w:r w:rsidRPr="00B74A0D">
        <w:rPr>
          <w:rFonts w:eastAsia="Cambria" w:cs="Times New Roman"/>
          <w:color w:val="404040"/>
          <w:sz w:val="22"/>
          <w:szCs w:val="22"/>
          <w:lang w:eastAsia="ja-JP"/>
        </w:rPr>
        <w:t>-DajSvePrikazaneNovosti() : List&lt;Novost&gt;</w:t>
      </w:r>
    </w:p>
    <w:p w14:paraId="42D22077" w14:textId="77777777" w:rsidR="00B74A0D" w:rsidRPr="00B74A0D" w:rsidRDefault="00B74A0D" w:rsidP="00B74A0D">
      <w:pPr>
        <w:spacing w:after="120" w:line="288" w:lineRule="auto"/>
        <w:ind w:left="2160"/>
        <w:contextualSpacing/>
        <w:rPr>
          <w:rFonts w:eastAsia="Cambria" w:cs="Times New Roman"/>
          <w:color w:val="404040"/>
          <w:sz w:val="22"/>
          <w:szCs w:val="22"/>
          <w:lang w:eastAsia="ja-JP"/>
        </w:rPr>
      </w:pPr>
      <w:r w:rsidRPr="00B74A0D">
        <w:rPr>
          <w:rFonts w:eastAsia="Cambria" w:cs="Times New Roman"/>
          <w:color w:val="404040"/>
          <w:sz w:val="22"/>
          <w:szCs w:val="22"/>
          <w:lang w:eastAsia="ja-JP"/>
        </w:rPr>
        <w:t>-DajNovost(id: int) : Novost</w:t>
      </w:r>
    </w:p>
    <w:p w14:paraId="1234572A" w14:textId="77777777" w:rsidR="00B74A0D" w:rsidRPr="00B74A0D" w:rsidRDefault="00B74A0D" w:rsidP="00B74A0D">
      <w:pPr>
        <w:spacing w:after="120" w:line="288" w:lineRule="auto"/>
        <w:ind w:left="2160"/>
        <w:contextualSpacing/>
        <w:rPr>
          <w:rFonts w:eastAsia="Cambria" w:cs="Times New Roman"/>
          <w:caps/>
          <w:color w:val="2E2E2E"/>
          <w:spacing w:val="14"/>
          <w:sz w:val="26"/>
          <w:szCs w:val="26"/>
          <w:lang w:eastAsia="ja-JP"/>
        </w:rPr>
      </w:pPr>
      <w:r w:rsidRPr="00B74A0D">
        <w:rPr>
          <w:rFonts w:eastAsia="Cambria" w:cs="Times New Roman"/>
          <w:color w:val="404040"/>
          <w:sz w:val="22"/>
          <w:szCs w:val="22"/>
          <w:lang w:eastAsia="ja-JP"/>
        </w:rPr>
        <w:t>-DaLiPostojiNovost(id: int) : bool</w:t>
      </w:r>
    </w:p>
    <w:p w14:paraId="7D00A93E" w14:textId="77777777" w:rsidR="00B74A0D" w:rsidRPr="00B74A0D" w:rsidRDefault="00B74A0D" w:rsidP="00B74A0D">
      <w:pPr>
        <w:spacing w:after="120" w:line="288" w:lineRule="auto"/>
        <w:ind w:left="1080"/>
        <w:contextualSpacing/>
        <w:rPr>
          <w:rFonts w:eastAsia="Cambria" w:cs="Times New Roman"/>
          <w:color w:val="404040"/>
          <w:sz w:val="22"/>
          <w:szCs w:val="22"/>
          <w:lang w:eastAsia="ja-JP"/>
        </w:rPr>
      </w:pPr>
    </w:p>
    <w:p w14:paraId="1D699833" w14:textId="77777777" w:rsidR="00B74A0D" w:rsidRPr="00B74A0D" w:rsidRDefault="00B74A0D" w:rsidP="00B74A0D">
      <w:pPr>
        <w:numPr>
          <w:ilvl w:val="0"/>
          <w:numId w:val="12"/>
        </w:numPr>
        <w:spacing w:after="120" w:line="288" w:lineRule="auto"/>
        <w:contextualSpacing/>
        <w:rPr>
          <w:rFonts w:eastAsia="Cambria" w:cs="Times New Roman"/>
          <w:color w:val="404040"/>
          <w:sz w:val="22"/>
          <w:szCs w:val="22"/>
          <w:lang w:eastAsia="ja-JP"/>
        </w:rPr>
      </w:pPr>
      <w:r w:rsidRPr="00B74A0D">
        <w:rPr>
          <w:rFonts w:eastAsia="Cambria" w:cs="Times New Roman"/>
          <w:color w:val="404040"/>
          <w:sz w:val="22"/>
          <w:szCs w:val="22"/>
          <w:lang w:eastAsia="ja-JP"/>
        </w:rPr>
        <w:t>IBankari</w:t>
      </w:r>
    </w:p>
    <w:p w14:paraId="7700ACEC" w14:textId="77777777" w:rsidR="00B74A0D" w:rsidRPr="00B74A0D" w:rsidRDefault="00B74A0D" w:rsidP="00B74A0D">
      <w:pPr>
        <w:numPr>
          <w:ilvl w:val="0"/>
          <w:numId w:val="11"/>
        </w:numPr>
        <w:spacing w:after="120" w:line="288" w:lineRule="auto"/>
        <w:contextualSpacing/>
        <w:rPr>
          <w:rFonts w:eastAsia="Cambria" w:cs="Times New Roman"/>
          <w:color w:val="404040"/>
          <w:sz w:val="22"/>
          <w:szCs w:val="22"/>
          <w:lang w:eastAsia="ja-JP"/>
        </w:rPr>
      </w:pPr>
      <w:r w:rsidRPr="00B74A0D">
        <w:rPr>
          <w:rFonts w:eastAsia="Cambria" w:cs="Times New Roman"/>
          <w:color w:val="404040"/>
          <w:sz w:val="22"/>
          <w:szCs w:val="22"/>
          <w:lang w:eastAsia="ja-JP"/>
        </w:rPr>
        <w:t>Metode</w:t>
      </w:r>
    </w:p>
    <w:p w14:paraId="6FF6D61D" w14:textId="77777777" w:rsidR="00B74A0D" w:rsidRPr="00B74A0D" w:rsidRDefault="00B74A0D" w:rsidP="00B74A0D">
      <w:pPr>
        <w:spacing w:after="120" w:line="288" w:lineRule="auto"/>
        <w:ind w:left="2160"/>
        <w:contextualSpacing/>
        <w:rPr>
          <w:rFonts w:eastAsia="Cambria" w:cs="Times New Roman"/>
          <w:color w:val="404040"/>
          <w:sz w:val="22"/>
          <w:szCs w:val="22"/>
          <w:lang w:eastAsia="ja-JP"/>
        </w:rPr>
      </w:pPr>
      <w:r w:rsidRPr="00B74A0D">
        <w:rPr>
          <w:rFonts w:eastAsia="Cambria" w:cs="Times New Roman"/>
          <w:color w:val="404040"/>
          <w:sz w:val="22"/>
          <w:szCs w:val="22"/>
          <w:lang w:eastAsia="ja-JP"/>
        </w:rPr>
        <w:t>-DodajBankara(bankar: Bankar)</w:t>
      </w:r>
    </w:p>
    <w:bookmarkEnd w:id="11"/>
    <w:bookmarkEnd w:id="12"/>
    <w:p w14:paraId="6B810474" w14:textId="77777777" w:rsidR="00B74A0D" w:rsidRPr="00B74A0D" w:rsidRDefault="00B74A0D" w:rsidP="00B74A0D">
      <w:pPr>
        <w:spacing w:after="120" w:line="288" w:lineRule="auto"/>
        <w:ind w:left="2160"/>
        <w:contextualSpacing/>
        <w:rPr>
          <w:rFonts w:eastAsia="Cambria" w:cs="Times New Roman"/>
          <w:color w:val="404040"/>
          <w:sz w:val="22"/>
          <w:szCs w:val="22"/>
          <w:lang w:eastAsia="ja-JP"/>
        </w:rPr>
      </w:pPr>
      <w:r w:rsidRPr="00B74A0D">
        <w:rPr>
          <w:rFonts w:eastAsia="Cambria" w:cs="Times New Roman"/>
          <w:color w:val="404040"/>
          <w:sz w:val="22"/>
          <w:szCs w:val="22"/>
          <w:lang w:eastAsia="ja-JP"/>
        </w:rPr>
        <w:t>-UrediBankara(bankar: Bankar)</w:t>
      </w:r>
    </w:p>
    <w:p w14:paraId="4F94C1F6" w14:textId="77777777" w:rsidR="00B74A0D" w:rsidRPr="00B74A0D" w:rsidRDefault="00B74A0D" w:rsidP="00B74A0D">
      <w:pPr>
        <w:spacing w:after="120" w:line="288" w:lineRule="auto"/>
        <w:ind w:left="2160"/>
        <w:contextualSpacing/>
        <w:rPr>
          <w:rFonts w:eastAsia="Cambria" w:cs="Times New Roman"/>
          <w:color w:val="404040"/>
          <w:sz w:val="22"/>
          <w:szCs w:val="22"/>
          <w:lang w:eastAsia="ja-JP"/>
        </w:rPr>
      </w:pPr>
      <w:r w:rsidRPr="00B74A0D">
        <w:rPr>
          <w:rFonts w:eastAsia="Cambria" w:cs="Times New Roman"/>
          <w:color w:val="404040"/>
          <w:sz w:val="22"/>
          <w:szCs w:val="22"/>
          <w:lang w:eastAsia="ja-JP"/>
        </w:rPr>
        <w:t>-UkloniBankara(id: int)</w:t>
      </w:r>
      <w:bookmarkStart w:id="13" w:name="OLE_LINK14"/>
      <w:bookmarkStart w:id="14" w:name="OLE_LINK15"/>
      <w:r w:rsidRPr="00B74A0D">
        <w:rPr>
          <w:rFonts w:eastAsia="Cambria" w:cs="Times New Roman"/>
          <w:color w:val="404040"/>
          <w:sz w:val="22"/>
          <w:szCs w:val="22"/>
          <w:lang w:eastAsia="ja-JP"/>
        </w:rPr>
        <w:t>: void</w:t>
      </w:r>
    </w:p>
    <w:p w14:paraId="18E1E2E5" w14:textId="77777777" w:rsidR="00B74A0D" w:rsidRPr="00B74A0D" w:rsidRDefault="00B74A0D" w:rsidP="00B74A0D">
      <w:pPr>
        <w:spacing w:after="120" w:line="288" w:lineRule="auto"/>
        <w:ind w:left="2160"/>
        <w:contextualSpacing/>
        <w:rPr>
          <w:rFonts w:eastAsia="Cambria" w:cs="Times New Roman"/>
          <w:color w:val="404040"/>
          <w:sz w:val="22"/>
          <w:szCs w:val="22"/>
          <w:lang w:eastAsia="ja-JP"/>
        </w:rPr>
      </w:pPr>
      <w:r w:rsidRPr="00B74A0D">
        <w:rPr>
          <w:rFonts w:eastAsia="Cambria" w:cs="Times New Roman"/>
          <w:color w:val="404040"/>
          <w:sz w:val="22"/>
          <w:szCs w:val="22"/>
          <w:lang w:eastAsia="ja-JP"/>
        </w:rPr>
        <w:t>-DajSveBankare(): List&lt;Bankar&gt;</w:t>
      </w:r>
    </w:p>
    <w:p w14:paraId="2CCA2D94" w14:textId="77777777" w:rsidR="00B74A0D" w:rsidRPr="00B74A0D" w:rsidRDefault="00B74A0D" w:rsidP="00B74A0D">
      <w:pPr>
        <w:spacing w:after="120" w:line="288" w:lineRule="auto"/>
        <w:ind w:left="2160"/>
        <w:contextualSpacing/>
        <w:rPr>
          <w:rFonts w:eastAsia="Cambria" w:cs="Times New Roman"/>
          <w:color w:val="404040"/>
          <w:sz w:val="22"/>
          <w:szCs w:val="22"/>
          <w:lang w:eastAsia="ja-JP"/>
        </w:rPr>
      </w:pPr>
      <w:r w:rsidRPr="00B74A0D">
        <w:rPr>
          <w:rFonts w:eastAsia="Cambria" w:cs="Times New Roman"/>
          <w:color w:val="404040"/>
          <w:sz w:val="22"/>
          <w:szCs w:val="22"/>
          <w:lang w:eastAsia="ja-JP"/>
        </w:rPr>
        <w:t>-DajBankara(id: int): Bankar</w:t>
      </w:r>
    </w:p>
    <w:p w14:paraId="63435E0E" w14:textId="77777777" w:rsidR="00B74A0D" w:rsidRPr="00B74A0D" w:rsidRDefault="00B74A0D" w:rsidP="00B74A0D">
      <w:pPr>
        <w:spacing w:after="120" w:line="288" w:lineRule="auto"/>
        <w:ind w:left="2160"/>
        <w:contextualSpacing/>
        <w:rPr>
          <w:rFonts w:eastAsia="Cambria" w:cs="Times New Roman"/>
          <w:color w:val="404040"/>
          <w:sz w:val="22"/>
          <w:szCs w:val="22"/>
          <w:lang w:eastAsia="ja-JP"/>
        </w:rPr>
      </w:pPr>
      <w:r w:rsidRPr="00B74A0D">
        <w:rPr>
          <w:rFonts w:eastAsia="Cambria" w:cs="Times New Roman"/>
          <w:color w:val="404040"/>
          <w:sz w:val="22"/>
          <w:szCs w:val="22"/>
          <w:lang w:eastAsia="ja-JP"/>
        </w:rPr>
        <w:t>-DaLiPostojiBankar(id: int): bool</w:t>
      </w:r>
    </w:p>
    <w:p w14:paraId="2A7C3061" w14:textId="77777777" w:rsidR="00B74A0D" w:rsidRPr="00B74A0D" w:rsidRDefault="00B74A0D" w:rsidP="00B74A0D">
      <w:pPr>
        <w:spacing w:after="120" w:line="288" w:lineRule="auto"/>
        <w:ind w:left="2160"/>
        <w:contextualSpacing/>
        <w:rPr>
          <w:rFonts w:eastAsia="Cambria" w:cs="Times New Roman"/>
          <w:color w:val="404040"/>
          <w:sz w:val="22"/>
          <w:szCs w:val="22"/>
          <w:lang w:eastAsia="ja-JP"/>
        </w:rPr>
      </w:pPr>
      <w:r w:rsidRPr="00B74A0D">
        <w:rPr>
          <w:rFonts w:eastAsia="Cambria" w:cs="Times New Roman"/>
          <w:color w:val="404040"/>
          <w:sz w:val="22"/>
          <w:szCs w:val="22"/>
          <w:lang w:eastAsia="ja-JP"/>
        </w:rPr>
        <w:t>-DajBankara(korisnickoIme: string): Bankar</w:t>
      </w:r>
    </w:p>
    <w:p w14:paraId="7958C54A" w14:textId="77777777" w:rsidR="00B74A0D" w:rsidRPr="00B74A0D" w:rsidRDefault="00B74A0D" w:rsidP="00B74A0D">
      <w:pPr>
        <w:spacing w:after="120" w:line="288" w:lineRule="auto"/>
        <w:ind w:left="2160"/>
        <w:contextualSpacing/>
        <w:rPr>
          <w:rFonts w:eastAsia="Cambria" w:cs="Times New Roman"/>
          <w:color w:val="404040"/>
          <w:sz w:val="22"/>
          <w:szCs w:val="22"/>
          <w:lang w:eastAsia="ja-JP"/>
        </w:rPr>
      </w:pPr>
    </w:p>
    <w:p w14:paraId="5D958FBB" w14:textId="77777777" w:rsidR="00B74A0D" w:rsidRPr="00B74A0D" w:rsidRDefault="00B74A0D" w:rsidP="00B74A0D">
      <w:pPr>
        <w:numPr>
          <w:ilvl w:val="0"/>
          <w:numId w:val="12"/>
        </w:numPr>
        <w:spacing w:after="120" w:line="288" w:lineRule="auto"/>
        <w:contextualSpacing/>
        <w:rPr>
          <w:rFonts w:eastAsia="Cambria" w:cs="Times New Roman"/>
          <w:color w:val="404040"/>
          <w:sz w:val="22"/>
          <w:szCs w:val="22"/>
          <w:lang w:eastAsia="ja-JP"/>
        </w:rPr>
      </w:pPr>
      <w:r w:rsidRPr="00B74A0D">
        <w:rPr>
          <w:rFonts w:eastAsia="Cambria" w:cs="Times New Roman"/>
          <w:color w:val="404040"/>
          <w:sz w:val="22"/>
          <w:szCs w:val="22"/>
          <w:lang w:eastAsia="ja-JP"/>
        </w:rPr>
        <w:t>IAdministratori</w:t>
      </w:r>
    </w:p>
    <w:p w14:paraId="4DB7EFD8" w14:textId="77777777" w:rsidR="00B74A0D" w:rsidRPr="00B74A0D" w:rsidRDefault="00B74A0D" w:rsidP="00B74A0D">
      <w:pPr>
        <w:numPr>
          <w:ilvl w:val="0"/>
          <w:numId w:val="11"/>
        </w:numPr>
        <w:spacing w:after="120" w:line="288" w:lineRule="auto"/>
        <w:contextualSpacing/>
        <w:rPr>
          <w:rFonts w:eastAsia="Cambria" w:cs="Times New Roman"/>
          <w:color w:val="404040"/>
          <w:sz w:val="22"/>
          <w:szCs w:val="22"/>
          <w:lang w:eastAsia="ja-JP"/>
        </w:rPr>
      </w:pPr>
      <w:r w:rsidRPr="00B74A0D">
        <w:rPr>
          <w:rFonts w:eastAsia="Cambria" w:cs="Times New Roman"/>
          <w:color w:val="404040"/>
          <w:sz w:val="22"/>
          <w:szCs w:val="22"/>
          <w:lang w:eastAsia="ja-JP"/>
        </w:rPr>
        <w:t>Metode</w:t>
      </w:r>
    </w:p>
    <w:p w14:paraId="2479156D" w14:textId="77777777" w:rsidR="00B74A0D" w:rsidRPr="00B74A0D" w:rsidRDefault="00B74A0D" w:rsidP="00B74A0D">
      <w:pPr>
        <w:spacing w:after="120" w:line="288" w:lineRule="auto"/>
        <w:ind w:left="2160"/>
        <w:contextualSpacing/>
        <w:rPr>
          <w:rFonts w:eastAsia="Cambria" w:cs="Times New Roman"/>
          <w:color w:val="404040"/>
          <w:sz w:val="22"/>
          <w:szCs w:val="22"/>
          <w:lang w:eastAsia="ja-JP"/>
        </w:rPr>
      </w:pPr>
      <w:r w:rsidRPr="00B74A0D">
        <w:rPr>
          <w:rFonts w:eastAsia="Cambria" w:cs="Times New Roman"/>
          <w:color w:val="404040"/>
          <w:sz w:val="22"/>
          <w:szCs w:val="22"/>
          <w:lang w:eastAsia="ja-JP"/>
        </w:rPr>
        <w:t>-DajAdministratora(korisnickoIme: string): Administrator</w:t>
      </w:r>
    </w:p>
    <w:p w14:paraId="5437B5E9" w14:textId="77777777" w:rsidR="00B74A0D" w:rsidRPr="00B74A0D" w:rsidRDefault="00B74A0D" w:rsidP="00B74A0D">
      <w:pPr>
        <w:spacing w:after="120" w:line="288" w:lineRule="auto"/>
        <w:ind w:left="2160"/>
        <w:contextualSpacing/>
        <w:rPr>
          <w:rFonts w:eastAsia="Cambria" w:cs="Times New Roman"/>
          <w:color w:val="404040"/>
          <w:sz w:val="22"/>
          <w:szCs w:val="22"/>
          <w:lang w:eastAsia="ja-JP"/>
        </w:rPr>
      </w:pPr>
      <w:r w:rsidRPr="00B74A0D">
        <w:rPr>
          <w:rFonts w:eastAsia="Cambria" w:cs="Times New Roman"/>
          <w:color w:val="404040"/>
          <w:sz w:val="22"/>
          <w:szCs w:val="22"/>
          <w:lang w:eastAsia="ja-JP"/>
        </w:rPr>
        <w:t>- DajAdministratora (id: int)</w:t>
      </w:r>
    </w:p>
    <w:p w14:paraId="784A9823" w14:textId="77777777" w:rsidR="00B74A0D" w:rsidRPr="00B74A0D" w:rsidRDefault="00B74A0D" w:rsidP="00B74A0D">
      <w:pPr>
        <w:spacing w:after="120" w:line="288" w:lineRule="auto"/>
        <w:ind w:left="1080"/>
        <w:contextualSpacing/>
        <w:rPr>
          <w:rFonts w:eastAsia="Cambria" w:cs="Times New Roman"/>
          <w:color w:val="404040"/>
          <w:sz w:val="22"/>
          <w:szCs w:val="22"/>
          <w:lang w:eastAsia="ja-JP"/>
        </w:rPr>
      </w:pPr>
      <w:bookmarkStart w:id="15" w:name="OLE_LINK16"/>
      <w:bookmarkStart w:id="16" w:name="OLE_LINK17"/>
      <w:bookmarkEnd w:id="13"/>
      <w:bookmarkEnd w:id="14"/>
    </w:p>
    <w:p w14:paraId="60BB7784" w14:textId="77777777" w:rsidR="00B74A0D" w:rsidRPr="00B74A0D" w:rsidRDefault="00B74A0D" w:rsidP="00B74A0D">
      <w:pPr>
        <w:numPr>
          <w:ilvl w:val="0"/>
          <w:numId w:val="12"/>
        </w:numPr>
        <w:spacing w:after="120" w:line="288" w:lineRule="auto"/>
        <w:contextualSpacing/>
        <w:rPr>
          <w:rFonts w:eastAsia="Cambria" w:cs="Times New Roman"/>
          <w:color w:val="404040"/>
          <w:sz w:val="22"/>
          <w:szCs w:val="22"/>
          <w:lang w:eastAsia="ja-JP"/>
        </w:rPr>
      </w:pPr>
      <w:r w:rsidRPr="00B74A0D">
        <w:rPr>
          <w:rFonts w:eastAsia="Cambria" w:cs="Times New Roman"/>
          <w:color w:val="404040"/>
          <w:sz w:val="22"/>
          <w:szCs w:val="22"/>
          <w:lang w:eastAsia="ja-JP"/>
        </w:rPr>
        <w:t>IFilijaleBankomati</w:t>
      </w:r>
    </w:p>
    <w:p w14:paraId="12E4E616" w14:textId="77777777" w:rsidR="00B74A0D" w:rsidRPr="00B74A0D" w:rsidRDefault="00B74A0D" w:rsidP="00B74A0D">
      <w:pPr>
        <w:numPr>
          <w:ilvl w:val="0"/>
          <w:numId w:val="11"/>
        </w:numPr>
        <w:spacing w:after="120" w:line="288" w:lineRule="auto"/>
        <w:contextualSpacing/>
        <w:rPr>
          <w:rFonts w:eastAsia="Cambria" w:cs="Times New Roman"/>
          <w:color w:val="404040"/>
          <w:sz w:val="22"/>
          <w:szCs w:val="22"/>
          <w:lang w:eastAsia="ja-JP"/>
        </w:rPr>
      </w:pPr>
      <w:r w:rsidRPr="00B74A0D">
        <w:rPr>
          <w:rFonts w:eastAsia="Cambria" w:cs="Times New Roman"/>
          <w:color w:val="404040"/>
          <w:sz w:val="22"/>
          <w:szCs w:val="22"/>
          <w:lang w:eastAsia="ja-JP"/>
        </w:rPr>
        <w:t>Metode</w:t>
      </w:r>
    </w:p>
    <w:p w14:paraId="725B9961" w14:textId="77777777" w:rsidR="00B74A0D" w:rsidRPr="00B74A0D" w:rsidRDefault="00B74A0D" w:rsidP="00B74A0D">
      <w:pPr>
        <w:spacing w:after="120" w:line="288" w:lineRule="auto"/>
        <w:ind w:left="2160"/>
        <w:contextualSpacing/>
        <w:rPr>
          <w:rFonts w:eastAsia="Cambria" w:cs="Times New Roman"/>
          <w:color w:val="404040"/>
          <w:sz w:val="22"/>
          <w:szCs w:val="22"/>
          <w:lang w:eastAsia="ja-JP"/>
        </w:rPr>
      </w:pPr>
      <w:r w:rsidRPr="00B74A0D">
        <w:rPr>
          <w:rFonts w:eastAsia="Cambria" w:cs="Times New Roman"/>
          <w:color w:val="404040"/>
          <w:sz w:val="22"/>
          <w:szCs w:val="22"/>
          <w:lang w:eastAsia="ja-JP"/>
        </w:rPr>
        <w:t>-DodajBankomat(bankomat: bankomat)</w:t>
      </w:r>
    </w:p>
    <w:bookmarkEnd w:id="15"/>
    <w:bookmarkEnd w:id="16"/>
    <w:p w14:paraId="3F1811B4" w14:textId="77777777" w:rsidR="00B74A0D" w:rsidRPr="00B74A0D" w:rsidRDefault="00B74A0D" w:rsidP="00B74A0D">
      <w:pPr>
        <w:spacing w:after="120" w:line="288" w:lineRule="auto"/>
        <w:ind w:left="2160"/>
        <w:contextualSpacing/>
        <w:rPr>
          <w:rFonts w:eastAsia="Cambria" w:cs="Times New Roman"/>
          <w:color w:val="404040"/>
          <w:sz w:val="22"/>
          <w:szCs w:val="22"/>
          <w:lang w:eastAsia="ja-JP"/>
        </w:rPr>
      </w:pPr>
      <w:r w:rsidRPr="00B74A0D">
        <w:rPr>
          <w:rFonts w:eastAsia="Cambria" w:cs="Times New Roman"/>
          <w:color w:val="404040"/>
          <w:sz w:val="22"/>
          <w:szCs w:val="22"/>
          <w:lang w:eastAsia="ja-JP"/>
        </w:rPr>
        <w:t>-UrediBankomat(bankomat: bankomat)</w:t>
      </w:r>
    </w:p>
    <w:p w14:paraId="196BFCC9" w14:textId="77777777" w:rsidR="00B74A0D" w:rsidRPr="00B74A0D" w:rsidRDefault="00B74A0D" w:rsidP="00B74A0D">
      <w:pPr>
        <w:spacing w:after="120" w:line="288" w:lineRule="auto"/>
        <w:ind w:left="2160"/>
        <w:contextualSpacing/>
        <w:rPr>
          <w:rFonts w:eastAsia="Cambria" w:cs="Times New Roman"/>
          <w:color w:val="404040"/>
          <w:sz w:val="22"/>
          <w:szCs w:val="22"/>
          <w:lang w:eastAsia="ja-JP"/>
        </w:rPr>
      </w:pPr>
      <w:r w:rsidRPr="00B74A0D">
        <w:rPr>
          <w:rFonts w:eastAsia="Cambria" w:cs="Times New Roman"/>
          <w:color w:val="404040"/>
          <w:sz w:val="22"/>
          <w:szCs w:val="22"/>
          <w:lang w:eastAsia="ja-JP"/>
        </w:rPr>
        <w:t>-DodajFilijalu(filijala: filijala): void</w:t>
      </w:r>
    </w:p>
    <w:p w14:paraId="5ECD6F0E" w14:textId="77777777" w:rsidR="00B74A0D" w:rsidRPr="00B74A0D" w:rsidRDefault="00B74A0D" w:rsidP="00B74A0D">
      <w:pPr>
        <w:spacing w:after="120" w:line="288" w:lineRule="auto"/>
        <w:ind w:left="2160"/>
        <w:contextualSpacing/>
        <w:rPr>
          <w:rFonts w:eastAsia="Cambria" w:cs="Times New Roman"/>
          <w:color w:val="404040"/>
          <w:sz w:val="22"/>
          <w:szCs w:val="22"/>
          <w:lang w:eastAsia="ja-JP"/>
        </w:rPr>
      </w:pPr>
      <w:r w:rsidRPr="00B74A0D">
        <w:rPr>
          <w:rFonts w:eastAsia="Cambria" w:cs="Times New Roman"/>
          <w:color w:val="404040"/>
          <w:sz w:val="22"/>
          <w:szCs w:val="22"/>
          <w:lang w:eastAsia="ja-JP"/>
        </w:rPr>
        <w:t>-UrediFilijalu(filijala: filijala): void</w:t>
      </w:r>
    </w:p>
    <w:p w14:paraId="0A2A433B" w14:textId="77777777" w:rsidR="00B74A0D" w:rsidRPr="00B74A0D" w:rsidRDefault="00B74A0D" w:rsidP="00B74A0D">
      <w:pPr>
        <w:spacing w:after="120" w:line="288" w:lineRule="auto"/>
        <w:ind w:left="2160"/>
        <w:contextualSpacing/>
        <w:rPr>
          <w:rFonts w:eastAsia="Cambria" w:cs="Times New Roman"/>
          <w:color w:val="404040"/>
          <w:sz w:val="22"/>
          <w:szCs w:val="22"/>
          <w:lang w:eastAsia="ja-JP"/>
        </w:rPr>
      </w:pPr>
      <w:r w:rsidRPr="00B74A0D">
        <w:rPr>
          <w:rFonts w:eastAsia="Cambria" w:cs="Times New Roman"/>
          <w:color w:val="404040"/>
          <w:sz w:val="22"/>
          <w:szCs w:val="22"/>
          <w:lang w:eastAsia="ja-JP"/>
        </w:rPr>
        <w:t xml:space="preserve">-UkloniBankomat(id: int): void </w:t>
      </w:r>
      <w:bookmarkStart w:id="17" w:name="OLE_LINK26"/>
      <w:bookmarkStart w:id="18" w:name="OLE_LINK27"/>
    </w:p>
    <w:p w14:paraId="1261EB6E" w14:textId="77777777" w:rsidR="00B74A0D" w:rsidRPr="00B74A0D" w:rsidRDefault="00B74A0D" w:rsidP="00B74A0D">
      <w:pPr>
        <w:spacing w:after="120" w:line="288" w:lineRule="auto"/>
        <w:ind w:left="2160"/>
        <w:contextualSpacing/>
        <w:rPr>
          <w:rFonts w:eastAsia="Cambria" w:cs="Times New Roman"/>
          <w:color w:val="404040"/>
          <w:sz w:val="22"/>
          <w:szCs w:val="22"/>
          <w:lang w:eastAsia="ja-JP"/>
        </w:rPr>
      </w:pPr>
      <w:r w:rsidRPr="00B74A0D">
        <w:rPr>
          <w:rFonts w:eastAsia="Cambria" w:cs="Times New Roman"/>
          <w:color w:val="404040"/>
          <w:sz w:val="22"/>
          <w:szCs w:val="22"/>
          <w:lang w:eastAsia="ja-JP"/>
        </w:rPr>
        <w:t xml:space="preserve">-UkloniFilijalu(id: int): void </w:t>
      </w:r>
    </w:p>
    <w:p w14:paraId="519188E4" w14:textId="77777777" w:rsidR="00B74A0D" w:rsidRPr="00B74A0D" w:rsidRDefault="00B74A0D" w:rsidP="00B74A0D">
      <w:pPr>
        <w:spacing w:after="120" w:line="288" w:lineRule="auto"/>
        <w:ind w:left="2160"/>
        <w:contextualSpacing/>
        <w:rPr>
          <w:rFonts w:eastAsia="Cambria" w:cs="Times New Roman"/>
          <w:color w:val="404040"/>
          <w:sz w:val="22"/>
          <w:szCs w:val="22"/>
          <w:lang w:eastAsia="ja-JP"/>
        </w:rPr>
      </w:pPr>
      <w:r w:rsidRPr="00B74A0D">
        <w:rPr>
          <w:rFonts w:eastAsia="Cambria" w:cs="Times New Roman"/>
          <w:color w:val="404040"/>
          <w:sz w:val="22"/>
          <w:szCs w:val="22"/>
          <w:lang w:eastAsia="ja-JP"/>
        </w:rPr>
        <w:t>-DajSveMapObjekte(): List&lt;ImapObjekat&gt;</w:t>
      </w:r>
    </w:p>
    <w:p w14:paraId="573D79EE" w14:textId="77777777" w:rsidR="00B74A0D" w:rsidRPr="00B74A0D" w:rsidRDefault="00B74A0D" w:rsidP="00B74A0D">
      <w:pPr>
        <w:spacing w:after="120" w:line="288" w:lineRule="auto"/>
        <w:ind w:left="2160"/>
        <w:contextualSpacing/>
        <w:rPr>
          <w:rFonts w:eastAsia="Cambria" w:cs="Times New Roman"/>
          <w:color w:val="404040"/>
          <w:sz w:val="22"/>
          <w:szCs w:val="22"/>
          <w:lang w:eastAsia="ja-JP"/>
        </w:rPr>
      </w:pPr>
      <w:r w:rsidRPr="00B74A0D">
        <w:rPr>
          <w:rFonts w:eastAsia="Cambria" w:cs="Times New Roman"/>
          <w:color w:val="404040"/>
          <w:sz w:val="22"/>
          <w:szCs w:val="22"/>
          <w:lang w:eastAsia="ja-JP"/>
        </w:rPr>
        <w:t>-DajSveFilijale(): List&lt;Filijala&gt;</w:t>
      </w:r>
    </w:p>
    <w:p w14:paraId="6C7B76E6" w14:textId="77777777" w:rsidR="00B74A0D" w:rsidRPr="00B74A0D" w:rsidRDefault="00B74A0D" w:rsidP="00B74A0D">
      <w:pPr>
        <w:spacing w:after="120" w:line="288" w:lineRule="auto"/>
        <w:ind w:left="2160"/>
        <w:contextualSpacing/>
        <w:rPr>
          <w:rFonts w:eastAsia="Cambria" w:cs="Times New Roman"/>
          <w:color w:val="404040"/>
          <w:sz w:val="22"/>
          <w:szCs w:val="22"/>
          <w:lang w:eastAsia="ja-JP"/>
        </w:rPr>
      </w:pPr>
      <w:r w:rsidRPr="00B74A0D">
        <w:rPr>
          <w:rFonts w:eastAsia="Cambria" w:cs="Times New Roman"/>
          <w:color w:val="404040"/>
          <w:sz w:val="22"/>
          <w:szCs w:val="22"/>
          <w:lang w:eastAsia="ja-JP"/>
        </w:rPr>
        <w:t>-DajSveBankomate(): List&lt;Bankomat&gt;</w:t>
      </w:r>
    </w:p>
    <w:p w14:paraId="578D54C8" w14:textId="77777777" w:rsidR="00B74A0D" w:rsidRPr="00B74A0D" w:rsidRDefault="00B74A0D" w:rsidP="00B74A0D">
      <w:pPr>
        <w:spacing w:after="120" w:line="288" w:lineRule="auto"/>
        <w:ind w:left="2160"/>
        <w:contextualSpacing/>
        <w:rPr>
          <w:rFonts w:eastAsia="Cambria" w:cs="Times New Roman"/>
          <w:caps/>
          <w:color w:val="2E2E2E"/>
          <w:spacing w:val="14"/>
          <w:sz w:val="26"/>
          <w:szCs w:val="26"/>
          <w:lang w:eastAsia="ja-JP"/>
        </w:rPr>
      </w:pPr>
      <w:r w:rsidRPr="00B74A0D">
        <w:rPr>
          <w:rFonts w:eastAsia="Cambria" w:cs="Times New Roman"/>
          <w:color w:val="404040"/>
          <w:sz w:val="22"/>
          <w:szCs w:val="22"/>
          <w:lang w:eastAsia="ja-JP"/>
        </w:rPr>
        <w:t>-DajFilijalu(id: int): Filijala</w:t>
      </w:r>
    </w:p>
    <w:p w14:paraId="63FA66FA" w14:textId="77777777" w:rsidR="00B74A0D" w:rsidRPr="00B74A0D" w:rsidRDefault="00B74A0D" w:rsidP="00B74A0D">
      <w:pPr>
        <w:spacing w:after="120" w:line="288" w:lineRule="auto"/>
        <w:ind w:left="2160"/>
        <w:contextualSpacing/>
        <w:rPr>
          <w:rFonts w:eastAsia="Cambria" w:cs="Times New Roman"/>
          <w:color w:val="404040"/>
          <w:sz w:val="22"/>
          <w:szCs w:val="22"/>
          <w:lang w:eastAsia="ja-JP"/>
        </w:rPr>
      </w:pPr>
      <w:r w:rsidRPr="00B74A0D">
        <w:rPr>
          <w:rFonts w:eastAsia="Cambria" w:cs="Times New Roman"/>
          <w:color w:val="404040"/>
          <w:sz w:val="22"/>
          <w:szCs w:val="22"/>
          <w:lang w:eastAsia="ja-JP"/>
        </w:rPr>
        <w:t>-DajBankomat(id: int): Bankomat</w:t>
      </w:r>
    </w:p>
    <w:p w14:paraId="184D7B5C" w14:textId="77777777" w:rsidR="00B74A0D" w:rsidRPr="00B74A0D" w:rsidRDefault="00B74A0D" w:rsidP="00B74A0D">
      <w:pPr>
        <w:spacing w:after="120" w:line="288" w:lineRule="auto"/>
        <w:ind w:left="2160"/>
        <w:contextualSpacing/>
        <w:rPr>
          <w:rFonts w:eastAsia="Cambria" w:cs="Times New Roman"/>
          <w:color w:val="404040"/>
          <w:sz w:val="22"/>
          <w:szCs w:val="22"/>
          <w:lang w:eastAsia="ja-JP"/>
        </w:rPr>
      </w:pPr>
      <w:r w:rsidRPr="00B74A0D">
        <w:rPr>
          <w:rFonts w:eastAsia="Cambria" w:cs="Times New Roman"/>
          <w:color w:val="404040"/>
          <w:sz w:val="22"/>
          <w:szCs w:val="22"/>
          <w:lang w:eastAsia="ja-JP"/>
        </w:rPr>
        <w:t>-DaLiPostojiFilijala(id: int): bool</w:t>
      </w:r>
    </w:p>
    <w:p w14:paraId="6F823988" w14:textId="77777777" w:rsidR="00B74A0D" w:rsidRDefault="00B74A0D" w:rsidP="00B74A0D">
      <w:pPr>
        <w:spacing w:after="120" w:line="288" w:lineRule="auto"/>
        <w:ind w:left="2160"/>
        <w:contextualSpacing/>
        <w:rPr>
          <w:rFonts w:eastAsia="Cambria" w:cs="Times New Roman"/>
          <w:color w:val="404040"/>
          <w:sz w:val="22"/>
          <w:szCs w:val="22"/>
          <w:lang w:eastAsia="ja-JP"/>
        </w:rPr>
      </w:pPr>
      <w:r w:rsidRPr="00B74A0D">
        <w:rPr>
          <w:rFonts w:eastAsia="Cambria" w:cs="Times New Roman"/>
          <w:color w:val="404040"/>
          <w:sz w:val="22"/>
          <w:szCs w:val="22"/>
          <w:lang w:eastAsia="ja-JP"/>
        </w:rPr>
        <w:t>-DaLiPostojiBankomat(id: int): bool</w:t>
      </w:r>
    </w:p>
    <w:p w14:paraId="71E610B0" w14:textId="77777777" w:rsidR="00B74A0D" w:rsidRDefault="00B74A0D" w:rsidP="00B74A0D">
      <w:pPr>
        <w:spacing w:after="120" w:line="288" w:lineRule="auto"/>
        <w:ind w:left="2160"/>
        <w:contextualSpacing/>
        <w:rPr>
          <w:rFonts w:eastAsia="Cambria" w:cs="Times New Roman"/>
          <w:color w:val="404040"/>
          <w:sz w:val="22"/>
          <w:szCs w:val="22"/>
          <w:lang w:eastAsia="ja-JP"/>
        </w:rPr>
      </w:pPr>
    </w:p>
    <w:p w14:paraId="221B1A90" w14:textId="77777777" w:rsidR="00B74A0D" w:rsidRPr="00B74A0D" w:rsidRDefault="00B74A0D" w:rsidP="00B74A0D">
      <w:pPr>
        <w:spacing w:after="120" w:line="288" w:lineRule="auto"/>
        <w:ind w:left="2160"/>
        <w:contextualSpacing/>
        <w:rPr>
          <w:rFonts w:eastAsia="Cambria" w:cs="Times New Roman"/>
          <w:caps/>
          <w:color w:val="2E2E2E"/>
          <w:spacing w:val="14"/>
          <w:sz w:val="26"/>
          <w:szCs w:val="26"/>
          <w:lang w:eastAsia="ja-JP"/>
        </w:rPr>
      </w:pPr>
    </w:p>
    <w:p w14:paraId="04D6CC13" w14:textId="77777777" w:rsidR="00B74A0D" w:rsidRPr="00B74A0D" w:rsidRDefault="00B74A0D" w:rsidP="00B74A0D">
      <w:pPr>
        <w:spacing w:after="120" w:line="288" w:lineRule="auto"/>
        <w:ind w:left="2160"/>
        <w:contextualSpacing/>
        <w:rPr>
          <w:rFonts w:eastAsia="Cambria" w:cs="Times New Roman"/>
          <w:caps/>
          <w:color w:val="2E2E2E"/>
          <w:spacing w:val="14"/>
          <w:sz w:val="26"/>
          <w:szCs w:val="26"/>
          <w:lang w:eastAsia="ja-JP"/>
        </w:rPr>
      </w:pPr>
    </w:p>
    <w:p w14:paraId="3F5FAC80" w14:textId="77777777" w:rsidR="00B74A0D" w:rsidRPr="00B74A0D" w:rsidRDefault="00B74A0D" w:rsidP="00B74A0D">
      <w:pPr>
        <w:numPr>
          <w:ilvl w:val="0"/>
          <w:numId w:val="12"/>
        </w:numPr>
        <w:spacing w:after="120" w:line="288" w:lineRule="auto"/>
        <w:contextualSpacing/>
        <w:rPr>
          <w:rFonts w:eastAsia="Cambria" w:cs="Times New Roman"/>
          <w:color w:val="404040"/>
          <w:sz w:val="22"/>
          <w:szCs w:val="22"/>
          <w:lang w:eastAsia="ja-JP"/>
        </w:rPr>
      </w:pPr>
      <w:bookmarkStart w:id="19" w:name="OLE_LINK43"/>
      <w:bookmarkStart w:id="20" w:name="OLE_LINK44"/>
      <w:bookmarkStart w:id="21" w:name="OLE_LINK28"/>
      <w:bookmarkStart w:id="22" w:name="OLE_LINK29"/>
      <w:bookmarkEnd w:id="17"/>
      <w:bookmarkEnd w:id="18"/>
      <w:r w:rsidRPr="00B74A0D">
        <w:rPr>
          <w:rFonts w:eastAsia="Cambria" w:cs="Times New Roman"/>
          <w:color w:val="404040"/>
          <w:sz w:val="22"/>
          <w:szCs w:val="22"/>
          <w:lang w:eastAsia="ja-JP"/>
        </w:rPr>
        <w:t>I</w:t>
      </w:r>
      <w:bookmarkEnd w:id="19"/>
      <w:bookmarkEnd w:id="20"/>
      <w:r w:rsidRPr="00B74A0D">
        <w:rPr>
          <w:rFonts w:eastAsia="Cambria" w:cs="Times New Roman"/>
          <w:color w:val="404040"/>
          <w:sz w:val="22"/>
          <w:szCs w:val="22"/>
          <w:lang w:eastAsia="ja-JP"/>
        </w:rPr>
        <w:t>Krediti</w:t>
      </w:r>
    </w:p>
    <w:p w14:paraId="54697BCC" w14:textId="77777777" w:rsidR="00B74A0D" w:rsidRPr="00B74A0D" w:rsidRDefault="00B74A0D" w:rsidP="00B74A0D">
      <w:pPr>
        <w:numPr>
          <w:ilvl w:val="0"/>
          <w:numId w:val="11"/>
        </w:numPr>
        <w:spacing w:after="120" w:line="288" w:lineRule="auto"/>
        <w:contextualSpacing/>
        <w:rPr>
          <w:rFonts w:eastAsia="Cambria" w:cs="Times New Roman"/>
          <w:color w:val="404040"/>
          <w:sz w:val="22"/>
          <w:szCs w:val="22"/>
          <w:lang w:eastAsia="ja-JP"/>
        </w:rPr>
      </w:pPr>
      <w:r w:rsidRPr="00B74A0D">
        <w:rPr>
          <w:rFonts w:eastAsia="Cambria" w:cs="Times New Roman"/>
          <w:color w:val="404040"/>
          <w:sz w:val="22"/>
          <w:szCs w:val="22"/>
          <w:lang w:eastAsia="ja-JP"/>
        </w:rPr>
        <w:t>Metode</w:t>
      </w:r>
    </w:p>
    <w:p w14:paraId="6DBF1E05" w14:textId="77777777" w:rsidR="00B74A0D" w:rsidRPr="00B74A0D" w:rsidRDefault="00B74A0D" w:rsidP="00B74A0D">
      <w:pPr>
        <w:spacing w:after="120" w:line="288" w:lineRule="auto"/>
        <w:ind w:left="2160"/>
        <w:contextualSpacing/>
        <w:rPr>
          <w:rFonts w:eastAsia="Cambria" w:cs="Times New Roman"/>
          <w:color w:val="404040"/>
          <w:sz w:val="22"/>
          <w:szCs w:val="22"/>
          <w:lang w:eastAsia="ja-JP"/>
        </w:rPr>
      </w:pPr>
      <w:bookmarkStart w:id="23" w:name="OLE_LINK31"/>
      <w:bookmarkStart w:id="24" w:name="OLE_LINK32"/>
      <w:bookmarkEnd w:id="21"/>
      <w:bookmarkEnd w:id="22"/>
      <w:r w:rsidRPr="00B74A0D">
        <w:rPr>
          <w:rFonts w:eastAsia="Cambria" w:cs="Times New Roman"/>
          <w:color w:val="404040"/>
          <w:sz w:val="22"/>
          <w:szCs w:val="22"/>
          <w:lang w:eastAsia="ja-JP"/>
        </w:rPr>
        <w:t>-DajKredit(id: int): Kredit</w:t>
      </w:r>
    </w:p>
    <w:p w14:paraId="57EF88A5" w14:textId="77777777" w:rsidR="00B74A0D" w:rsidRPr="00B74A0D" w:rsidRDefault="00B74A0D" w:rsidP="00B74A0D">
      <w:pPr>
        <w:spacing w:after="120" w:line="288" w:lineRule="auto"/>
        <w:ind w:left="2160"/>
        <w:contextualSpacing/>
        <w:rPr>
          <w:rFonts w:eastAsia="Cambria" w:cs="Times New Roman"/>
          <w:color w:val="404040"/>
          <w:sz w:val="22"/>
          <w:szCs w:val="22"/>
          <w:lang w:eastAsia="ja-JP"/>
        </w:rPr>
      </w:pPr>
      <w:r w:rsidRPr="00B74A0D">
        <w:rPr>
          <w:rFonts w:eastAsia="Cambria" w:cs="Times New Roman"/>
          <w:color w:val="404040"/>
          <w:sz w:val="22"/>
          <w:szCs w:val="22"/>
          <w:lang w:eastAsia="ja-JP"/>
        </w:rPr>
        <w:t>-DaLiPostojiKredit(id: int): bool</w:t>
      </w:r>
    </w:p>
    <w:p w14:paraId="1B5A1243" w14:textId="77777777" w:rsidR="00B74A0D" w:rsidRPr="00B74A0D" w:rsidRDefault="00B74A0D" w:rsidP="00B74A0D">
      <w:pPr>
        <w:spacing w:after="120" w:line="288" w:lineRule="auto"/>
        <w:ind w:left="2160"/>
        <w:contextualSpacing/>
        <w:rPr>
          <w:rFonts w:eastAsia="Cambria" w:cs="Times New Roman"/>
          <w:color w:val="404040"/>
          <w:sz w:val="22"/>
          <w:szCs w:val="22"/>
          <w:lang w:eastAsia="ja-JP"/>
        </w:rPr>
      </w:pPr>
      <w:r w:rsidRPr="00B74A0D">
        <w:rPr>
          <w:rFonts w:eastAsia="Cambria" w:cs="Times New Roman"/>
          <w:color w:val="404040"/>
          <w:sz w:val="22"/>
          <w:szCs w:val="22"/>
          <w:lang w:eastAsia="ja-JP"/>
        </w:rPr>
        <w:t>-DajSveKredite(): List&lt;Kredit&gt;</w:t>
      </w:r>
    </w:p>
    <w:p w14:paraId="697B5287" w14:textId="77777777" w:rsidR="00B74A0D" w:rsidRPr="00B74A0D" w:rsidRDefault="00B74A0D" w:rsidP="00B74A0D">
      <w:pPr>
        <w:spacing w:after="120" w:line="288" w:lineRule="auto"/>
        <w:ind w:left="2160"/>
        <w:contextualSpacing/>
        <w:rPr>
          <w:rFonts w:eastAsia="Cambria" w:cs="Times New Roman"/>
          <w:color w:val="404040"/>
          <w:sz w:val="22"/>
          <w:szCs w:val="22"/>
          <w:lang w:eastAsia="ja-JP"/>
        </w:rPr>
      </w:pPr>
      <w:r w:rsidRPr="00B74A0D">
        <w:rPr>
          <w:rFonts w:eastAsia="Cambria" w:cs="Times New Roman"/>
          <w:color w:val="404040"/>
          <w:sz w:val="22"/>
          <w:szCs w:val="22"/>
          <w:lang w:eastAsia="ja-JP"/>
        </w:rPr>
        <w:t xml:space="preserve">-DajSveKrediteKlijenta(id: int): List&lt;Kredit&gt; </w:t>
      </w:r>
    </w:p>
    <w:p w14:paraId="3B19FC1B" w14:textId="77777777" w:rsidR="00B74A0D" w:rsidRPr="00B74A0D" w:rsidRDefault="00B74A0D" w:rsidP="00B74A0D">
      <w:pPr>
        <w:spacing w:after="120" w:line="288" w:lineRule="auto"/>
        <w:ind w:left="2160"/>
        <w:contextualSpacing/>
        <w:rPr>
          <w:rFonts w:eastAsia="Cambria" w:cs="Times New Roman"/>
          <w:color w:val="404040"/>
          <w:sz w:val="22"/>
          <w:szCs w:val="22"/>
          <w:lang w:eastAsia="ja-JP"/>
        </w:rPr>
      </w:pPr>
    </w:p>
    <w:p w14:paraId="6EE96355" w14:textId="77777777" w:rsidR="00B74A0D" w:rsidRPr="00B74A0D" w:rsidRDefault="00B74A0D" w:rsidP="00B74A0D">
      <w:pPr>
        <w:numPr>
          <w:ilvl w:val="0"/>
          <w:numId w:val="12"/>
        </w:numPr>
        <w:spacing w:after="120" w:line="288" w:lineRule="auto"/>
        <w:contextualSpacing/>
        <w:rPr>
          <w:rFonts w:eastAsia="Cambria" w:cs="Times New Roman"/>
          <w:color w:val="404040"/>
          <w:sz w:val="22"/>
          <w:szCs w:val="22"/>
          <w:lang w:eastAsia="ja-JP"/>
        </w:rPr>
      </w:pPr>
      <w:r w:rsidRPr="00B74A0D">
        <w:rPr>
          <w:rFonts w:eastAsia="Cambria" w:cs="Times New Roman"/>
          <w:color w:val="404040"/>
          <w:sz w:val="22"/>
          <w:szCs w:val="22"/>
          <w:lang w:eastAsia="ja-JP"/>
        </w:rPr>
        <w:t>IRacuni</w:t>
      </w:r>
    </w:p>
    <w:p w14:paraId="0A94B7AE" w14:textId="77777777" w:rsidR="00B74A0D" w:rsidRPr="00B74A0D" w:rsidRDefault="00B74A0D" w:rsidP="00B74A0D">
      <w:pPr>
        <w:numPr>
          <w:ilvl w:val="0"/>
          <w:numId w:val="11"/>
        </w:numPr>
        <w:spacing w:after="120" w:line="288" w:lineRule="auto"/>
        <w:contextualSpacing/>
        <w:rPr>
          <w:rFonts w:eastAsia="Cambria" w:cs="Times New Roman"/>
          <w:color w:val="404040"/>
          <w:sz w:val="22"/>
          <w:szCs w:val="22"/>
          <w:lang w:eastAsia="ja-JP"/>
        </w:rPr>
      </w:pPr>
      <w:r w:rsidRPr="00B74A0D">
        <w:rPr>
          <w:rFonts w:eastAsia="Cambria" w:cs="Times New Roman"/>
          <w:color w:val="404040"/>
          <w:sz w:val="22"/>
          <w:szCs w:val="22"/>
          <w:lang w:eastAsia="ja-JP"/>
        </w:rPr>
        <w:t>Metode</w:t>
      </w:r>
    </w:p>
    <w:p w14:paraId="0657552C" w14:textId="77777777" w:rsidR="00B74A0D" w:rsidRPr="00B74A0D" w:rsidRDefault="00B74A0D" w:rsidP="00B74A0D">
      <w:pPr>
        <w:spacing w:after="120" w:line="288" w:lineRule="auto"/>
        <w:ind w:left="2160"/>
        <w:contextualSpacing/>
        <w:rPr>
          <w:rFonts w:eastAsia="Cambria" w:cs="Times New Roman"/>
          <w:color w:val="404040"/>
          <w:sz w:val="22"/>
          <w:szCs w:val="22"/>
          <w:lang w:eastAsia="ja-JP"/>
        </w:rPr>
      </w:pPr>
      <w:r w:rsidRPr="00B74A0D">
        <w:rPr>
          <w:rFonts w:eastAsia="Cambria" w:cs="Times New Roman"/>
          <w:color w:val="404040"/>
          <w:sz w:val="22"/>
          <w:szCs w:val="22"/>
          <w:lang w:eastAsia="ja-JP"/>
        </w:rPr>
        <w:t>-OtvoriRacun(racun: Racun): void</w:t>
      </w:r>
    </w:p>
    <w:p w14:paraId="5F6B2CFC" w14:textId="77777777" w:rsidR="00B74A0D" w:rsidRPr="00B74A0D" w:rsidRDefault="00B74A0D" w:rsidP="00B74A0D">
      <w:pPr>
        <w:spacing w:after="120" w:line="288" w:lineRule="auto"/>
        <w:ind w:left="2160"/>
        <w:contextualSpacing/>
        <w:rPr>
          <w:rFonts w:eastAsia="Cambria" w:cs="Times New Roman"/>
          <w:color w:val="404040"/>
          <w:sz w:val="22"/>
          <w:szCs w:val="22"/>
          <w:lang w:eastAsia="ja-JP"/>
        </w:rPr>
      </w:pPr>
      <w:r w:rsidRPr="00B74A0D">
        <w:rPr>
          <w:rFonts w:eastAsia="Cambria" w:cs="Times New Roman"/>
          <w:color w:val="404040"/>
          <w:sz w:val="22"/>
          <w:szCs w:val="22"/>
          <w:lang w:eastAsia="ja-JP"/>
        </w:rPr>
        <w:t>-ZatvoriRacun(id: int)</w:t>
      </w:r>
      <w:bookmarkStart w:id="25" w:name="OLE_LINK33"/>
      <w:bookmarkStart w:id="26" w:name="OLE_LINK34"/>
      <w:r w:rsidRPr="00B74A0D">
        <w:rPr>
          <w:rFonts w:eastAsia="Cambria" w:cs="Times New Roman"/>
          <w:color w:val="404040"/>
          <w:sz w:val="22"/>
          <w:szCs w:val="22"/>
          <w:lang w:eastAsia="ja-JP"/>
        </w:rPr>
        <w:t>: void</w:t>
      </w:r>
    </w:p>
    <w:p w14:paraId="2DA99BA3" w14:textId="77777777" w:rsidR="00B74A0D" w:rsidRPr="00B74A0D" w:rsidRDefault="00B74A0D" w:rsidP="00B74A0D">
      <w:pPr>
        <w:spacing w:after="120" w:line="288" w:lineRule="auto"/>
        <w:ind w:left="2160"/>
        <w:contextualSpacing/>
        <w:rPr>
          <w:rFonts w:eastAsia="Cambria" w:cs="Times New Roman"/>
          <w:color w:val="404040"/>
          <w:sz w:val="22"/>
          <w:szCs w:val="22"/>
          <w:lang w:eastAsia="ja-JP"/>
        </w:rPr>
      </w:pPr>
      <w:r w:rsidRPr="00B74A0D">
        <w:rPr>
          <w:rFonts w:eastAsia="Cambria" w:cs="Times New Roman"/>
          <w:color w:val="404040"/>
          <w:sz w:val="22"/>
          <w:szCs w:val="22"/>
          <w:lang w:eastAsia="ja-JP"/>
        </w:rPr>
        <w:t>-DajRacun(id: int): Racun</w:t>
      </w:r>
    </w:p>
    <w:p w14:paraId="5EC478C1" w14:textId="77777777" w:rsidR="00B74A0D" w:rsidRPr="00B74A0D" w:rsidRDefault="00B74A0D" w:rsidP="00B74A0D">
      <w:pPr>
        <w:spacing w:after="120" w:line="288" w:lineRule="auto"/>
        <w:ind w:left="2160"/>
        <w:contextualSpacing/>
        <w:rPr>
          <w:rFonts w:eastAsia="Cambria" w:cs="Times New Roman"/>
          <w:color w:val="404040"/>
          <w:sz w:val="22"/>
          <w:szCs w:val="22"/>
          <w:lang w:eastAsia="ja-JP"/>
        </w:rPr>
      </w:pPr>
      <w:r w:rsidRPr="00B74A0D">
        <w:rPr>
          <w:rFonts w:eastAsia="Cambria" w:cs="Times New Roman"/>
          <w:color w:val="404040"/>
          <w:sz w:val="22"/>
          <w:szCs w:val="22"/>
          <w:lang w:eastAsia="ja-JP"/>
        </w:rPr>
        <w:t>-DajSveRacune(): List&lt;Racun&gt;</w:t>
      </w:r>
    </w:p>
    <w:p w14:paraId="32597B53" w14:textId="77777777" w:rsidR="00B74A0D" w:rsidRPr="00B74A0D" w:rsidRDefault="00B74A0D" w:rsidP="00B74A0D">
      <w:pPr>
        <w:spacing w:after="120" w:line="288" w:lineRule="auto"/>
        <w:ind w:left="2160"/>
        <w:contextualSpacing/>
        <w:rPr>
          <w:rFonts w:eastAsia="Cambria" w:cs="Times New Roman"/>
          <w:color w:val="404040"/>
          <w:sz w:val="22"/>
          <w:szCs w:val="22"/>
          <w:lang w:eastAsia="ja-JP"/>
        </w:rPr>
      </w:pPr>
      <w:r w:rsidRPr="00B74A0D">
        <w:rPr>
          <w:rFonts w:eastAsia="Cambria" w:cs="Times New Roman"/>
          <w:color w:val="404040"/>
          <w:sz w:val="22"/>
          <w:szCs w:val="22"/>
          <w:lang w:eastAsia="ja-JP"/>
        </w:rPr>
        <w:t>-DaLiPostojiRacun(id: int): bool</w:t>
      </w:r>
    </w:p>
    <w:p w14:paraId="2DDCF89E" w14:textId="77777777" w:rsidR="00B74A0D" w:rsidRPr="00B74A0D" w:rsidRDefault="00B74A0D" w:rsidP="00B74A0D">
      <w:pPr>
        <w:spacing w:after="120" w:line="288" w:lineRule="auto"/>
        <w:ind w:left="2160"/>
        <w:contextualSpacing/>
        <w:rPr>
          <w:rFonts w:eastAsia="Cambria" w:cs="Times New Roman"/>
          <w:color w:val="404040"/>
          <w:sz w:val="22"/>
          <w:szCs w:val="22"/>
          <w:lang w:eastAsia="ja-JP"/>
        </w:rPr>
      </w:pPr>
      <w:r w:rsidRPr="00B74A0D">
        <w:rPr>
          <w:rFonts w:eastAsia="Cambria" w:cs="Times New Roman"/>
          <w:color w:val="404040"/>
          <w:sz w:val="22"/>
          <w:szCs w:val="22"/>
          <w:lang w:eastAsia="ja-JP"/>
        </w:rPr>
        <w:t>-DajSveRacuneKlijenta(id: int): List&lt;Racun&gt;</w:t>
      </w:r>
    </w:p>
    <w:p w14:paraId="113A9A98" w14:textId="77777777" w:rsidR="00B74A0D" w:rsidRPr="00B74A0D" w:rsidRDefault="00B74A0D" w:rsidP="00B74A0D">
      <w:pPr>
        <w:spacing w:after="120" w:line="288" w:lineRule="auto"/>
        <w:ind w:left="2160"/>
        <w:contextualSpacing/>
        <w:rPr>
          <w:rFonts w:eastAsia="Cambria" w:cs="Times New Roman"/>
          <w:color w:val="404040"/>
          <w:sz w:val="22"/>
          <w:szCs w:val="22"/>
          <w:lang w:eastAsia="ja-JP"/>
        </w:rPr>
      </w:pPr>
      <w:r w:rsidRPr="00B74A0D">
        <w:rPr>
          <w:rFonts w:eastAsia="Cambria" w:cs="Times New Roman"/>
          <w:color w:val="404040"/>
          <w:sz w:val="22"/>
          <w:szCs w:val="22"/>
          <w:lang w:eastAsia="ja-JP"/>
        </w:rPr>
        <w:t>-UrediStanjeRacuna(racun: Racun): void</w:t>
      </w:r>
    </w:p>
    <w:p w14:paraId="104980DA" w14:textId="77777777" w:rsidR="00B74A0D" w:rsidRPr="00B74A0D" w:rsidRDefault="00B74A0D" w:rsidP="00B74A0D">
      <w:pPr>
        <w:spacing w:after="120" w:line="288" w:lineRule="auto"/>
        <w:ind w:left="2160"/>
        <w:contextualSpacing/>
        <w:rPr>
          <w:rFonts w:eastAsia="Cambria" w:cs="Times New Roman"/>
          <w:color w:val="404040"/>
          <w:sz w:val="22"/>
          <w:szCs w:val="22"/>
          <w:lang w:eastAsia="ja-JP"/>
        </w:rPr>
      </w:pPr>
      <w:r w:rsidRPr="00B74A0D">
        <w:rPr>
          <w:rFonts w:eastAsia="Cambria" w:cs="Times New Roman"/>
          <w:color w:val="404040"/>
          <w:sz w:val="22"/>
          <w:szCs w:val="22"/>
          <w:lang w:eastAsia="ja-JP"/>
        </w:rPr>
        <w:t>-DajRacune(id: int): List&lt;Racun&gt;</w:t>
      </w:r>
    </w:p>
    <w:p w14:paraId="6EE0F78B" w14:textId="77777777" w:rsidR="00B74A0D" w:rsidRPr="00B74A0D" w:rsidRDefault="00B74A0D" w:rsidP="00B74A0D">
      <w:pPr>
        <w:spacing w:after="120" w:line="288" w:lineRule="auto"/>
        <w:ind w:left="2160"/>
        <w:contextualSpacing/>
        <w:rPr>
          <w:rFonts w:eastAsia="Cambria" w:cs="Times New Roman"/>
          <w:color w:val="404040"/>
          <w:sz w:val="22"/>
          <w:szCs w:val="22"/>
          <w:lang w:eastAsia="ja-JP"/>
        </w:rPr>
      </w:pPr>
    </w:p>
    <w:p w14:paraId="47859338" w14:textId="77777777" w:rsidR="00B74A0D" w:rsidRPr="00B74A0D" w:rsidRDefault="00B74A0D" w:rsidP="00B74A0D">
      <w:pPr>
        <w:numPr>
          <w:ilvl w:val="0"/>
          <w:numId w:val="12"/>
        </w:numPr>
        <w:spacing w:after="120" w:line="288" w:lineRule="auto"/>
        <w:contextualSpacing/>
        <w:rPr>
          <w:rFonts w:eastAsia="Cambria" w:cs="Times New Roman"/>
          <w:color w:val="404040"/>
          <w:sz w:val="22"/>
          <w:szCs w:val="22"/>
          <w:lang w:eastAsia="ja-JP"/>
        </w:rPr>
      </w:pPr>
      <w:r w:rsidRPr="00B74A0D">
        <w:rPr>
          <w:rFonts w:eastAsia="Cambria" w:cs="Times New Roman"/>
          <w:color w:val="404040"/>
          <w:sz w:val="22"/>
          <w:szCs w:val="22"/>
          <w:lang w:eastAsia="ja-JP"/>
        </w:rPr>
        <w:t>IKlijenti</w:t>
      </w:r>
    </w:p>
    <w:p w14:paraId="6A6DB1C5" w14:textId="77777777" w:rsidR="00B74A0D" w:rsidRPr="00B74A0D" w:rsidRDefault="00B74A0D" w:rsidP="00B74A0D">
      <w:pPr>
        <w:numPr>
          <w:ilvl w:val="0"/>
          <w:numId w:val="11"/>
        </w:numPr>
        <w:spacing w:after="120" w:line="288" w:lineRule="auto"/>
        <w:contextualSpacing/>
        <w:rPr>
          <w:rFonts w:eastAsia="Cambria" w:cs="Times New Roman"/>
          <w:color w:val="404040"/>
          <w:sz w:val="22"/>
          <w:szCs w:val="22"/>
          <w:lang w:eastAsia="ja-JP"/>
        </w:rPr>
      </w:pPr>
      <w:r w:rsidRPr="00B74A0D">
        <w:rPr>
          <w:rFonts w:eastAsia="Cambria" w:cs="Times New Roman"/>
          <w:color w:val="404040"/>
          <w:sz w:val="22"/>
          <w:szCs w:val="22"/>
          <w:lang w:eastAsia="ja-JP"/>
        </w:rPr>
        <w:t>Metode</w:t>
      </w:r>
    </w:p>
    <w:p w14:paraId="0D49B806" w14:textId="77777777" w:rsidR="00B74A0D" w:rsidRPr="00B74A0D" w:rsidRDefault="00B74A0D" w:rsidP="00B74A0D">
      <w:pPr>
        <w:spacing w:after="120" w:line="288" w:lineRule="auto"/>
        <w:ind w:left="2160"/>
        <w:contextualSpacing/>
        <w:rPr>
          <w:rFonts w:eastAsia="Cambria" w:cs="Times New Roman"/>
          <w:color w:val="404040"/>
          <w:sz w:val="22"/>
          <w:szCs w:val="22"/>
          <w:lang w:eastAsia="ja-JP"/>
        </w:rPr>
      </w:pPr>
      <w:r w:rsidRPr="00B74A0D">
        <w:rPr>
          <w:rFonts w:eastAsia="Cambria" w:cs="Times New Roman"/>
          <w:color w:val="404040"/>
          <w:sz w:val="22"/>
          <w:szCs w:val="22"/>
          <w:lang w:eastAsia="ja-JP"/>
        </w:rPr>
        <w:t>-DodajKlijenta(klijent: Klijent)</w:t>
      </w:r>
    </w:p>
    <w:p w14:paraId="60256F68" w14:textId="77777777" w:rsidR="00B74A0D" w:rsidRPr="00B74A0D" w:rsidRDefault="00B74A0D" w:rsidP="00B74A0D">
      <w:pPr>
        <w:spacing w:after="120" w:line="288" w:lineRule="auto"/>
        <w:ind w:left="2160"/>
        <w:contextualSpacing/>
        <w:rPr>
          <w:rFonts w:eastAsia="Cambria" w:cs="Times New Roman"/>
          <w:color w:val="404040"/>
          <w:sz w:val="22"/>
          <w:szCs w:val="22"/>
          <w:lang w:eastAsia="ja-JP"/>
        </w:rPr>
      </w:pPr>
      <w:r w:rsidRPr="00B74A0D">
        <w:rPr>
          <w:rFonts w:eastAsia="Cambria" w:cs="Times New Roman"/>
          <w:color w:val="404040"/>
          <w:sz w:val="22"/>
          <w:szCs w:val="22"/>
          <w:lang w:eastAsia="ja-JP"/>
        </w:rPr>
        <w:t>-UrediKlijenta(klijent: Klijent)</w:t>
      </w:r>
    </w:p>
    <w:p w14:paraId="172FCF96" w14:textId="77777777" w:rsidR="00B74A0D" w:rsidRPr="00B74A0D" w:rsidRDefault="00B74A0D" w:rsidP="00B74A0D">
      <w:pPr>
        <w:spacing w:after="120" w:line="288" w:lineRule="auto"/>
        <w:ind w:left="2160"/>
        <w:contextualSpacing/>
        <w:rPr>
          <w:rFonts w:eastAsia="Cambria" w:cs="Times New Roman"/>
          <w:color w:val="404040"/>
          <w:sz w:val="22"/>
          <w:szCs w:val="22"/>
          <w:lang w:eastAsia="ja-JP"/>
        </w:rPr>
      </w:pPr>
      <w:r w:rsidRPr="00B74A0D">
        <w:rPr>
          <w:rFonts w:eastAsia="Cambria" w:cs="Times New Roman"/>
          <w:color w:val="404040"/>
          <w:sz w:val="22"/>
          <w:szCs w:val="22"/>
          <w:lang w:eastAsia="ja-JP"/>
        </w:rPr>
        <w:t>-UkloniKlijenta(klijent: Klijent)</w:t>
      </w:r>
      <w:bookmarkStart w:id="27" w:name="OLE_LINK35"/>
      <w:bookmarkStart w:id="28" w:name="OLE_LINK36"/>
    </w:p>
    <w:p w14:paraId="203B6910" w14:textId="77777777" w:rsidR="00B74A0D" w:rsidRPr="00B74A0D" w:rsidRDefault="00B74A0D" w:rsidP="00B74A0D">
      <w:pPr>
        <w:spacing w:after="120" w:line="288" w:lineRule="auto"/>
        <w:ind w:left="2160"/>
        <w:contextualSpacing/>
        <w:rPr>
          <w:rFonts w:eastAsia="Cambria" w:cs="Times New Roman"/>
          <w:color w:val="404040"/>
          <w:sz w:val="22"/>
          <w:szCs w:val="22"/>
          <w:lang w:eastAsia="ja-JP"/>
        </w:rPr>
      </w:pPr>
      <w:r w:rsidRPr="00B74A0D">
        <w:rPr>
          <w:rFonts w:eastAsia="Cambria" w:cs="Times New Roman"/>
          <w:color w:val="404040"/>
          <w:sz w:val="22"/>
          <w:szCs w:val="22"/>
          <w:lang w:eastAsia="ja-JP"/>
        </w:rPr>
        <w:t>-DajSveKlijente(): List&lt;Klijent&gt;</w:t>
      </w:r>
    </w:p>
    <w:p w14:paraId="223A4DCD" w14:textId="77777777" w:rsidR="00B74A0D" w:rsidRPr="00B74A0D" w:rsidRDefault="00B74A0D" w:rsidP="00B74A0D">
      <w:pPr>
        <w:spacing w:after="120" w:line="288" w:lineRule="auto"/>
        <w:ind w:left="2160"/>
        <w:contextualSpacing/>
        <w:rPr>
          <w:rFonts w:eastAsia="Cambria" w:cs="Times New Roman"/>
          <w:color w:val="404040"/>
          <w:sz w:val="22"/>
          <w:szCs w:val="22"/>
          <w:lang w:eastAsia="ja-JP"/>
        </w:rPr>
      </w:pPr>
      <w:r w:rsidRPr="00B74A0D">
        <w:rPr>
          <w:rFonts w:eastAsia="Cambria" w:cs="Times New Roman"/>
          <w:color w:val="404040"/>
          <w:sz w:val="22"/>
          <w:szCs w:val="22"/>
          <w:lang w:eastAsia="ja-JP"/>
        </w:rPr>
        <w:t>-DajKlijenta(id: int): Klijent</w:t>
      </w:r>
    </w:p>
    <w:p w14:paraId="31C773C9" w14:textId="77777777" w:rsidR="00B74A0D" w:rsidRPr="00B74A0D" w:rsidRDefault="00B74A0D" w:rsidP="00B74A0D">
      <w:pPr>
        <w:spacing w:after="120" w:line="288" w:lineRule="auto"/>
        <w:ind w:left="2160"/>
        <w:contextualSpacing/>
        <w:rPr>
          <w:rFonts w:eastAsia="Cambria" w:cs="Times New Roman"/>
          <w:color w:val="404040"/>
          <w:sz w:val="22"/>
          <w:szCs w:val="22"/>
          <w:lang w:eastAsia="ja-JP"/>
        </w:rPr>
      </w:pPr>
      <w:r w:rsidRPr="00B74A0D">
        <w:rPr>
          <w:rFonts w:eastAsia="Cambria" w:cs="Times New Roman"/>
          <w:color w:val="404040"/>
          <w:sz w:val="22"/>
          <w:szCs w:val="22"/>
          <w:lang w:eastAsia="ja-JP"/>
        </w:rPr>
        <w:t>-DajKlijentaLK(brojLicneKarte: string): Klijent</w:t>
      </w:r>
    </w:p>
    <w:p w14:paraId="4BB1B658" w14:textId="77777777" w:rsidR="00B74A0D" w:rsidRPr="00B74A0D" w:rsidRDefault="00B74A0D" w:rsidP="00B74A0D">
      <w:pPr>
        <w:spacing w:after="120" w:line="288" w:lineRule="auto"/>
        <w:ind w:left="2160"/>
        <w:contextualSpacing/>
        <w:rPr>
          <w:rFonts w:eastAsia="Cambria" w:cs="Times New Roman"/>
          <w:color w:val="404040"/>
          <w:sz w:val="22"/>
          <w:szCs w:val="22"/>
          <w:lang w:eastAsia="ja-JP"/>
        </w:rPr>
      </w:pPr>
      <w:r w:rsidRPr="00B74A0D">
        <w:rPr>
          <w:rFonts w:eastAsia="Cambria" w:cs="Times New Roman"/>
          <w:color w:val="404040"/>
          <w:sz w:val="22"/>
          <w:szCs w:val="22"/>
          <w:lang w:eastAsia="ja-JP"/>
        </w:rPr>
        <w:t>-DaLiPostojiKlijent(id: int): bool</w:t>
      </w:r>
    </w:p>
    <w:p w14:paraId="7BAD1D04" w14:textId="77777777" w:rsidR="00B74A0D" w:rsidRPr="00B74A0D" w:rsidRDefault="00B74A0D" w:rsidP="00B74A0D">
      <w:pPr>
        <w:spacing w:after="120" w:line="288" w:lineRule="auto"/>
        <w:ind w:left="2160"/>
        <w:contextualSpacing/>
        <w:rPr>
          <w:rFonts w:eastAsia="Cambria" w:cs="Times New Roman"/>
          <w:color w:val="404040"/>
          <w:sz w:val="22"/>
          <w:szCs w:val="22"/>
          <w:lang w:eastAsia="ja-JP"/>
        </w:rPr>
      </w:pPr>
      <w:r w:rsidRPr="00B74A0D">
        <w:rPr>
          <w:rFonts w:eastAsia="Cambria" w:cs="Times New Roman"/>
          <w:color w:val="404040"/>
          <w:sz w:val="22"/>
          <w:szCs w:val="22"/>
          <w:lang w:eastAsia="ja-JP"/>
        </w:rPr>
        <w:t>-DajKlijenta(korisnickoIme: string): Klijent</w:t>
      </w:r>
    </w:p>
    <w:p w14:paraId="3B3F147F" w14:textId="77777777" w:rsidR="00B74A0D" w:rsidRPr="00B74A0D" w:rsidRDefault="00B74A0D" w:rsidP="00B74A0D">
      <w:pPr>
        <w:spacing w:after="120" w:line="288" w:lineRule="auto"/>
        <w:ind w:left="2160"/>
        <w:contextualSpacing/>
        <w:rPr>
          <w:rFonts w:eastAsia="Cambria" w:cs="Times New Roman"/>
          <w:color w:val="404040"/>
          <w:sz w:val="22"/>
          <w:szCs w:val="22"/>
          <w:lang w:eastAsia="ja-JP"/>
        </w:rPr>
      </w:pPr>
    </w:p>
    <w:p w14:paraId="7E02114B" w14:textId="77777777" w:rsidR="00B74A0D" w:rsidRPr="00B74A0D" w:rsidRDefault="00B74A0D" w:rsidP="00B74A0D">
      <w:pPr>
        <w:numPr>
          <w:ilvl w:val="0"/>
          <w:numId w:val="12"/>
        </w:numPr>
        <w:spacing w:after="120" w:line="288" w:lineRule="auto"/>
        <w:contextualSpacing/>
        <w:rPr>
          <w:rFonts w:eastAsia="Cambria" w:cs="Times New Roman"/>
          <w:color w:val="404040"/>
          <w:sz w:val="22"/>
          <w:szCs w:val="22"/>
          <w:lang w:eastAsia="ja-JP"/>
        </w:rPr>
      </w:pPr>
      <w:r w:rsidRPr="00B74A0D">
        <w:rPr>
          <w:rFonts w:eastAsia="Cambria" w:cs="Times New Roman"/>
          <w:color w:val="404040"/>
          <w:sz w:val="22"/>
          <w:szCs w:val="22"/>
          <w:lang w:eastAsia="ja-JP"/>
        </w:rPr>
        <w:t>ITransakcije</w:t>
      </w:r>
    </w:p>
    <w:p w14:paraId="305E5D30" w14:textId="77777777" w:rsidR="00B74A0D" w:rsidRPr="00B74A0D" w:rsidRDefault="00B74A0D" w:rsidP="00B74A0D">
      <w:pPr>
        <w:numPr>
          <w:ilvl w:val="0"/>
          <w:numId w:val="11"/>
        </w:numPr>
        <w:spacing w:after="120" w:line="288" w:lineRule="auto"/>
        <w:contextualSpacing/>
        <w:rPr>
          <w:rFonts w:eastAsia="Cambria" w:cs="Times New Roman"/>
          <w:color w:val="404040"/>
          <w:sz w:val="22"/>
          <w:szCs w:val="22"/>
          <w:lang w:eastAsia="ja-JP"/>
        </w:rPr>
      </w:pPr>
      <w:r w:rsidRPr="00B74A0D">
        <w:rPr>
          <w:rFonts w:eastAsia="Cambria" w:cs="Times New Roman"/>
          <w:color w:val="404040"/>
          <w:sz w:val="22"/>
          <w:szCs w:val="22"/>
          <w:lang w:eastAsia="ja-JP"/>
        </w:rPr>
        <w:t>Metode</w:t>
      </w:r>
    </w:p>
    <w:p w14:paraId="2F29C67E" w14:textId="77777777" w:rsidR="00B74A0D" w:rsidRPr="00B74A0D" w:rsidRDefault="00B74A0D" w:rsidP="00B74A0D">
      <w:pPr>
        <w:spacing w:after="120" w:line="288" w:lineRule="auto"/>
        <w:ind w:left="2160"/>
        <w:contextualSpacing/>
        <w:rPr>
          <w:rFonts w:eastAsia="Cambria" w:cs="Times New Roman"/>
          <w:color w:val="404040"/>
          <w:sz w:val="22"/>
          <w:szCs w:val="22"/>
          <w:lang w:eastAsia="ja-JP"/>
        </w:rPr>
      </w:pPr>
      <w:r w:rsidRPr="00B74A0D">
        <w:rPr>
          <w:rFonts w:eastAsia="Cambria" w:cs="Times New Roman"/>
          <w:color w:val="404040"/>
          <w:sz w:val="22"/>
          <w:szCs w:val="22"/>
          <w:lang w:eastAsia="ja-JP"/>
        </w:rPr>
        <w:t>-Uplati(transakcija: Transakcija)</w:t>
      </w:r>
    </w:p>
    <w:p w14:paraId="70B09142" w14:textId="77777777" w:rsidR="00B74A0D" w:rsidRPr="00B74A0D" w:rsidRDefault="00B74A0D" w:rsidP="00B74A0D">
      <w:pPr>
        <w:spacing w:after="120" w:line="288" w:lineRule="auto"/>
        <w:ind w:left="2160"/>
        <w:contextualSpacing/>
        <w:rPr>
          <w:rFonts w:eastAsia="Cambria" w:cs="Times New Roman"/>
          <w:color w:val="404040"/>
          <w:sz w:val="22"/>
          <w:szCs w:val="22"/>
          <w:lang w:eastAsia="ja-JP"/>
        </w:rPr>
      </w:pPr>
      <w:r w:rsidRPr="00B74A0D">
        <w:rPr>
          <w:rFonts w:eastAsia="Cambria" w:cs="Times New Roman"/>
          <w:color w:val="404040"/>
          <w:sz w:val="22"/>
          <w:szCs w:val="22"/>
          <w:lang w:eastAsia="ja-JP"/>
        </w:rPr>
        <w:t>-DajSveTransakcije(): List&lt;Transakcija&gt;</w:t>
      </w:r>
    </w:p>
    <w:p w14:paraId="40C187BD" w14:textId="77777777" w:rsidR="00B74A0D" w:rsidRPr="00B74A0D" w:rsidRDefault="00B74A0D" w:rsidP="00B74A0D">
      <w:pPr>
        <w:spacing w:after="120" w:line="288" w:lineRule="auto"/>
        <w:ind w:left="2160"/>
        <w:contextualSpacing/>
        <w:rPr>
          <w:rFonts w:eastAsia="Cambria" w:cs="Times New Roman"/>
          <w:color w:val="404040"/>
          <w:sz w:val="22"/>
          <w:szCs w:val="22"/>
          <w:lang w:eastAsia="ja-JP"/>
        </w:rPr>
      </w:pPr>
      <w:r w:rsidRPr="00B74A0D">
        <w:rPr>
          <w:rFonts w:eastAsia="Cambria" w:cs="Times New Roman"/>
          <w:color w:val="404040"/>
          <w:sz w:val="22"/>
          <w:szCs w:val="22"/>
          <w:lang w:eastAsia="ja-JP"/>
        </w:rPr>
        <w:t>-DajTransakciju(id: int): Klijent</w:t>
      </w:r>
    </w:p>
    <w:p w14:paraId="5B8133C0" w14:textId="77777777" w:rsidR="00B74A0D" w:rsidRPr="00B74A0D" w:rsidRDefault="00B74A0D" w:rsidP="00B74A0D">
      <w:pPr>
        <w:spacing w:after="120" w:line="288" w:lineRule="auto"/>
        <w:ind w:left="2160"/>
        <w:contextualSpacing/>
        <w:rPr>
          <w:rFonts w:eastAsia="Cambria" w:cs="Times New Roman"/>
          <w:color w:val="404040"/>
          <w:sz w:val="22"/>
          <w:szCs w:val="22"/>
          <w:lang w:eastAsia="ja-JP"/>
        </w:rPr>
      </w:pPr>
      <w:r w:rsidRPr="00B74A0D">
        <w:rPr>
          <w:rFonts w:eastAsia="Cambria" w:cs="Times New Roman"/>
          <w:color w:val="404040"/>
          <w:sz w:val="22"/>
          <w:szCs w:val="22"/>
          <w:lang w:eastAsia="ja-JP"/>
        </w:rPr>
        <w:t>-DajTransakcije(id: int): List&lt;Transakcija&gt;</w:t>
      </w:r>
    </w:p>
    <w:p w14:paraId="06AB41A4" w14:textId="77777777" w:rsidR="00B74A0D" w:rsidRPr="00B74A0D" w:rsidRDefault="00B74A0D" w:rsidP="00B74A0D">
      <w:pPr>
        <w:spacing w:after="120" w:line="288" w:lineRule="auto"/>
        <w:ind w:left="2160"/>
        <w:contextualSpacing/>
        <w:rPr>
          <w:rFonts w:eastAsia="Cambria" w:cs="Times New Roman"/>
          <w:color w:val="404040"/>
          <w:sz w:val="22"/>
          <w:szCs w:val="22"/>
          <w:lang w:eastAsia="ja-JP"/>
        </w:rPr>
      </w:pPr>
      <w:r w:rsidRPr="00B74A0D">
        <w:rPr>
          <w:rFonts w:eastAsia="Cambria" w:cs="Times New Roman"/>
          <w:color w:val="404040"/>
          <w:sz w:val="22"/>
          <w:szCs w:val="22"/>
          <w:lang w:eastAsia="ja-JP"/>
        </w:rPr>
        <w:t>-DaLiPostojiTransakcija(id: int): bool</w:t>
      </w:r>
    </w:p>
    <w:p w14:paraId="7301F1D6" w14:textId="77777777" w:rsidR="00B74A0D" w:rsidRPr="00B74A0D" w:rsidRDefault="00B74A0D" w:rsidP="00B74A0D">
      <w:pPr>
        <w:spacing w:after="120" w:line="288" w:lineRule="auto"/>
        <w:ind w:left="2160"/>
        <w:contextualSpacing/>
        <w:rPr>
          <w:rFonts w:eastAsia="Cambria" w:cs="Times New Roman"/>
          <w:color w:val="404040"/>
          <w:sz w:val="22"/>
          <w:szCs w:val="22"/>
          <w:lang w:eastAsia="ja-JP"/>
        </w:rPr>
      </w:pPr>
    </w:p>
    <w:p w14:paraId="2CA7A6F7" w14:textId="77777777" w:rsidR="00B74A0D" w:rsidRPr="00B74A0D" w:rsidRDefault="00B74A0D" w:rsidP="00B74A0D">
      <w:pPr>
        <w:numPr>
          <w:ilvl w:val="0"/>
          <w:numId w:val="12"/>
        </w:numPr>
        <w:spacing w:after="120" w:line="288" w:lineRule="auto"/>
        <w:contextualSpacing/>
        <w:rPr>
          <w:rFonts w:eastAsia="Cambria" w:cs="Times New Roman"/>
          <w:color w:val="404040"/>
          <w:sz w:val="22"/>
          <w:szCs w:val="22"/>
          <w:lang w:eastAsia="ja-JP"/>
        </w:rPr>
      </w:pPr>
      <w:r w:rsidRPr="00B74A0D">
        <w:rPr>
          <w:rFonts w:eastAsia="Cambria" w:cs="Times New Roman"/>
          <w:color w:val="404040"/>
          <w:sz w:val="22"/>
          <w:szCs w:val="22"/>
          <w:lang w:eastAsia="ja-JP"/>
        </w:rPr>
        <w:t>IZahtjeviZaKredit</w:t>
      </w:r>
    </w:p>
    <w:p w14:paraId="36BD0DE6" w14:textId="77777777" w:rsidR="00B74A0D" w:rsidRPr="00B74A0D" w:rsidRDefault="00B74A0D" w:rsidP="00B74A0D">
      <w:pPr>
        <w:numPr>
          <w:ilvl w:val="0"/>
          <w:numId w:val="11"/>
        </w:numPr>
        <w:spacing w:after="120" w:line="288" w:lineRule="auto"/>
        <w:contextualSpacing/>
        <w:rPr>
          <w:rFonts w:eastAsia="Cambria" w:cs="Times New Roman"/>
          <w:color w:val="404040"/>
          <w:sz w:val="22"/>
          <w:szCs w:val="22"/>
          <w:lang w:eastAsia="ja-JP"/>
        </w:rPr>
      </w:pPr>
      <w:r w:rsidRPr="00B74A0D">
        <w:rPr>
          <w:rFonts w:eastAsia="Cambria" w:cs="Times New Roman"/>
          <w:color w:val="404040"/>
          <w:sz w:val="22"/>
          <w:szCs w:val="22"/>
          <w:lang w:eastAsia="ja-JP"/>
        </w:rPr>
        <w:t>Metode</w:t>
      </w:r>
    </w:p>
    <w:p w14:paraId="0DCB04ED" w14:textId="77777777" w:rsidR="00B74A0D" w:rsidRPr="00B74A0D" w:rsidRDefault="00B74A0D" w:rsidP="00B74A0D">
      <w:pPr>
        <w:spacing w:after="120" w:line="288" w:lineRule="auto"/>
        <w:ind w:left="2160"/>
        <w:contextualSpacing/>
        <w:rPr>
          <w:rFonts w:eastAsia="Cambria" w:cs="Times New Roman"/>
          <w:color w:val="404040"/>
          <w:sz w:val="22"/>
          <w:szCs w:val="22"/>
          <w:lang w:eastAsia="ja-JP"/>
        </w:rPr>
      </w:pPr>
      <w:r w:rsidRPr="00B74A0D">
        <w:rPr>
          <w:rFonts w:eastAsia="Cambria" w:cs="Times New Roman"/>
          <w:color w:val="404040"/>
          <w:sz w:val="22"/>
          <w:szCs w:val="22"/>
          <w:lang w:eastAsia="ja-JP"/>
        </w:rPr>
        <w:t>-PodnesiZahtjevZaKredit(zahtjevZaKredit: ZahtjevzaKredit): void</w:t>
      </w:r>
    </w:p>
    <w:p w14:paraId="4088BFCE" w14:textId="77777777" w:rsidR="00B74A0D" w:rsidRPr="00B74A0D" w:rsidRDefault="00B74A0D" w:rsidP="00B74A0D">
      <w:pPr>
        <w:spacing w:after="120" w:line="288" w:lineRule="auto"/>
        <w:ind w:left="2160"/>
        <w:contextualSpacing/>
        <w:rPr>
          <w:rFonts w:eastAsia="Cambria" w:cs="Times New Roman"/>
          <w:color w:val="404040"/>
          <w:sz w:val="22"/>
          <w:szCs w:val="22"/>
          <w:lang w:eastAsia="ja-JP"/>
        </w:rPr>
      </w:pPr>
      <w:r w:rsidRPr="00B74A0D">
        <w:rPr>
          <w:rFonts w:eastAsia="Cambria" w:cs="Times New Roman"/>
          <w:color w:val="404040"/>
          <w:sz w:val="22"/>
          <w:szCs w:val="22"/>
          <w:lang w:eastAsia="ja-JP"/>
        </w:rPr>
        <w:t>-RijesiZahtjev(id: int, bool: prihvacen): void</w:t>
      </w:r>
    </w:p>
    <w:p w14:paraId="59331528" w14:textId="77777777" w:rsidR="00B74A0D" w:rsidRPr="00B74A0D" w:rsidRDefault="00B74A0D" w:rsidP="00B74A0D">
      <w:pPr>
        <w:spacing w:after="120" w:line="288" w:lineRule="auto"/>
        <w:ind w:left="2160"/>
        <w:contextualSpacing/>
        <w:rPr>
          <w:rFonts w:eastAsia="Cambria" w:cs="Times New Roman"/>
          <w:color w:val="404040"/>
          <w:sz w:val="22"/>
          <w:szCs w:val="22"/>
          <w:lang w:eastAsia="ja-JP"/>
        </w:rPr>
      </w:pPr>
      <w:r w:rsidRPr="00B74A0D">
        <w:rPr>
          <w:rFonts w:eastAsia="Cambria" w:cs="Times New Roman"/>
          <w:color w:val="404040"/>
          <w:sz w:val="22"/>
          <w:szCs w:val="22"/>
          <w:lang w:eastAsia="ja-JP"/>
        </w:rPr>
        <w:t>-DajSveZahtjeve(): List&lt;ZahtjevZaKredit&gt;</w:t>
      </w:r>
    </w:p>
    <w:p w14:paraId="17BF78C6" w14:textId="77777777" w:rsidR="00B74A0D" w:rsidRPr="00B74A0D" w:rsidRDefault="00B74A0D" w:rsidP="00B74A0D">
      <w:pPr>
        <w:spacing w:after="120" w:line="288" w:lineRule="auto"/>
        <w:ind w:left="2160"/>
        <w:contextualSpacing/>
        <w:rPr>
          <w:rFonts w:eastAsia="Cambria" w:cs="Times New Roman"/>
          <w:color w:val="404040"/>
          <w:sz w:val="22"/>
          <w:szCs w:val="22"/>
          <w:lang w:eastAsia="ja-JP"/>
        </w:rPr>
      </w:pPr>
      <w:r w:rsidRPr="00B74A0D">
        <w:rPr>
          <w:rFonts w:eastAsia="Cambria" w:cs="Times New Roman"/>
          <w:color w:val="404040"/>
          <w:sz w:val="22"/>
          <w:szCs w:val="22"/>
          <w:lang w:eastAsia="ja-JP"/>
        </w:rPr>
        <w:t>-DajZahtjev(id: int): ZahtjevZaKredit</w:t>
      </w:r>
    </w:p>
    <w:p w14:paraId="27890438" w14:textId="77777777" w:rsidR="00B74A0D" w:rsidRPr="00B74A0D" w:rsidRDefault="00B74A0D" w:rsidP="00B74A0D">
      <w:pPr>
        <w:spacing w:after="120" w:line="288" w:lineRule="auto"/>
        <w:ind w:left="2160"/>
        <w:contextualSpacing/>
        <w:rPr>
          <w:rFonts w:eastAsia="Cambria" w:cs="Times New Roman"/>
          <w:color w:val="404040"/>
          <w:sz w:val="22"/>
          <w:szCs w:val="22"/>
          <w:lang w:eastAsia="ja-JP"/>
        </w:rPr>
      </w:pPr>
      <w:r w:rsidRPr="00B74A0D">
        <w:rPr>
          <w:rFonts w:eastAsia="Cambria" w:cs="Times New Roman"/>
          <w:color w:val="404040"/>
          <w:sz w:val="22"/>
          <w:szCs w:val="22"/>
          <w:lang w:eastAsia="ja-JP"/>
        </w:rPr>
        <w:t>-DaLiPostojizahtejv(id: int): bool</w:t>
      </w:r>
    </w:p>
    <w:p w14:paraId="4E73AC56" w14:textId="77777777" w:rsidR="00B74A0D" w:rsidRPr="00B74A0D" w:rsidRDefault="00B74A0D" w:rsidP="00B74A0D">
      <w:pPr>
        <w:spacing w:after="120" w:line="288" w:lineRule="auto"/>
        <w:ind w:left="2160"/>
        <w:contextualSpacing/>
        <w:rPr>
          <w:rFonts w:eastAsia="Cambria" w:cs="Times New Roman"/>
          <w:color w:val="404040"/>
          <w:sz w:val="22"/>
          <w:szCs w:val="22"/>
          <w:lang w:eastAsia="ja-JP"/>
        </w:rPr>
      </w:pPr>
    </w:p>
    <w:p w14:paraId="46A750D5" w14:textId="77777777" w:rsidR="00B74A0D" w:rsidRPr="00B74A0D" w:rsidRDefault="00B74A0D" w:rsidP="00B74A0D">
      <w:pPr>
        <w:spacing w:after="120" w:line="288" w:lineRule="auto"/>
        <w:contextualSpacing/>
        <w:rPr>
          <w:rFonts w:eastAsia="Cambria" w:cs="Times New Roman"/>
          <w:color w:val="404040"/>
          <w:sz w:val="22"/>
          <w:szCs w:val="22"/>
          <w:lang w:eastAsia="ja-JP"/>
        </w:rPr>
      </w:pPr>
    </w:p>
    <w:p w14:paraId="1BD4E34F" w14:textId="77777777" w:rsidR="00B74A0D" w:rsidRDefault="00B74A0D" w:rsidP="00B74A0D">
      <w:pPr>
        <w:pStyle w:val="Naslov4"/>
        <w:rPr>
          <w:rFonts w:eastAsia="Cambria"/>
          <w:lang w:eastAsia="ja-JP"/>
        </w:rPr>
      </w:pPr>
      <w:r w:rsidRPr="00B74A0D">
        <w:rPr>
          <w:rFonts w:eastAsia="Cambria"/>
          <w:lang w:eastAsia="ja-JP"/>
        </w:rPr>
        <w:t>Repository klase</w:t>
      </w:r>
    </w:p>
    <w:p w14:paraId="5120FEB4" w14:textId="77777777" w:rsidR="00B74A0D" w:rsidRPr="00B74A0D" w:rsidRDefault="00B74A0D" w:rsidP="00B74A0D">
      <w:pPr>
        <w:rPr>
          <w:lang w:eastAsia="ja-JP"/>
        </w:rPr>
      </w:pPr>
    </w:p>
    <w:p w14:paraId="79D81149" w14:textId="77777777" w:rsidR="00672EA7" w:rsidRPr="00672EA7" w:rsidRDefault="00672EA7" w:rsidP="00672EA7">
      <w:pPr>
        <w:spacing w:after="120" w:line="288" w:lineRule="auto"/>
        <w:contextualSpacing/>
        <w:rPr>
          <w:rFonts w:eastAsia="Cambria" w:cs="Times New Roman"/>
          <w:color w:val="404040"/>
          <w:sz w:val="22"/>
          <w:szCs w:val="22"/>
          <w:lang w:eastAsia="ja-JP"/>
        </w:rPr>
      </w:pPr>
      <w:r w:rsidRPr="00672EA7">
        <w:rPr>
          <w:rFonts w:eastAsia="Cambria" w:cs="Times New Roman"/>
          <w:color w:val="404040"/>
          <w:sz w:val="22"/>
          <w:szCs w:val="22"/>
          <w:lang w:eastAsia="ja-JP"/>
        </w:rPr>
        <w:t>1.</w:t>
      </w:r>
      <w:r w:rsidRPr="00672EA7">
        <w:rPr>
          <w:rFonts w:eastAsia="Cambria" w:cs="Times New Roman"/>
          <w:color w:val="404040"/>
          <w:sz w:val="22"/>
          <w:szCs w:val="22"/>
          <w:lang w:eastAsia="ja-JP"/>
        </w:rPr>
        <w:tab/>
        <w:t>OglasnaPloca implements IOglasnaPloca</w:t>
      </w:r>
    </w:p>
    <w:p w14:paraId="711C0BD0" w14:textId="77777777" w:rsidR="00672EA7" w:rsidRPr="00672EA7" w:rsidRDefault="00672EA7" w:rsidP="00672EA7">
      <w:pPr>
        <w:spacing w:after="120" w:line="288" w:lineRule="auto"/>
        <w:contextualSpacing/>
        <w:rPr>
          <w:rFonts w:eastAsia="Cambria" w:cs="Times New Roman"/>
          <w:color w:val="404040"/>
          <w:sz w:val="22"/>
          <w:szCs w:val="22"/>
          <w:lang w:eastAsia="ja-JP"/>
        </w:rPr>
      </w:pPr>
    </w:p>
    <w:p w14:paraId="5BFE12C9" w14:textId="77777777" w:rsidR="00672EA7" w:rsidRPr="00672EA7" w:rsidRDefault="00672EA7" w:rsidP="00672EA7">
      <w:pPr>
        <w:spacing w:after="120" w:line="288" w:lineRule="auto"/>
        <w:contextualSpacing/>
        <w:rPr>
          <w:rFonts w:eastAsia="Cambria" w:cs="Times New Roman"/>
          <w:color w:val="404040"/>
          <w:sz w:val="22"/>
          <w:szCs w:val="22"/>
          <w:lang w:eastAsia="ja-JP"/>
        </w:rPr>
      </w:pPr>
      <w:r w:rsidRPr="00672EA7">
        <w:rPr>
          <w:rFonts w:eastAsia="Cambria" w:cs="Times New Roman"/>
          <w:color w:val="404040"/>
          <w:sz w:val="22"/>
          <w:szCs w:val="22"/>
          <w:lang w:eastAsia="ja-JP"/>
        </w:rPr>
        <w:t>2.</w:t>
      </w:r>
      <w:r w:rsidRPr="00672EA7">
        <w:rPr>
          <w:rFonts w:eastAsia="Cambria" w:cs="Times New Roman"/>
          <w:color w:val="404040"/>
          <w:sz w:val="22"/>
          <w:szCs w:val="22"/>
          <w:lang w:eastAsia="ja-JP"/>
        </w:rPr>
        <w:tab/>
        <w:t>Bankari implements IBankari</w:t>
      </w:r>
    </w:p>
    <w:p w14:paraId="3D239C56" w14:textId="77777777" w:rsidR="00672EA7" w:rsidRPr="00672EA7" w:rsidRDefault="00672EA7" w:rsidP="00672EA7">
      <w:pPr>
        <w:spacing w:after="120" w:line="288" w:lineRule="auto"/>
        <w:ind w:left="2160"/>
        <w:contextualSpacing/>
        <w:rPr>
          <w:rFonts w:eastAsia="Cambria" w:cs="Times New Roman"/>
          <w:color w:val="404040"/>
          <w:sz w:val="22"/>
          <w:szCs w:val="22"/>
          <w:lang w:eastAsia="ja-JP"/>
        </w:rPr>
      </w:pPr>
    </w:p>
    <w:p w14:paraId="1A3157A0" w14:textId="77777777" w:rsidR="00672EA7" w:rsidRPr="00672EA7" w:rsidRDefault="00672EA7" w:rsidP="00672EA7">
      <w:pPr>
        <w:spacing w:after="120" w:line="288" w:lineRule="auto"/>
        <w:contextualSpacing/>
        <w:rPr>
          <w:rFonts w:eastAsia="Cambria" w:cs="Times New Roman"/>
          <w:color w:val="404040"/>
          <w:sz w:val="22"/>
          <w:szCs w:val="22"/>
          <w:lang w:eastAsia="ja-JP"/>
        </w:rPr>
      </w:pPr>
      <w:r w:rsidRPr="00672EA7">
        <w:rPr>
          <w:rFonts w:eastAsia="Cambria" w:cs="Times New Roman"/>
          <w:color w:val="404040"/>
          <w:sz w:val="22"/>
          <w:szCs w:val="22"/>
          <w:lang w:eastAsia="ja-JP"/>
        </w:rPr>
        <w:t>3.</w:t>
      </w:r>
      <w:r w:rsidRPr="00672EA7">
        <w:rPr>
          <w:rFonts w:eastAsia="Cambria" w:cs="Times New Roman"/>
          <w:color w:val="404040"/>
          <w:sz w:val="22"/>
          <w:szCs w:val="22"/>
          <w:lang w:eastAsia="ja-JP"/>
        </w:rPr>
        <w:tab/>
        <w:t>Administratori implements IAdministratori</w:t>
      </w:r>
    </w:p>
    <w:p w14:paraId="71FB5A6E" w14:textId="77777777" w:rsidR="00672EA7" w:rsidRPr="00672EA7" w:rsidRDefault="00672EA7" w:rsidP="00672EA7">
      <w:pPr>
        <w:spacing w:after="120" w:line="288" w:lineRule="auto"/>
        <w:ind w:left="2160"/>
        <w:contextualSpacing/>
        <w:rPr>
          <w:rFonts w:eastAsia="Cambria" w:cs="Times New Roman"/>
          <w:color w:val="404040"/>
          <w:sz w:val="22"/>
          <w:szCs w:val="22"/>
          <w:lang w:eastAsia="ja-JP"/>
        </w:rPr>
      </w:pPr>
    </w:p>
    <w:p w14:paraId="52C92ED6" w14:textId="77777777" w:rsidR="00672EA7" w:rsidRPr="00672EA7" w:rsidRDefault="00672EA7" w:rsidP="00672EA7">
      <w:pPr>
        <w:spacing w:after="120" w:line="288" w:lineRule="auto"/>
        <w:contextualSpacing/>
        <w:rPr>
          <w:rFonts w:eastAsia="Cambria" w:cs="Times New Roman"/>
          <w:color w:val="404040"/>
          <w:sz w:val="22"/>
          <w:szCs w:val="22"/>
          <w:lang w:eastAsia="ja-JP"/>
        </w:rPr>
      </w:pPr>
      <w:r w:rsidRPr="00672EA7">
        <w:rPr>
          <w:rFonts w:eastAsia="Cambria" w:cs="Times New Roman"/>
          <w:color w:val="404040"/>
          <w:sz w:val="22"/>
          <w:szCs w:val="22"/>
          <w:lang w:eastAsia="ja-JP"/>
        </w:rPr>
        <w:t>4.</w:t>
      </w:r>
      <w:r w:rsidRPr="00672EA7">
        <w:rPr>
          <w:rFonts w:eastAsia="Cambria" w:cs="Times New Roman"/>
          <w:color w:val="404040"/>
          <w:sz w:val="22"/>
          <w:szCs w:val="22"/>
          <w:lang w:eastAsia="ja-JP"/>
        </w:rPr>
        <w:tab/>
        <w:t>FilijaleBankomati implements IFilijaleBankomati</w:t>
      </w:r>
    </w:p>
    <w:p w14:paraId="0B16B1C5" w14:textId="77777777" w:rsidR="00672EA7" w:rsidRPr="00672EA7" w:rsidRDefault="00672EA7" w:rsidP="00672EA7">
      <w:pPr>
        <w:spacing w:after="120" w:line="288" w:lineRule="auto"/>
        <w:ind w:left="2160"/>
        <w:contextualSpacing/>
        <w:rPr>
          <w:rFonts w:eastAsia="Cambria" w:cs="Times New Roman"/>
          <w:color w:val="404040"/>
          <w:sz w:val="22"/>
          <w:szCs w:val="22"/>
          <w:lang w:eastAsia="ja-JP"/>
        </w:rPr>
      </w:pPr>
    </w:p>
    <w:p w14:paraId="00AE86DF" w14:textId="77777777" w:rsidR="00672EA7" w:rsidRPr="00672EA7" w:rsidRDefault="00672EA7" w:rsidP="00672EA7">
      <w:pPr>
        <w:spacing w:after="120" w:line="288" w:lineRule="auto"/>
        <w:contextualSpacing/>
        <w:rPr>
          <w:rFonts w:eastAsia="Cambria" w:cs="Times New Roman"/>
          <w:color w:val="404040"/>
          <w:sz w:val="22"/>
          <w:szCs w:val="22"/>
          <w:lang w:eastAsia="ja-JP"/>
        </w:rPr>
      </w:pPr>
      <w:r w:rsidRPr="00672EA7">
        <w:rPr>
          <w:rFonts w:eastAsia="Cambria" w:cs="Times New Roman"/>
          <w:color w:val="404040"/>
          <w:sz w:val="22"/>
          <w:szCs w:val="22"/>
          <w:lang w:eastAsia="ja-JP"/>
        </w:rPr>
        <w:t>5.</w:t>
      </w:r>
      <w:r w:rsidRPr="00672EA7">
        <w:rPr>
          <w:rFonts w:eastAsia="Cambria" w:cs="Times New Roman"/>
          <w:color w:val="404040"/>
          <w:sz w:val="22"/>
          <w:szCs w:val="22"/>
          <w:lang w:eastAsia="ja-JP"/>
        </w:rPr>
        <w:tab/>
        <w:t>Krediti implements Krediti</w:t>
      </w:r>
    </w:p>
    <w:p w14:paraId="4278C43F" w14:textId="77777777" w:rsidR="00672EA7" w:rsidRPr="00672EA7" w:rsidRDefault="00672EA7" w:rsidP="00672EA7">
      <w:pPr>
        <w:spacing w:after="120" w:line="288" w:lineRule="auto"/>
        <w:ind w:left="2160"/>
        <w:contextualSpacing/>
        <w:rPr>
          <w:rFonts w:eastAsia="Cambria" w:cs="Times New Roman"/>
          <w:color w:val="404040"/>
          <w:sz w:val="22"/>
          <w:szCs w:val="22"/>
          <w:lang w:eastAsia="ja-JP"/>
        </w:rPr>
      </w:pPr>
    </w:p>
    <w:p w14:paraId="2E0D774F" w14:textId="77777777" w:rsidR="00672EA7" w:rsidRPr="00672EA7" w:rsidRDefault="00672EA7" w:rsidP="00672EA7">
      <w:pPr>
        <w:spacing w:after="120" w:line="288" w:lineRule="auto"/>
        <w:contextualSpacing/>
        <w:rPr>
          <w:rFonts w:eastAsia="Cambria" w:cs="Times New Roman"/>
          <w:color w:val="404040"/>
          <w:sz w:val="22"/>
          <w:szCs w:val="22"/>
          <w:lang w:eastAsia="ja-JP"/>
        </w:rPr>
      </w:pPr>
      <w:r w:rsidRPr="00672EA7">
        <w:rPr>
          <w:rFonts w:eastAsia="Cambria" w:cs="Times New Roman"/>
          <w:color w:val="404040"/>
          <w:sz w:val="22"/>
          <w:szCs w:val="22"/>
          <w:lang w:eastAsia="ja-JP"/>
        </w:rPr>
        <w:t>6.</w:t>
      </w:r>
      <w:r w:rsidRPr="00672EA7">
        <w:rPr>
          <w:rFonts w:eastAsia="Cambria" w:cs="Times New Roman"/>
          <w:color w:val="404040"/>
          <w:sz w:val="22"/>
          <w:szCs w:val="22"/>
          <w:lang w:eastAsia="ja-JP"/>
        </w:rPr>
        <w:tab/>
        <w:t>Racuni implements IRacuni</w:t>
      </w:r>
    </w:p>
    <w:p w14:paraId="55A6EF82" w14:textId="77777777" w:rsidR="00672EA7" w:rsidRPr="00672EA7" w:rsidRDefault="00672EA7" w:rsidP="00672EA7">
      <w:pPr>
        <w:spacing w:after="120" w:line="288" w:lineRule="auto"/>
        <w:ind w:left="2160"/>
        <w:contextualSpacing/>
        <w:rPr>
          <w:rFonts w:eastAsia="Cambria" w:cs="Times New Roman"/>
          <w:color w:val="404040"/>
          <w:sz w:val="22"/>
          <w:szCs w:val="22"/>
          <w:lang w:eastAsia="ja-JP"/>
        </w:rPr>
      </w:pPr>
    </w:p>
    <w:p w14:paraId="003F37F4" w14:textId="77777777" w:rsidR="00672EA7" w:rsidRPr="00672EA7" w:rsidRDefault="00672EA7" w:rsidP="00672EA7">
      <w:pPr>
        <w:spacing w:after="120" w:line="288" w:lineRule="auto"/>
        <w:contextualSpacing/>
        <w:rPr>
          <w:rFonts w:eastAsia="Cambria" w:cs="Times New Roman"/>
          <w:color w:val="404040"/>
          <w:sz w:val="22"/>
          <w:szCs w:val="22"/>
          <w:lang w:eastAsia="ja-JP"/>
        </w:rPr>
      </w:pPr>
      <w:r w:rsidRPr="00672EA7">
        <w:rPr>
          <w:rFonts w:eastAsia="Cambria" w:cs="Times New Roman"/>
          <w:color w:val="404040"/>
          <w:sz w:val="22"/>
          <w:szCs w:val="22"/>
          <w:lang w:eastAsia="ja-JP"/>
        </w:rPr>
        <w:t>7.</w:t>
      </w:r>
      <w:r w:rsidRPr="00672EA7">
        <w:rPr>
          <w:rFonts w:eastAsia="Cambria" w:cs="Times New Roman"/>
          <w:color w:val="404040"/>
          <w:sz w:val="22"/>
          <w:szCs w:val="22"/>
          <w:lang w:eastAsia="ja-JP"/>
        </w:rPr>
        <w:tab/>
        <w:t>Klijenti implements IKlijenti</w:t>
      </w:r>
    </w:p>
    <w:p w14:paraId="14524A6F" w14:textId="77777777" w:rsidR="00672EA7" w:rsidRPr="00672EA7" w:rsidRDefault="00672EA7" w:rsidP="00672EA7">
      <w:pPr>
        <w:spacing w:after="120" w:line="288" w:lineRule="auto"/>
        <w:contextualSpacing/>
        <w:rPr>
          <w:rFonts w:eastAsia="Cambria" w:cs="Times New Roman"/>
          <w:color w:val="404040"/>
          <w:sz w:val="22"/>
          <w:szCs w:val="22"/>
          <w:lang w:eastAsia="ja-JP"/>
        </w:rPr>
      </w:pPr>
    </w:p>
    <w:p w14:paraId="33FE400B" w14:textId="77777777" w:rsidR="00672EA7" w:rsidRPr="00672EA7" w:rsidRDefault="00672EA7" w:rsidP="00672EA7">
      <w:pPr>
        <w:spacing w:after="120" w:line="288" w:lineRule="auto"/>
        <w:contextualSpacing/>
        <w:rPr>
          <w:rFonts w:eastAsia="Cambria" w:cs="Times New Roman"/>
          <w:color w:val="404040"/>
          <w:sz w:val="22"/>
          <w:szCs w:val="22"/>
          <w:lang w:eastAsia="ja-JP"/>
        </w:rPr>
      </w:pPr>
      <w:r w:rsidRPr="00672EA7">
        <w:rPr>
          <w:rFonts w:eastAsia="Cambria" w:cs="Times New Roman"/>
          <w:color w:val="404040"/>
          <w:sz w:val="22"/>
          <w:szCs w:val="22"/>
          <w:lang w:eastAsia="ja-JP"/>
        </w:rPr>
        <w:t>8.</w:t>
      </w:r>
      <w:r w:rsidRPr="00672EA7">
        <w:rPr>
          <w:rFonts w:eastAsia="Cambria" w:cs="Times New Roman"/>
          <w:color w:val="404040"/>
          <w:sz w:val="22"/>
          <w:szCs w:val="22"/>
          <w:lang w:eastAsia="ja-JP"/>
        </w:rPr>
        <w:tab/>
        <w:t>Transakcije implements ITransakcije</w:t>
      </w:r>
    </w:p>
    <w:p w14:paraId="3BEBC549" w14:textId="77777777" w:rsidR="00672EA7" w:rsidRPr="00672EA7" w:rsidRDefault="00672EA7" w:rsidP="00672EA7">
      <w:pPr>
        <w:spacing w:after="120" w:line="288" w:lineRule="auto"/>
        <w:ind w:left="2160"/>
        <w:contextualSpacing/>
        <w:rPr>
          <w:rFonts w:eastAsia="Cambria" w:cs="Times New Roman"/>
          <w:color w:val="404040"/>
          <w:sz w:val="22"/>
          <w:szCs w:val="22"/>
          <w:lang w:eastAsia="ja-JP"/>
        </w:rPr>
      </w:pPr>
    </w:p>
    <w:p w14:paraId="5EFC6506" w14:textId="77777777" w:rsidR="00B74A0D" w:rsidRDefault="00672EA7" w:rsidP="00672EA7">
      <w:pPr>
        <w:spacing w:after="120" w:line="288" w:lineRule="auto"/>
        <w:contextualSpacing/>
        <w:rPr>
          <w:rFonts w:eastAsia="Cambria" w:cs="Times New Roman"/>
          <w:color w:val="404040"/>
          <w:sz w:val="22"/>
          <w:szCs w:val="22"/>
          <w:lang w:eastAsia="ja-JP"/>
        </w:rPr>
      </w:pPr>
      <w:r w:rsidRPr="00672EA7">
        <w:rPr>
          <w:rFonts w:eastAsia="Cambria" w:cs="Times New Roman"/>
          <w:color w:val="404040"/>
          <w:sz w:val="22"/>
          <w:szCs w:val="22"/>
          <w:lang w:eastAsia="ja-JP"/>
        </w:rPr>
        <w:t>9.</w:t>
      </w:r>
      <w:r w:rsidRPr="00672EA7">
        <w:rPr>
          <w:rFonts w:eastAsia="Cambria" w:cs="Times New Roman"/>
          <w:color w:val="404040"/>
          <w:sz w:val="22"/>
          <w:szCs w:val="22"/>
          <w:lang w:eastAsia="ja-JP"/>
        </w:rPr>
        <w:tab/>
        <w:t>ZahtjeviZaKredit implements IZahtjeviZaKredit</w:t>
      </w:r>
    </w:p>
    <w:bookmarkEnd w:id="23"/>
    <w:bookmarkEnd w:id="24"/>
    <w:bookmarkEnd w:id="25"/>
    <w:bookmarkEnd w:id="26"/>
    <w:bookmarkEnd w:id="27"/>
    <w:bookmarkEnd w:id="28"/>
    <w:p w14:paraId="13BC796A" w14:textId="77777777" w:rsidR="00B74A0D" w:rsidRDefault="00B74A0D" w:rsidP="00B74A0D">
      <w:pPr>
        <w:spacing w:before="600" w:after="60" w:line="288" w:lineRule="auto"/>
        <w:outlineLvl w:val="0"/>
        <w:rPr>
          <w:rFonts w:eastAsia="Cambria" w:cs="Times New Roman"/>
          <w:color w:val="404040"/>
          <w:sz w:val="22"/>
          <w:szCs w:val="22"/>
          <w:lang w:eastAsia="ja-JP"/>
        </w:rPr>
      </w:pPr>
    </w:p>
    <w:p w14:paraId="408A9001" w14:textId="77777777" w:rsidR="00B74A0D" w:rsidRDefault="00B74A0D" w:rsidP="00B74A0D">
      <w:pPr>
        <w:pStyle w:val="Naslov4"/>
        <w:rPr>
          <w:rFonts w:eastAsia="Cambria"/>
          <w:lang w:eastAsia="ja-JP"/>
        </w:rPr>
      </w:pPr>
      <w:r w:rsidRPr="00B74A0D">
        <w:rPr>
          <w:rFonts w:eastAsia="Cambria"/>
          <w:lang w:eastAsia="ja-JP"/>
        </w:rPr>
        <w:t>Baza podataka</w:t>
      </w:r>
    </w:p>
    <w:p w14:paraId="1EC34E8E" w14:textId="77777777" w:rsidR="00B74A0D" w:rsidRPr="00B74A0D" w:rsidRDefault="00B74A0D" w:rsidP="00B74A0D">
      <w:pPr>
        <w:rPr>
          <w:lang w:eastAsia="ja-JP"/>
        </w:rPr>
      </w:pPr>
    </w:p>
    <w:p w14:paraId="45A96F68" w14:textId="77777777" w:rsidR="00B74A0D" w:rsidRDefault="00B74A0D" w:rsidP="00B74A0D">
      <w:pPr>
        <w:spacing w:after="120" w:line="288" w:lineRule="auto"/>
        <w:ind w:left="360"/>
        <w:rPr>
          <w:rFonts w:eastAsia="Cambria" w:cs="Times New Roman"/>
          <w:color w:val="3A3A3A"/>
          <w:sz w:val="22"/>
          <w:szCs w:val="22"/>
          <w:lang w:eastAsia="ja-JP"/>
        </w:rPr>
      </w:pPr>
      <w:r w:rsidRPr="00B74A0D">
        <w:rPr>
          <w:rFonts w:eastAsia="Cambria" w:cs="Times New Roman"/>
          <w:color w:val="3A3A3A"/>
          <w:sz w:val="22"/>
          <w:szCs w:val="22"/>
          <w:lang w:eastAsia="ja-JP"/>
        </w:rPr>
        <w:t>Biti će neophodna baza podataka koja će čuvati sve tabele slične klasama iznad.</w:t>
      </w:r>
    </w:p>
    <w:p w14:paraId="1023D01C" w14:textId="77777777" w:rsidR="00B74A0D" w:rsidRPr="00B74A0D" w:rsidRDefault="00B74A0D" w:rsidP="00B74A0D">
      <w:pPr>
        <w:spacing w:after="120" w:line="288" w:lineRule="auto"/>
        <w:ind w:left="360"/>
        <w:rPr>
          <w:rFonts w:eastAsia="Cambria" w:cs="Times New Roman"/>
          <w:color w:val="3A3A3A"/>
          <w:sz w:val="22"/>
          <w:szCs w:val="22"/>
          <w:lang w:eastAsia="ja-JP"/>
        </w:rPr>
      </w:pPr>
    </w:p>
    <w:p w14:paraId="48F38828" w14:textId="77777777" w:rsidR="00B74A0D" w:rsidRPr="00B74A0D" w:rsidRDefault="00B74A0D" w:rsidP="00B74A0D">
      <w:pPr>
        <w:spacing w:after="120" w:line="288" w:lineRule="auto"/>
        <w:rPr>
          <w:rFonts w:eastAsia="Cambria" w:cs="Times New Roman"/>
          <w:color w:val="3A3A3A"/>
          <w:sz w:val="22"/>
          <w:szCs w:val="22"/>
          <w:lang w:eastAsia="ja-JP"/>
        </w:rPr>
      </w:pPr>
      <w:r w:rsidRPr="00B74A0D">
        <w:rPr>
          <w:rStyle w:val="Naslov4Znak"/>
        </w:rPr>
        <w:t>API</w:t>
      </w:r>
      <w:r>
        <w:rPr>
          <w:rFonts w:eastAsia="Cambria"/>
          <w:lang w:eastAsia="ja-JP"/>
        </w:rPr>
        <w:t xml:space="preserve"> - </w:t>
      </w:r>
      <w:r w:rsidRPr="00B74A0D">
        <w:rPr>
          <w:rFonts w:eastAsia="Cambria" w:cs="Times New Roman"/>
          <w:color w:val="3A3A3A"/>
          <w:sz w:val="22"/>
          <w:szCs w:val="22"/>
          <w:lang w:eastAsia="ja-JP"/>
        </w:rPr>
        <w:t>API će se koristiti za dobijanje informacija o trenutnom stanju deviza pri konvertovanju istih</w:t>
      </w:r>
      <w:r>
        <w:rPr>
          <w:rFonts w:eastAsia="Cambria" w:cs="Times New Roman"/>
          <w:color w:val="3A3A3A"/>
          <w:sz w:val="22"/>
          <w:szCs w:val="22"/>
          <w:lang w:eastAsia="ja-JP"/>
        </w:rPr>
        <w:t>, te za mapu</w:t>
      </w:r>
      <w:r w:rsidRPr="00B74A0D">
        <w:rPr>
          <w:rFonts w:eastAsia="Cambria" w:cs="Times New Roman"/>
          <w:color w:val="3A3A3A"/>
          <w:sz w:val="22"/>
          <w:szCs w:val="22"/>
          <w:lang w:eastAsia="ja-JP"/>
        </w:rPr>
        <w:t>.</w:t>
      </w:r>
    </w:p>
    <w:p w14:paraId="41BB3309" w14:textId="77777777" w:rsidR="00B74A0D" w:rsidRDefault="00B74A0D" w:rsidP="00B74A0D">
      <w:pPr>
        <w:pStyle w:val="Naslov4"/>
        <w:rPr>
          <w:rFonts w:eastAsia="Cambria"/>
          <w:lang w:eastAsia="ja-JP"/>
        </w:rPr>
      </w:pPr>
    </w:p>
    <w:p w14:paraId="45A1A534" w14:textId="77777777" w:rsidR="00B74A0D" w:rsidRDefault="00B74A0D" w:rsidP="0096050D"/>
    <w:p w14:paraId="654B99EC" w14:textId="77777777" w:rsidR="00B74A0D" w:rsidRDefault="00B74A0D" w:rsidP="0096050D"/>
    <w:p w14:paraId="205CF15E" w14:textId="77777777" w:rsidR="00672EA7" w:rsidRDefault="00672EA7" w:rsidP="0096050D"/>
    <w:p w14:paraId="28A45594" w14:textId="77777777" w:rsidR="00672EA7" w:rsidRDefault="00672EA7" w:rsidP="0096050D"/>
    <w:p w14:paraId="4373CB9C" w14:textId="77777777" w:rsidR="00672EA7" w:rsidRDefault="00672EA7" w:rsidP="0096050D"/>
    <w:p w14:paraId="4C56E607" w14:textId="77777777" w:rsidR="00672EA7" w:rsidRDefault="00672EA7" w:rsidP="0096050D"/>
    <w:p w14:paraId="3CC389E3" w14:textId="77777777" w:rsidR="00672EA7" w:rsidRDefault="00672EA7" w:rsidP="0096050D"/>
    <w:p w14:paraId="348DA028" w14:textId="77777777" w:rsidR="00672EA7" w:rsidRDefault="00672EA7" w:rsidP="0096050D"/>
    <w:p w14:paraId="3845FE71" w14:textId="77777777" w:rsidR="00672EA7" w:rsidRDefault="00672EA7" w:rsidP="0096050D"/>
    <w:p w14:paraId="703EFBB5" w14:textId="77777777" w:rsidR="00672EA7" w:rsidRDefault="00672EA7" w:rsidP="0096050D"/>
    <w:p w14:paraId="3B4B339C" w14:textId="77777777" w:rsidR="00672EA7" w:rsidRDefault="00672EA7" w:rsidP="0096050D"/>
    <w:p w14:paraId="4F07AE07" w14:textId="77777777" w:rsidR="00672EA7" w:rsidRDefault="00672EA7" w:rsidP="0096050D"/>
    <w:p w14:paraId="74AC31E2" w14:textId="77777777" w:rsidR="00B74A0D" w:rsidRDefault="00B74A0D" w:rsidP="0096050D"/>
    <w:p w14:paraId="0D02A829" w14:textId="77777777" w:rsidR="00B74A0D" w:rsidRDefault="00B74A0D" w:rsidP="00B87465">
      <w:pPr>
        <w:pStyle w:val="Naslov5"/>
      </w:pPr>
      <w:r w:rsidRPr="00B74A0D">
        <w:t>WEB SERVIS</w:t>
      </w:r>
    </w:p>
    <w:p w14:paraId="39F9E684" w14:textId="77777777" w:rsidR="00B87465" w:rsidRPr="00B87465" w:rsidRDefault="00B87465" w:rsidP="00B87465">
      <w:pPr>
        <w:spacing w:line="276" w:lineRule="auto"/>
        <w:rPr>
          <w:rFonts w:eastAsia="Calibri" w:cs="Times New Roman"/>
          <w:sz w:val="24"/>
          <w:lang w:val="hr-HR" w:eastAsia="en-GB"/>
        </w:rPr>
      </w:pPr>
      <w:r w:rsidRPr="00B87465">
        <w:rPr>
          <w:rFonts w:eastAsia="Times New Roman" w:cs="Times New Roman"/>
          <w:color w:val="283F59"/>
          <w:sz w:val="21"/>
          <w:szCs w:val="21"/>
          <w:lang w:eastAsia="en-GB"/>
        </w:rPr>
        <w:t xml:space="preserve">API (Application Programming Interface) je skup specifikacija kojima se služe programeri kako bi komunicirali i interaktirali sa ostalim aplikacijama. U našem slučaju, bit će nam potrebne vrijednosti valuta kako bismo omogućili korisnicima da konvertuju valute. Da bismo to postigli, treba nam API web servisa fixer.io, koji nam to može ponuditi. Pošto sad za sad ne mislimo prikazivati vrijednosti real-time valuta, jedini endpoint koji ćemo koristiti je Convert endpoint. </w:t>
      </w:r>
      <w:r w:rsidRPr="00B87465">
        <w:rPr>
          <w:rFonts w:eastAsia="Times New Roman" w:cs="Times New Roman"/>
          <w:color w:val="283F59"/>
          <w:sz w:val="21"/>
          <w:szCs w:val="21"/>
          <w:lang w:val="hr-HR" w:eastAsia="en-GB"/>
        </w:rPr>
        <w:t>U nastavku je oficijelna dokumentacija tog endpointa u kojem su objašnjeni parametri i povratna vrijednost.</w:t>
      </w:r>
    </w:p>
    <w:p w14:paraId="430D2394" w14:textId="77777777" w:rsidR="00B87465" w:rsidRPr="00B87465" w:rsidRDefault="00B87465" w:rsidP="00B87465">
      <w:pPr>
        <w:rPr>
          <w:rFonts w:eastAsia="Calibri" w:cs="Times New Roman"/>
          <w:sz w:val="24"/>
          <w:lang w:eastAsia="en-GB"/>
        </w:rPr>
      </w:pPr>
    </w:p>
    <w:p w14:paraId="6A1AC57F" w14:textId="77777777" w:rsidR="00B87465" w:rsidRPr="00B87465" w:rsidRDefault="00B87465" w:rsidP="00B87465">
      <w:pPr>
        <w:spacing w:after="150"/>
        <w:outlineLvl w:val="1"/>
        <w:rPr>
          <w:rFonts w:eastAsia="Times New Roman" w:cs="Times New Roman"/>
          <w:b/>
          <w:bCs/>
          <w:color w:val="283F59"/>
          <w:sz w:val="27"/>
          <w:szCs w:val="27"/>
          <w:lang w:eastAsia="en-GB"/>
        </w:rPr>
      </w:pPr>
      <w:r w:rsidRPr="00B87465">
        <w:rPr>
          <w:rFonts w:eastAsia="Times New Roman" w:cs="Times New Roman"/>
          <w:b/>
          <w:bCs/>
          <w:color w:val="283F59"/>
          <w:sz w:val="27"/>
          <w:szCs w:val="27"/>
          <w:lang w:eastAsia="en-GB"/>
        </w:rPr>
        <w:t>Convert Endpoint</w:t>
      </w:r>
    </w:p>
    <w:p w14:paraId="20178616" w14:textId="77777777" w:rsidR="00B87465" w:rsidRPr="00B87465" w:rsidRDefault="00B87465" w:rsidP="00B87465">
      <w:pPr>
        <w:spacing w:after="225" w:line="300" w:lineRule="atLeast"/>
        <w:rPr>
          <w:rFonts w:eastAsia="Times New Roman" w:cs="Times New Roman"/>
          <w:color w:val="283F59"/>
          <w:sz w:val="21"/>
          <w:szCs w:val="21"/>
          <w:lang w:eastAsia="en-GB"/>
        </w:rPr>
      </w:pPr>
      <w:r w:rsidRPr="00B87465">
        <w:rPr>
          <w:rFonts w:eastAsia="Times New Roman" w:cs="Times New Roman"/>
          <w:color w:val="283F59"/>
          <w:sz w:val="21"/>
          <w:szCs w:val="21"/>
          <w:lang w:eastAsia="en-GB"/>
        </w:rPr>
        <w:t>The Fixer API comes with a separate currency conversion endpoint, which can be used to convert any amount from one currency to another. In order to convert currencies, please use the API's </w:t>
      </w:r>
      <w:r w:rsidRPr="00B87465">
        <w:rPr>
          <w:rFonts w:eastAsia="Times New Roman" w:cs="Courier New"/>
          <w:color w:val="283F59"/>
          <w:sz w:val="21"/>
          <w:szCs w:val="21"/>
          <w:lang w:eastAsia="en-GB"/>
        </w:rPr>
        <w:t>convert</w:t>
      </w:r>
      <w:r w:rsidRPr="00B87465">
        <w:rPr>
          <w:rFonts w:eastAsia="Times New Roman" w:cs="Times New Roman"/>
          <w:color w:val="283F59"/>
          <w:sz w:val="21"/>
          <w:szCs w:val="21"/>
          <w:lang w:eastAsia="en-GB"/>
        </w:rPr>
        <w:t> endpoint, append the </w:t>
      </w:r>
      <w:r w:rsidRPr="00B87465">
        <w:rPr>
          <w:rFonts w:eastAsia="Times New Roman" w:cs="Courier New"/>
          <w:color w:val="283F59"/>
          <w:sz w:val="21"/>
          <w:szCs w:val="21"/>
          <w:lang w:eastAsia="en-GB"/>
        </w:rPr>
        <w:t>from</w:t>
      </w:r>
      <w:r w:rsidRPr="00B87465">
        <w:rPr>
          <w:rFonts w:eastAsia="Times New Roman" w:cs="Times New Roman"/>
          <w:color w:val="283F59"/>
          <w:sz w:val="21"/>
          <w:szCs w:val="21"/>
          <w:lang w:eastAsia="en-GB"/>
        </w:rPr>
        <w:t> and </w:t>
      </w:r>
      <w:r w:rsidRPr="00B87465">
        <w:rPr>
          <w:rFonts w:eastAsia="Times New Roman" w:cs="Courier New"/>
          <w:color w:val="283F59"/>
          <w:sz w:val="21"/>
          <w:szCs w:val="21"/>
          <w:lang w:eastAsia="en-GB"/>
        </w:rPr>
        <w:t>to</w:t>
      </w:r>
      <w:r w:rsidRPr="00B87465">
        <w:rPr>
          <w:rFonts w:eastAsia="Times New Roman" w:cs="Times New Roman"/>
          <w:color w:val="283F59"/>
          <w:sz w:val="21"/>
          <w:szCs w:val="21"/>
          <w:lang w:eastAsia="en-GB"/>
        </w:rPr>
        <w:t> parameters and set them to your preferred base and target currency codes.</w:t>
      </w:r>
    </w:p>
    <w:p w14:paraId="417FB184" w14:textId="77777777" w:rsidR="00B87465" w:rsidRPr="00B87465" w:rsidRDefault="00B87465" w:rsidP="00B87465">
      <w:pPr>
        <w:spacing w:after="225" w:line="300" w:lineRule="atLeast"/>
        <w:rPr>
          <w:rFonts w:eastAsia="Times New Roman" w:cs="Times New Roman"/>
          <w:color w:val="283F59"/>
          <w:sz w:val="21"/>
          <w:szCs w:val="21"/>
          <w:lang w:eastAsia="en-GB"/>
        </w:rPr>
      </w:pPr>
      <w:r w:rsidRPr="00B87465">
        <w:rPr>
          <w:rFonts w:eastAsia="Times New Roman" w:cs="Times New Roman"/>
          <w:color w:val="283F59"/>
          <w:sz w:val="21"/>
          <w:szCs w:val="21"/>
          <w:lang w:eastAsia="en-GB"/>
        </w:rPr>
        <w:t>It is also possible to convert currencies using historical exchange rate data. To do this, please also use the API's </w:t>
      </w:r>
      <w:r w:rsidRPr="00B87465">
        <w:rPr>
          <w:rFonts w:eastAsia="Times New Roman" w:cs="Courier New"/>
          <w:color w:val="283F59"/>
          <w:sz w:val="21"/>
          <w:szCs w:val="21"/>
          <w:lang w:eastAsia="en-GB"/>
        </w:rPr>
        <w:t>date parameter</w:t>
      </w:r>
      <w:r w:rsidRPr="00B87465">
        <w:rPr>
          <w:rFonts w:eastAsia="Times New Roman" w:cs="Times New Roman"/>
          <w:color w:val="283F59"/>
          <w:sz w:val="21"/>
          <w:szCs w:val="21"/>
          <w:lang w:eastAsia="en-GB"/>
        </w:rPr>
        <w:t> and set it to your preferred date. (format </w:t>
      </w:r>
      <w:r w:rsidRPr="00B87465">
        <w:rPr>
          <w:rFonts w:eastAsia="Times New Roman" w:cs="Courier New"/>
          <w:color w:val="283F59"/>
          <w:sz w:val="21"/>
          <w:szCs w:val="21"/>
          <w:lang w:eastAsia="en-GB"/>
        </w:rPr>
        <w:t>YYYY-MM-DD</w:t>
      </w:r>
      <w:r w:rsidRPr="00B87465">
        <w:rPr>
          <w:rFonts w:eastAsia="Times New Roman" w:cs="Times New Roman"/>
          <w:color w:val="283F59"/>
          <w:sz w:val="21"/>
          <w:szCs w:val="21"/>
          <w:lang w:eastAsia="en-GB"/>
        </w:rPr>
        <w:t>)</w:t>
      </w:r>
    </w:p>
    <w:p w14:paraId="5AC9DF48" w14:textId="77777777" w:rsidR="00B87465" w:rsidRPr="00B87465" w:rsidRDefault="00B87465" w:rsidP="00B87465">
      <w:pPr>
        <w:spacing w:after="225" w:line="300" w:lineRule="atLeast"/>
        <w:rPr>
          <w:rFonts w:eastAsia="Times New Roman" w:cs="Times New Roman"/>
          <w:color w:val="283F59"/>
          <w:sz w:val="21"/>
          <w:szCs w:val="21"/>
          <w:lang w:eastAsia="en-GB"/>
        </w:rPr>
      </w:pPr>
      <w:r w:rsidRPr="00B87465">
        <w:rPr>
          <w:rFonts w:eastAsia="Times New Roman" w:cs="Times New Roman"/>
          <w:b/>
          <w:bCs/>
          <w:color w:val="283F59"/>
          <w:sz w:val="21"/>
          <w:szCs w:val="21"/>
          <w:lang w:eastAsia="en-GB"/>
        </w:rPr>
        <w:t>API Request:</w:t>
      </w:r>
    </w:p>
    <w:p w14:paraId="0D87AE31" w14:textId="77777777" w:rsidR="00B87465" w:rsidRPr="00B87465" w:rsidRDefault="00B87465" w:rsidP="00B87465">
      <w:pPr>
        <w:pBdr>
          <w:top w:val="single" w:sz="6" w:space="8" w:color="888888"/>
          <w:left w:val="single" w:sz="6" w:space="8" w:color="888888"/>
          <w:bottom w:val="single" w:sz="6" w:space="8" w:color="888888"/>
          <w:right w:val="single" w:sz="6" w:space="8" w:color="888888"/>
        </w:pBdr>
        <w:shd w:val="clear" w:color="auto" w:fill="1927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rPr>
          <w:rFonts w:ascii="Menlo" w:eastAsia="Times New Roman" w:hAnsi="Menlo" w:cs="Menlo"/>
          <w:color w:val="FFFFFF"/>
          <w:sz w:val="20"/>
          <w:szCs w:val="20"/>
          <w:lang w:eastAsia="en-GB"/>
        </w:rPr>
      </w:pPr>
      <w:r w:rsidRPr="00B87465">
        <w:rPr>
          <w:rFonts w:ascii="Menlo" w:eastAsia="Times New Roman" w:hAnsi="Menlo" w:cs="Menlo"/>
          <w:color w:val="FFFFFF"/>
          <w:sz w:val="20"/>
          <w:szCs w:val="20"/>
          <w:lang w:eastAsia="en-GB"/>
        </w:rPr>
        <w:t>https://data.fixer.io/api/convert</w:t>
      </w:r>
    </w:p>
    <w:p w14:paraId="293249E5" w14:textId="77777777" w:rsidR="00B87465" w:rsidRPr="00B87465" w:rsidRDefault="00B87465" w:rsidP="00B87465">
      <w:pPr>
        <w:pBdr>
          <w:top w:val="single" w:sz="6" w:space="8" w:color="888888"/>
          <w:left w:val="single" w:sz="6" w:space="8" w:color="888888"/>
          <w:bottom w:val="single" w:sz="6" w:space="8" w:color="888888"/>
          <w:right w:val="single" w:sz="6" w:space="8" w:color="888888"/>
        </w:pBdr>
        <w:shd w:val="clear" w:color="auto" w:fill="1927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rPr>
          <w:rFonts w:ascii="Menlo" w:eastAsia="Times New Roman" w:hAnsi="Menlo" w:cs="Menlo"/>
          <w:color w:val="FFFFFF"/>
          <w:sz w:val="20"/>
          <w:szCs w:val="20"/>
          <w:lang w:eastAsia="en-GB"/>
        </w:rPr>
      </w:pPr>
      <w:r w:rsidRPr="00B87465">
        <w:rPr>
          <w:rFonts w:ascii="Menlo" w:eastAsia="Times New Roman" w:hAnsi="Menlo" w:cs="Menlo"/>
          <w:color w:val="FFFFFF"/>
          <w:sz w:val="20"/>
          <w:szCs w:val="20"/>
          <w:lang w:eastAsia="en-GB"/>
        </w:rPr>
        <w:t xml:space="preserve">    ? access_key = API_KEY</w:t>
      </w:r>
    </w:p>
    <w:p w14:paraId="0949A399" w14:textId="77777777" w:rsidR="00B87465" w:rsidRPr="00B87465" w:rsidRDefault="00B87465" w:rsidP="00B87465">
      <w:pPr>
        <w:pBdr>
          <w:top w:val="single" w:sz="6" w:space="8" w:color="888888"/>
          <w:left w:val="single" w:sz="6" w:space="8" w:color="888888"/>
          <w:bottom w:val="single" w:sz="6" w:space="8" w:color="888888"/>
          <w:right w:val="single" w:sz="6" w:space="8" w:color="888888"/>
        </w:pBdr>
        <w:shd w:val="clear" w:color="auto" w:fill="1927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rPr>
          <w:rFonts w:ascii="Menlo" w:eastAsia="Times New Roman" w:hAnsi="Menlo" w:cs="Menlo"/>
          <w:color w:val="FFFFFF"/>
          <w:sz w:val="20"/>
          <w:szCs w:val="20"/>
          <w:lang w:eastAsia="en-GB"/>
        </w:rPr>
      </w:pPr>
      <w:r w:rsidRPr="00B87465">
        <w:rPr>
          <w:rFonts w:ascii="Menlo" w:eastAsia="Times New Roman" w:hAnsi="Menlo" w:cs="Menlo"/>
          <w:color w:val="FFFFFF"/>
          <w:sz w:val="20"/>
          <w:szCs w:val="20"/>
          <w:lang w:eastAsia="en-GB"/>
        </w:rPr>
        <w:t xml:space="preserve">    &amp; from = GBP</w:t>
      </w:r>
    </w:p>
    <w:p w14:paraId="6915CA0B" w14:textId="77777777" w:rsidR="00B87465" w:rsidRPr="00B87465" w:rsidRDefault="00B87465" w:rsidP="00B87465">
      <w:pPr>
        <w:pBdr>
          <w:top w:val="single" w:sz="6" w:space="8" w:color="888888"/>
          <w:left w:val="single" w:sz="6" w:space="8" w:color="888888"/>
          <w:bottom w:val="single" w:sz="6" w:space="8" w:color="888888"/>
          <w:right w:val="single" w:sz="6" w:space="8" w:color="888888"/>
        </w:pBdr>
        <w:shd w:val="clear" w:color="auto" w:fill="1927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rPr>
          <w:rFonts w:ascii="Menlo" w:eastAsia="Times New Roman" w:hAnsi="Menlo" w:cs="Menlo"/>
          <w:color w:val="FFFFFF"/>
          <w:sz w:val="20"/>
          <w:szCs w:val="20"/>
          <w:lang w:eastAsia="en-GB"/>
        </w:rPr>
      </w:pPr>
      <w:r w:rsidRPr="00B87465">
        <w:rPr>
          <w:rFonts w:ascii="Menlo" w:eastAsia="Times New Roman" w:hAnsi="Menlo" w:cs="Menlo"/>
          <w:color w:val="FFFFFF"/>
          <w:sz w:val="20"/>
          <w:szCs w:val="20"/>
          <w:lang w:eastAsia="en-GB"/>
        </w:rPr>
        <w:t xml:space="preserve">    &amp; to = JPY</w:t>
      </w:r>
    </w:p>
    <w:p w14:paraId="03F5014F" w14:textId="77777777" w:rsidR="00B87465" w:rsidRPr="00B87465" w:rsidRDefault="00B87465" w:rsidP="00B87465">
      <w:pPr>
        <w:pBdr>
          <w:top w:val="single" w:sz="6" w:space="8" w:color="888888"/>
          <w:left w:val="single" w:sz="6" w:space="8" w:color="888888"/>
          <w:bottom w:val="single" w:sz="6" w:space="8" w:color="888888"/>
          <w:right w:val="single" w:sz="6" w:space="8" w:color="888888"/>
        </w:pBdr>
        <w:shd w:val="clear" w:color="auto" w:fill="1927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rPr>
          <w:rFonts w:ascii="Menlo" w:eastAsia="Times New Roman" w:hAnsi="Menlo" w:cs="Menlo"/>
          <w:color w:val="FFFFFF"/>
          <w:sz w:val="20"/>
          <w:szCs w:val="20"/>
          <w:lang w:eastAsia="en-GB"/>
        </w:rPr>
      </w:pPr>
      <w:r w:rsidRPr="00B87465">
        <w:rPr>
          <w:rFonts w:ascii="Menlo" w:eastAsia="Times New Roman" w:hAnsi="Menlo" w:cs="Menlo"/>
          <w:color w:val="FFFFFF"/>
          <w:sz w:val="20"/>
          <w:szCs w:val="20"/>
          <w:lang w:eastAsia="en-GB"/>
        </w:rPr>
        <w:t xml:space="preserve">    &amp; amount = 25</w:t>
      </w:r>
    </w:p>
    <w:p w14:paraId="693FEA18" w14:textId="77777777" w:rsidR="00B87465" w:rsidRDefault="00B87465" w:rsidP="00B87465">
      <w:pPr>
        <w:spacing w:after="225" w:line="300" w:lineRule="atLeast"/>
        <w:rPr>
          <w:rFonts w:eastAsia="Times New Roman" w:cs="Times New Roman"/>
          <w:b/>
          <w:bCs/>
          <w:color w:val="283F59"/>
          <w:sz w:val="21"/>
          <w:szCs w:val="21"/>
          <w:lang w:eastAsia="en-GB"/>
        </w:rPr>
      </w:pPr>
    </w:p>
    <w:p w14:paraId="540495FA" w14:textId="77777777" w:rsidR="00B87465" w:rsidRDefault="00B87465" w:rsidP="00B87465">
      <w:pPr>
        <w:spacing w:after="225" w:line="300" w:lineRule="atLeast"/>
        <w:rPr>
          <w:rFonts w:eastAsia="Times New Roman" w:cs="Times New Roman"/>
          <w:b/>
          <w:bCs/>
          <w:color w:val="283F59"/>
          <w:sz w:val="21"/>
          <w:szCs w:val="21"/>
          <w:lang w:eastAsia="en-GB"/>
        </w:rPr>
      </w:pPr>
    </w:p>
    <w:p w14:paraId="4EFA69F1" w14:textId="77777777" w:rsidR="00B87465" w:rsidRPr="00B87465" w:rsidRDefault="00B87465" w:rsidP="00B87465">
      <w:pPr>
        <w:spacing w:after="225" w:line="300" w:lineRule="atLeast"/>
        <w:rPr>
          <w:rFonts w:eastAsia="Times New Roman" w:cs="Times New Roman"/>
          <w:color w:val="283F59"/>
          <w:sz w:val="21"/>
          <w:szCs w:val="21"/>
          <w:lang w:eastAsia="en-GB"/>
        </w:rPr>
      </w:pPr>
      <w:r w:rsidRPr="00B87465">
        <w:rPr>
          <w:rFonts w:eastAsia="Times New Roman" w:cs="Times New Roman"/>
          <w:b/>
          <w:bCs/>
          <w:color w:val="283F59"/>
          <w:sz w:val="21"/>
          <w:szCs w:val="21"/>
          <w:lang w:eastAsia="en-GB"/>
        </w:rPr>
        <w:t>Request Parameters:</w:t>
      </w:r>
    </w:p>
    <w:tbl>
      <w:tblPr>
        <w:tblW w:w="9982" w:type="dxa"/>
        <w:tblCellSpacing w:w="15" w:type="dxa"/>
        <w:tblCellMar>
          <w:top w:w="15" w:type="dxa"/>
          <w:left w:w="15" w:type="dxa"/>
          <w:bottom w:w="15" w:type="dxa"/>
          <w:right w:w="15" w:type="dxa"/>
        </w:tblCellMar>
        <w:tblLook w:val="04A0" w:firstRow="1" w:lastRow="0" w:firstColumn="1" w:lastColumn="0" w:noHBand="0" w:noVBand="1"/>
      </w:tblPr>
      <w:tblGrid>
        <w:gridCol w:w="2214"/>
        <w:gridCol w:w="7768"/>
      </w:tblGrid>
      <w:tr w:rsidR="00B87465" w:rsidRPr="00B87465" w14:paraId="5074372A" w14:textId="77777777" w:rsidTr="008C2037">
        <w:trPr>
          <w:trHeight w:val="271"/>
          <w:tblHeader/>
          <w:tblCellSpacing w:w="15" w:type="dxa"/>
        </w:trPr>
        <w:tc>
          <w:tcPr>
            <w:tcW w:w="0" w:type="auto"/>
            <w:shd w:val="clear" w:color="auto" w:fill="283F59"/>
            <w:tcMar>
              <w:top w:w="75" w:type="dxa"/>
              <w:left w:w="150" w:type="dxa"/>
              <w:bottom w:w="75" w:type="dxa"/>
              <w:right w:w="150" w:type="dxa"/>
            </w:tcMar>
            <w:vAlign w:val="center"/>
            <w:hideMark/>
          </w:tcPr>
          <w:p w14:paraId="77BF1F62" w14:textId="77777777" w:rsidR="00B87465" w:rsidRPr="00B87465" w:rsidRDefault="00B87465" w:rsidP="00B87465">
            <w:pPr>
              <w:jc w:val="center"/>
              <w:rPr>
                <w:rFonts w:ascii="Gill Sans MT" w:eastAsia="Times New Roman" w:hAnsi="Gill Sans MT" w:cs="Times New Roman"/>
                <w:b/>
                <w:bCs/>
                <w:color w:val="FFFFFF"/>
                <w:sz w:val="21"/>
                <w:szCs w:val="21"/>
                <w:lang w:eastAsia="en-GB"/>
              </w:rPr>
            </w:pPr>
            <w:r w:rsidRPr="00B87465">
              <w:rPr>
                <w:rFonts w:ascii="Gill Sans MT" w:eastAsia="Times New Roman" w:hAnsi="Gill Sans MT" w:cs="Times New Roman"/>
                <w:b/>
                <w:bCs/>
                <w:color w:val="FFFFFF"/>
                <w:sz w:val="21"/>
                <w:szCs w:val="21"/>
                <w:lang w:eastAsia="en-GB"/>
              </w:rPr>
              <w:t>Parameter</w:t>
            </w:r>
          </w:p>
        </w:tc>
        <w:tc>
          <w:tcPr>
            <w:tcW w:w="0" w:type="auto"/>
            <w:shd w:val="clear" w:color="auto" w:fill="283F59"/>
            <w:tcMar>
              <w:top w:w="75" w:type="dxa"/>
              <w:left w:w="150" w:type="dxa"/>
              <w:bottom w:w="75" w:type="dxa"/>
              <w:right w:w="150" w:type="dxa"/>
            </w:tcMar>
            <w:vAlign w:val="center"/>
            <w:hideMark/>
          </w:tcPr>
          <w:p w14:paraId="7A23F4D3" w14:textId="77777777" w:rsidR="00B87465" w:rsidRPr="00B87465" w:rsidRDefault="00B87465" w:rsidP="00B87465">
            <w:pPr>
              <w:jc w:val="center"/>
              <w:rPr>
                <w:rFonts w:ascii="Gill Sans MT" w:eastAsia="Times New Roman" w:hAnsi="Gill Sans MT" w:cs="Times New Roman"/>
                <w:b/>
                <w:bCs/>
                <w:color w:val="FFFFFF"/>
                <w:sz w:val="21"/>
                <w:szCs w:val="21"/>
                <w:lang w:eastAsia="en-GB"/>
              </w:rPr>
            </w:pPr>
            <w:r w:rsidRPr="00B87465">
              <w:rPr>
                <w:rFonts w:ascii="Gill Sans MT" w:eastAsia="Times New Roman" w:hAnsi="Gill Sans MT" w:cs="Times New Roman"/>
                <w:b/>
                <w:bCs/>
                <w:color w:val="FFFFFF"/>
                <w:sz w:val="21"/>
                <w:szCs w:val="21"/>
                <w:lang w:eastAsia="en-GB"/>
              </w:rPr>
              <w:t>Description</w:t>
            </w:r>
          </w:p>
        </w:tc>
      </w:tr>
      <w:tr w:rsidR="00B87465" w:rsidRPr="00B87465" w14:paraId="06F42C24" w14:textId="77777777" w:rsidTr="008C2037">
        <w:trPr>
          <w:trHeight w:val="290"/>
          <w:tblCellSpacing w:w="15" w:type="dxa"/>
        </w:trPr>
        <w:tc>
          <w:tcPr>
            <w:tcW w:w="2169" w:type="dxa"/>
            <w:tcMar>
              <w:top w:w="75" w:type="dxa"/>
              <w:left w:w="150" w:type="dxa"/>
              <w:bottom w:w="75" w:type="dxa"/>
              <w:right w:w="150" w:type="dxa"/>
            </w:tcMar>
            <w:vAlign w:val="center"/>
            <w:hideMark/>
          </w:tcPr>
          <w:p w14:paraId="1575317C" w14:textId="77777777" w:rsidR="00B87465" w:rsidRPr="00B87465" w:rsidRDefault="00B87465" w:rsidP="00B87465">
            <w:pPr>
              <w:rPr>
                <w:rFonts w:ascii="Gill Sans MT" w:eastAsia="Times New Roman" w:hAnsi="Gill Sans MT" w:cs="Times New Roman"/>
                <w:color w:val="283F59"/>
                <w:sz w:val="21"/>
                <w:szCs w:val="21"/>
                <w:lang w:eastAsia="en-GB"/>
              </w:rPr>
            </w:pPr>
            <w:r w:rsidRPr="00B87465">
              <w:rPr>
                <w:rFonts w:ascii="Courier New" w:eastAsia="Times New Roman" w:hAnsi="Courier New" w:cs="Courier New"/>
                <w:color w:val="283F59"/>
                <w:sz w:val="21"/>
                <w:szCs w:val="21"/>
                <w:lang w:eastAsia="en-GB"/>
              </w:rPr>
              <w:t>access_key</w:t>
            </w:r>
          </w:p>
        </w:tc>
        <w:tc>
          <w:tcPr>
            <w:tcW w:w="0" w:type="auto"/>
            <w:tcMar>
              <w:top w:w="75" w:type="dxa"/>
              <w:left w:w="150" w:type="dxa"/>
              <w:bottom w:w="75" w:type="dxa"/>
              <w:right w:w="150" w:type="dxa"/>
            </w:tcMar>
            <w:vAlign w:val="center"/>
            <w:hideMark/>
          </w:tcPr>
          <w:p w14:paraId="4BF812C0" w14:textId="77777777" w:rsidR="00B87465" w:rsidRPr="00B87465" w:rsidRDefault="00B87465" w:rsidP="00B87465">
            <w:pPr>
              <w:rPr>
                <w:rFonts w:ascii="Gill Sans MT" w:eastAsia="Times New Roman" w:hAnsi="Gill Sans MT" w:cs="Times New Roman"/>
                <w:color w:val="283F59"/>
                <w:sz w:val="21"/>
                <w:szCs w:val="21"/>
                <w:lang w:eastAsia="en-GB"/>
              </w:rPr>
            </w:pPr>
            <w:r w:rsidRPr="00B87465">
              <w:rPr>
                <w:rFonts w:ascii="Gill Sans MT" w:eastAsia="Times New Roman" w:hAnsi="Gill Sans MT" w:cs="Times New Roman"/>
                <w:color w:val="283F59"/>
                <w:sz w:val="21"/>
                <w:szCs w:val="21"/>
                <w:lang w:eastAsia="en-GB"/>
              </w:rPr>
              <w:t>[required] Your API Key.</w:t>
            </w:r>
          </w:p>
        </w:tc>
      </w:tr>
      <w:tr w:rsidR="00B87465" w:rsidRPr="00B87465" w14:paraId="0507AA73" w14:textId="77777777" w:rsidTr="008C2037">
        <w:trPr>
          <w:trHeight w:val="290"/>
          <w:tblCellSpacing w:w="15" w:type="dxa"/>
        </w:trPr>
        <w:tc>
          <w:tcPr>
            <w:tcW w:w="2169" w:type="dxa"/>
            <w:tcMar>
              <w:top w:w="75" w:type="dxa"/>
              <w:left w:w="150" w:type="dxa"/>
              <w:bottom w:w="75" w:type="dxa"/>
              <w:right w:w="150" w:type="dxa"/>
            </w:tcMar>
            <w:vAlign w:val="center"/>
            <w:hideMark/>
          </w:tcPr>
          <w:p w14:paraId="604E1321" w14:textId="77777777" w:rsidR="00B87465" w:rsidRPr="00B87465" w:rsidRDefault="00B87465" w:rsidP="00B87465">
            <w:pPr>
              <w:rPr>
                <w:rFonts w:ascii="Gill Sans MT" w:eastAsia="Times New Roman" w:hAnsi="Gill Sans MT" w:cs="Times New Roman"/>
                <w:color w:val="283F59"/>
                <w:sz w:val="21"/>
                <w:szCs w:val="21"/>
                <w:lang w:eastAsia="en-GB"/>
              </w:rPr>
            </w:pPr>
            <w:r w:rsidRPr="00B87465">
              <w:rPr>
                <w:rFonts w:ascii="Courier New" w:eastAsia="Times New Roman" w:hAnsi="Courier New" w:cs="Courier New"/>
                <w:color w:val="283F59"/>
                <w:sz w:val="21"/>
                <w:szCs w:val="21"/>
                <w:lang w:eastAsia="en-GB"/>
              </w:rPr>
              <w:t>from</w:t>
            </w:r>
          </w:p>
        </w:tc>
        <w:tc>
          <w:tcPr>
            <w:tcW w:w="0" w:type="auto"/>
            <w:tcMar>
              <w:top w:w="75" w:type="dxa"/>
              <w:left w:w="150" w:type="dxa"/>
              <w:bottom w:w="75" w:type="dxa"/>
              <w:right w:w="150" w:type="dxa"/>
            </w:tcMar>
            <w:vAlign w:val="center"/>
            <w:hideMark/>
          </w:tcPr>
          <w:p w14:paraId="2E40BFB7" w14:textId="77777777" w:rsidR="00B87465" w:rsidRPr="00B87465" w:rsidRDefault="00B87465" w:rsidP="00B87465">
            <w:pPr>
              <w:rPr>
                <w:rFonts w:ascii="Gill Sans MT" w:eastAsia="Times New Roman" w:hAnsi="Gill Sans MT" w:cs="Times New Roman"/>
                <w:color w:val="283F59"/>
                <w:sz w:val="21"/>
                <w:szCs w:val="21"/>
                <w:lang w:eastAsia="en-GB"/>
              </w:rPr>
            </w:pPr>
            <w:r w:rsidRPr="00B87465">
              <w:rPr>
                <w:rFonts w:ascii="Gill Sans MT" w:eastAsia="Times New Roman" w:hAnsi="Gill Sans MT" w:cs="Times New Roman"/>
                <w:color w:val="283F59"/>
                <w:sz w:val="21"/>
                <w:szCs w:val="21"/>
                <w:lang w:eastAsia="en-GB"/>
              </w:rPr>
              <w:t>[required] The three-letter currency code of the currency you would like to convert from.</w:t>
            </w:r>
          </w:p>
        </w:tc>
      </w:tr>
      <w:tr w:rsidR="00B87465" w:rsidRPr="00B87465" w14:paraId="03AA4D3F" w14:textId="77777777" w:rsidTr="008C2037">
        <w:trPr>
          <w:trHeight w:val="271"/>
          <w:tblCellSpacing w:w="15" w:type="dxa"/>
        </w:trPr>
        <w:tc>
          <w:tcPr>
            <w:tcW w:w="2169" w:type="dxa"/>
            <w:tcMar>
              <w:top w:w="75" w:type="dxa"/>
              <w:left w:w="150" w:type="dxa"/>
              <w:bottom w:w="75" w:type="dxa"/>
              <w:right w:w="150" w:type="dxa"/>
            </w:tcMar>
            <w:vAlign w:val="center"/>
            <w:hideMark/>
          </w:tcPr>
          <w:p w14:paraId="12229E86" w14:textId="77777777" w:rsidR="00B87465" w:rsidRPr="00B87465" w:rsidRDefault="00B87465" w:rsidP="00B87465">
            <w:pPr>
              <w:rPr>
                <w:rFonts w:ascii="Gill Sans MT" w:eastAsia="Times New Roman" w:hAnsi="Gill Sans MT" w:cs="Times New Roman"/>
                <w:color w:val="283F59"/>
                <w:sz w:val="21"/>
                <w:szCs w:val="21"/>
                <w:lang w:eastAsia="en-GB"/>
              </w:rPr>
            </w:pPr>
            <w:r w:rsidRPr="00B87465">
              <w:rPr>
                <w:rFonts w:ascii="Courier New" w:eastAsia="Times New Roman" w:hAnsi="Courier New" w:cs="Courier New"/>
                <w:color w:val="283F59"/>
                <w:sz w:val="21"/>
                <w:szCs w:val="21"/>
                <w:lang w:eastAsia="en-GB"/>
              </w:rPr>
              <w:t>to</w:t>
            </w:r>
          </w:p>
        </w:tc>
        <w:tc>
          <w:tcPr>
            <w:tcW w:w="0" w:type="auto"/>
            <w:tcMar>
              <w:top w:w="75" w:type="dxa"/>
              <w:left w:w="150" w:type="dxa"/>
              <w:bottom w:w="75" w:type="dxa"/>
              <w:right w:w="150" w:type="dxa"/>
            </w:tcMar>
            <w:vAlign w:val="center"/>
            <w:hideMark/>
          </w:tcPr>
          <w:p w14:paraId="55283C9E" w14:textId="77777777" w:rsidR="00B87465" w:rsidRPr="00B87465" w:rsidRDefault="00B87465" w:rsidP="00B87465">
            <w:pPr>
              <w:rPr>
                <w:rFonts w:ascii="Gill Sans MT" w:eastAsia="Times New Roman" w:hAnsi="Gill Sans MT" w:cs="Times New Roman"/>
                <w:color w:val="283F59"/>
                <w:sz w:val="21"/>
                <w:szCs w:val="21"/>
                <w:lang w:eastAsia="en-GB"/>
              </w:rPr>
            </w:pPr>
            <w:r w:rsidRPr="00B87465">
              <w:rPr>
                <w:rFonts w:ascii="Gill Sans MT" w:eastAsia="Times New Roman" w:hAnsi="Gill Sans MT" w:cs="Times New Roman"/>
                <w:color w:val="283F59"/>
                <w:sz w:val="21"/>
                <w:szCs w:val="21"/>
                <w:lang w:eastAsia="en-GB"/>
              </w:rPr>
              <w:t>[required] The three-letter currency code of the currency you would like to convert to.</w:t>
            </w:r>
          </w:p>
        </w:tc>
      </w:tr>
      <w:tr w:rsidR="00B87465" w:rsidRPr="00B87465" w14:paraId="68F67391" w14:textId="77777777" w:rsidTr="008C2037">
        <w:trPr>
          <w:trHeight w:val="290"/>
          <w:tblCellSpacing w:w="15" w:type="dxa"/>
        </w:trPr>
        <w:tc>
          <w:tcPr>
            <w:tcW w:w="2169" w:type="dxa"/>
            <w:tcMar>
              <w:top w:w="75" w:type="dxa"/>
              <w:left w:w="150" w:type="dxa"/>
              <w:bottom w:w="75" w:type="dxa"/>
              <w:right w:w="150" w:type="dxa"/>
            </w:tcMar>
            <w:vAlign w:val="center"/>
            <w:hideMark/>
          </w:tcPr>
          <w:p w14:paraId="3762272E" w14:textId="77777777" w:rsidR="00B87465" w:rsidRPr="00B87465" w:rsidRDefault="00B87465" w:rsidP="00B87465">
            <w:pPr>
              <w:rPr>
                <w:rFonts w:ascii="Gill Sans MT" w:eastAsia="Times New Roman" w:hAnsi="Gill Sans MT" w:cs="Times New Roman"/>
                <w:color w:val="283F59"/>
                <w:sz w:val="21"/>
                <w:szCs w:val="21"/>
                <w:lang w:eastAsia="en-GB"/>
              </w:rPr>
            </w:pPr>
            <w:r w:rsidRPr="00B87465">
              <w:rPr>
                <w:rFonts w:ascii="Courier New" w:eastAsia="Times New Roman" w:hAnsi="Courier New" w:cs="Courier New"/>
                <w:color w:val="283F59"/>
                <w:sz w:val="21"/>
                <w:szCs w:val="21"/>
                <w:lang w:eastAsia="en-GB"/>
              </w:rPr>
              <w:lastRenderedPageBreak/>
              <w:t>amount</w:t>
            </w:r>
          </w:p>
        </w:tc>
        <w:tc>
          <w:tcPr>
            <w:tcW w:w="0" w:type="auto"/>
            <w:tcMar>
              <w:top w:w="75" w:type="dxa"/>
              <w:left w:w="150" w:type="dxa"/>
              <w:bottom w:w="75" w:type="dxa"/>
              <w:right w:w="150" w:type="dxa"/>
            </w:tcMar>
            <w:vAlign w:val="center"/>
            <w:hideMark/>
          </w:tcPr>
          <w:p w14:paraId="4B85D984" w14:textId="77777777" w:rsidR="00B87465" w:rsidRPr="00B87465" w:rsidRDefault="00B87465" w:rsidP="00B87465">
            <w:pPr>
              <w:rPr>
                <w:rFonts w:ascii="Gill Sans MT" w:eastAsia="Times New Roman" w:hAnsi="Gill Sans MT" w:cs="Times New Roman"/>
                <w:color w:val="283F59"/>
                <w:sz w:val="21"/>
                <w:szCs w:val="21"/>
                <w:lang w:eastAsia="en-GB"/>
              </w:rPr>
            </w:pPr>
            <w:r w:rsidRPr="00B87465">
              <w:rPr>
                <w:rFonts w:ascii="Gill Sans MT" w:eastAsia="Times New Roman" w:hAnsi="Gill Sans MT" w:cs="Times New Roman"/>
                <w:color w:val="283F59"/>
                <w:sz w:val="21"/>
                <w:szCs w:val="21"/>
                <w:lang w:eastAsia="en-GB"/>
              </w:rPr>
              <w:t>[required] The amount to be converted.</w:t>
            </w:r>
          </w:p>
        </w:tc>
      </w:tr>
      <w:tr w:rsidR="00B87465" w:rsidRPr="00B87465" w14:paraId="4F4BACD8" w14:textId="77777777" w:rsidTr="008C2037">
        <w:trPr>
          <w:trHeight w:val="290"/>
          <w:tblCellSpacing w:w="15" w:type="dxa"/>
        </w:trPr>
        <w:tc>
          <w:tcPr>
            <w:tcW w:w="2169" w:type="dxa"/>
            <w:tcMar>
              <w:top w:w="75" w:type="dxa"/>
              <w:left w:w="150" w:type="dxa"/>
              <w:bottom w:w="75" w:type="dxa"/>
              <w:right w:w="150" w:type="dxa"/>
            </w:tcMar>
            <w:vAlign w:val="center"/>
            <w:hideMark/>
          </w:tcPr>
          <w:p w14:paraId="51BC80FA" w14:textId="77777777" w:rsidR="00B87465" w:rsidRPr="00B87465" w:rsidRDefault="00B87465" w:rsidP="00B87465">
            <w:pPr>
              <w:rPr>
                <w:rFonts w:ascii="Gill Sans MT" w:eastAsia="Times New Roman" w:hAnsi="Gill Sans MT" w:cs="Times New Roman"/>
                <w:color w:val="283F59"/>
                <w:sz w:val="21"/>
                <w:szCs w:val="21"/>
                <w:lang w:eastAsia="en-GB"/>
              </w:rPr>
            </w:pPr>
            <w:r w:rsidRPr="00B87465">
              <w:rPr>
                <w:rFonts w:ascii="Courier New" w:eastAsia="Times New Roman" w:hAnsi="Courier New" w:cs="Courier New"/>
                <w:color w:val="283F59"/>
                <w:sz w:val="21"/>
                <w:szCs w:val="21"/>
                <w:lang w:eastAsia="en-GB"/>
              </w:rPr>
              <w:t>date</w:t>
            </w:r>
          </w:p>
        </w:tc>
        <w:tc>
          <w:tcPr>
            <w:tcW w:w="0" w:type="auto"/>
            <w:tcMar>
              <w:top w:w="75" w:type="dxa"/>
              <w:left w:w="150" w:type="dxa"/>
              <w:bottom w:w="75" w:type="dxa"/>
              <w:right w:w="150" w:type="dxa"/>
            </w:tcMar>
            <w:vAlign w:val="center"/>
            <w:hideMark/>
          </w:tcPr>
          <w:p w14:paraId="47ACE7F6" w14:textId="77777777" w:rsidR="00B87465" w:rsidRPr="00B87465" w:rsidRDefault="00B87465" w:rsidP="00B87465">
            <w:pPr>
              <w:rPr>
                <w:rFonts w:ascii="Gill Sans MT" w:eastAsia="Times New Roman" w:hAnsi="Gill Sans MT" w:cs="Times New Roman"/>
                <w:color w:val="283F59"/>
                <w:sz w:val="21"/>
                <w:szCs w:val="21"/>
                <w:lang w:eastAsia="en-GB"/>
              </w:rPr>
            </w:pPr>
            <w:r w:rsidRPr="00B87465">
              <w:rPr>
                <w:rFonts w:ascii="Gill Sans MT" w:eastAsia="Times New Roman" w:hAnsi="Gill Sans MT" w:cs="Times New Roman"/>
                <w:color w:val="283F59"/>
                <w:sz w:val="21"/>
                <w:szCs w:val="21"/>
                <w:lang w:eastAsia="en-GB"/>
              </w:rPr>
              <w:t>[optional] Specify a date (format </w:t>
            </w:r>
            <w:r w:rsidRPr="00B87465">
              <w:rPr>
                <w:rFonts w:ascii="Courier New" w:eastAsia="Times New Roman" w:hAnsi="Courier New" w:cs="Courier New"/>
                <w:color w:val="283F59"/>
                <w:sz w:val="21"/>
                <w:szCs w:val="21"/>
                <w:lang w:eastAsia="en-GB"/>
              </w:rPr>
              <w:t>YYYY-MM-DD</w:t>
            </w:r>
            <w:r w:rsidRPr="00B87465">
              <w:rPr>
                <w:rFonts w:ascii="Gill Sans MT" w:eastAsia="Times New Roman" w:hAnsi="Gill Sans MT" w:cs="Times New Roman"/>
                <w:color w:val="283F59"/>
                <w:sz w:val="21"/>
                <w:szCs w:val="21"/>
                <w:lang w:eastAsia="en-GB"/>
              </w:rPr>
              <w:t>) to use historical rates for this conversion.</w:t>
            </w:r>
          </w:p>
        </w:tc>
      </w:tr>
    </w:tbl>
    <w:p w14:paraId="2532CA90" w14:textId="77777777" w:rsidR="00B87465" w:rsidRPr="00B87465" w:rsidRDefault="00B87465" w:rsidP="00B87465">
      <w:pPr>
        <w:rPr>
          <w:rFonts w:ascii="Times New Roman" w:eastAsia="Times New Roman" w:hAnsi="Times New Roman" w:cs="Times New Roman"/>
          <w:sz w:val="24"/>
          <w:lang w:eastAsia="en-GB"/>
        </w:rPr>
      </w:pPr>
      <w:r w:rsidRPr="00B87465">
        <w:rPr>
          <w:rFonts w:ascii="Gill Sans MT" w:eastAsia="Times New Roman" w:hAnsi="Gill Sans MT" w:cs="Times New Roman"/>
          <w:color w:val="283F59"/>
          <w:sz w:val="21"/>
          <w:szCs w:val="21"/>
          <w:lang w:eastAsia="en-GB"/>
        </w:rPr>
        <w:br/>
      </w:r>
    </w:p>
    <w:p w14:paraId="2891C5F7" w14:textId="77777777" w:rsidR="00B87465" w:rsidRPr="00B87465" w:rsidRDefault="00B87465" w:rsidP="00B87465">
      <w:pPr>
        <w:spacing w:after="225" w:line="300" w:lineRule="atLeast"/>
        <w:rPr>
          <w:rFonts w:eastAsia="Times New Roman" w:cs="Times New Roman"/>
          <w:color w:val="283F59"/>
          <w:sz w:val="21"/>
          <w:szCs w:val="21"/>
          <w:lang w:eastAsia="en-GB"/>
        </w:rPr>
      </w:pPr>
      <w:r w:rsidRPr="00B87465">
        <w:rPr>
          <w:rFonts w:eastAsia="Times New Roman" w:cs="Times New Roman"/>
          <w:b/>
          <w:bCs/>
          <w:color w:val="283F59"/>
          <w:sz w:val="21"/>
          <w:szCs w:val="21"/>
          <w:lang w:eastAsia="en-GB"/>
        </w:rPr>
        <w:t>API Response:</w:t>
      </w:r>
    </w:p>
    <w:p w14:paraId="7B644B6D" w14:textId="77777777" w:rsidR="00B87465" w:rsidRPr="00B87465" w:rsidRDefault="00B87465" w:rsidP="00B87465">
      <w:pPr>
        <w:pBdr>
          <w:top w:val="single" w:sz="6" w:space="8" w:color="888888"/>
          <w:left w:val="single" w:sz="6" w:space="8" w:color="888888"/>
          <w:bottom w:val="single" w:sz="6" w:space="8" w:color="888888"/>
          <w:right w:val="single" w:sz="6" w:space="8" w:color="888888"/>
        </w:pBdr>
        <w:shd w:val="clear" w:color="auto" w:fill="1927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rPr>
          <w:rFonts w:ascii="Menlo" w:eastAsia="Times New Roman" w:hAnsi="Menlo" w:cs="Menlo"/>
          <w:color w:val="C5C8C6"/>
          <w:sz w:val="20"/>
          <w:szCs w:val="20"/>
          <w:lang w:eastAsia="en-GB"/>
        </w:rPr>
      </w:pPr>
      <w:r w:rsidRPr="00B87465">
        <w:rPr>
          <w:rFonts w:ascii="Menlo" w:eastAsia="Times New Roman" w:hAnsi="Menlo" w:cs="Menlo"/>
          <w:color w:val="FFFFFF"/>
          <w:sz w:val="20"/>
          <w:szCs w:val="20"/>
          <w:lang w:eastAsia="en-GB"/>
        </w:rPr>
        <w:t>{</w:t>
      </w:r>
    </w:p>
    <w:p w14:paraId="51AE855D" w14:textId="77777777" w:rsidR="00B87465" w:rsidRPr="00B87465" w:rsidRDefault="00B87465" w:rsidP="00B87465">
      <w:pPr>
        <w:pBdr>
          <w:top w:val="single" w:sz="6" w:space="8" w:color="888888"/>
          <w:left w:val="single" w:sz="6" w:space="8" w:color="888888"/>
          <w:bottom w:val="single" w:sz="6" w:space="8" w:color="888888"/>
          <w:right w:val="single" w:sz="6" w:space="8" w:color="888888"/>
        </w:pBdr>
        <w:shd w:val="clear" w:color="auto" w:fill="1927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rPr>
          <w:rFonts w:ascii="Menlo" w:eastAsia="Times New Roman" w:hAnsi="Menlo" w:cs="Menlo"/>
          <w:color w:val="C5C8C6"/>
          <w:sz w:val="20"/>
          <w:szCs w:val="20"/>
          <w:lang w:eastAsia="en-GB"/>
        </w:rPr>
      </w:pPr>
      <w:r w:rsidRPr="00B87465">
        <w:rPr>
          <w:rFonts w:ascii="Menlo" w:eastAsia="Times New Roman" w:hAnsi="Menlo" w:cs="Menlo"/>
          <w:color w:val="C5C8C6"/>
          <w:sz w:val="20"/>
          <w:szCs w:val="20"/>
          <w:lang w:eastAsia="en-GB"/>
        </w:rPr>
        <w:t xml:space="preserve">    </w:t>
      </w:r>
      <w:r w:rsidRPr="00B87465">
        <w:rPr>
          <w:rFonts w:ascii="Menlo" w:eastAsia="Times New Roman" w:hAnsi="Menlo" w:cs="Menlo"/>
          <w:color w:val="FFFFFF"/>
          <w:sz w:val="20"/>
          <w:szCs w:val="20"/>
          <w:lang w:eastAsia="en-GB"/>
        </w:rPr>
        <w:t>"success":</w:t>
      </w:r>
      <w:r w:rsidRPr="00B87465">
        <w:rPr>
          <w:rFonts w:ascii="Menlo" w:eastAsia="Times New Roman" w:hAnsi="Menlo" w:cs="Menlo"/>
          <w:color w:val="C5C8C6"/>
          <w:sz w:val="20"/>
          <w:szCs w:val="20"/>
          <w:lang w:eastAsia="en-GB"/>
        </w:rPr>
        <w:t xml:space="preserve"> </w:t>
      </w:r>
      <w:r w:rsidRPr="00B87465">
        <w:rPr>
          <w:rFonts w:ascii="Menlo" w:eastAsia="Times New Roman" w:hAnsi="Menlo" w:cs="Menlo"/>
          <w:color w:val="FFFFFF"/>
          <w:sz w:val="20"/>
          <w:szCs w:val="20"/>
          <w:lang w:eastAsia="en-GB"/>
        </w:rPr>
        <w:t>true,</w:t>
      </w:r>
    </w:p>
    <w:p w14:paraId="2F3F28DD" w14:textId="77777777" w:rsidR="00B87465" w:rsidRPr="00B87465" w:rsidRDefault="00B87465" w:rsidP="00B87465">
      <w:pPr>
        <w:pBdr>
          <w:top w:val="single" w:sz="6" w:space="8" w:color="888888"/>
          <w:left w:val="single" w:sz="6" w:space="8" w:color="888888"/>
          <w:bottom w:val="single" w:sz="6" w:space="8" w:color="888888"/>
          <w:right w:val="single" w:sz="6" w:space="8" w:color="888888"/>
        </w:pBdr>
        <w:shd w:val="clear" w:color="auto" w:fill="1927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rPr>
          <w:rFonts w:ascii="Menlo" w:eastAsia="Times New Roman" w:hAnsi="Menlo" w:cs="Menlo"/>
          <w:color w:val="C5C8C6"/>
          <w:sz w:val="20"/>
          <w:szCs w:val="20"/>
          <w:lang w:eastAsia="en-GB"/>
        </w:rPr>
      </w:pPr>
      <w:r w:rsidRPr="00B87465">
        <w:rPr>
          <w:rFonts w:ascii="Menlo" w:eastAsia="Times New Roman" w:hAnsi="Menlo" w:cs="Menlo"/>
          <w:color w:val="C5C8C6"/>
          <w:sz w:val="20"/>
          <w:szCs w:val="20"/>
          <w:lang w:eastAsia="en-GB"/>
        </w:rPr>
        <w:t xml:space="preserve">    </w:t>
      </w:r>
      <w:r w:rsidRPr="00B87465">
        <w:rPr>
          <w:rFonts w:ascii="Menlo" w:eastAsia="Times New Roman" w:hAnsi="Menlo" w:cs="Menlo"/>
          <w:color w:val="FFFFFF"/>
          <w:sz w:val="20"/>
          <w:szCs w:val="20"/>
          <w:lang w:eastAsia="en-GB"/>
        </w:rPr>
        <w:t>"query":</w:t>
      </w:r>
      <w:r w:rsidRPr="00B87465">
        <w:rPr>
          <w:rFonts w:ascii="Menlo" w:eastAsia="Times New Roman" w:hAnsi="Menlo" w:cs="Menlo"/>
          <w:color w:val="C5C8C6"/>
          <w:sz w:val="20"/>
          <w:szCs w:val="20"/>
          <w:lang w:eastAsia="en-GB"/>
        </w:rPr>
        <w:t xml:space="preserve"> </w:t>
      </w:r>
      <w:r w:rsidRPr="00B87465">
        <w:rPr>
          <w:rFonts w:ascii="Menlo" w:eastAsia="Times New Roman" w:hAnsi="Menlo" w:cs="Menlo"/>
          <w:color w:val="FFFFFF"/>
          <w:sz w:val="20"/>
          <w:szCs w:val="20"/>
          <w:lang w:eastAsia="en-GB"/>
        </w:rPr>
        <w:t>{</w:t>
      </w:r>
    </w:p>
    <w:p w14:paraId="250F653A" w14:textId="77777777" w:rsidR="00B87465" w:rsidRPr="00B87465" w:rsidRDefault="00B87465" w:rsidP="00B87465">
      <w:pPr>
        <w:pBdr>
          <w:top w:val="single" w:sz="6" w:space="8" w:color="888888"/>
          <w:left w:val="single" w:sz="6" w:space="8" w:color="888888"/>
          <w:bottom w:val="single" w:sz="6" w:space="8" w:color="888888"/>
          <w:right w:val="single" w:sz="6" w:space="8" w:color="888888"/>
        </w:pBdr>
        <w:shd w:val="clear" w:color="auto" w:fill="1927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rPr>
          <w:rFonts w:ascii="Menlo" w:eastAsia="Times New Roman" w:hAnsi="Menlo" w:cs="Menlo"/>
          <w:color w:val="C5C8C6"/>
          <w:sz w:val="20"/>
          <w:szCs w:val="20"/>
          <w:lang w:eastAsia="en-GB"/>
        </w:rPr>
      </w:pPr>
      <w:r w:rsidRPr="00B87465">
        <w:rPr>
          <w:rFonts w:ascii="Menlo" w:eastAsia="Times New Roman" w:hAnsi="Menlo" w:cs="Menlo"/>
          <w:color w:val="C5C8C6"/>
          <w:sz w:val="20"/>
          <w:szCs w:val="20"/>
          <w:lang w:eastAsia="en-GB"/>
        </w:rPr>
        <w:t xml:space="preserve">        </w:t>
      </w:r>
      <w:r w:rsidRPr="00B87465">
        <w:rPr>
          <w:rFonts w:ascii="Menlo" w:eastAsia="Times New Roman" w:hAnsi="Menlo" w:cs="Menlo"/>
          <w:color w:val="FFFFFF"/>
          <w:sz w:val="20"/>
          <w:szCs w:val="20"/>
          <w:lang w:eastAsia="en-GB"/>
        </w:rPr>
        <w:t>"from":</w:t>
      </w:r>
      <w:r w:rsidRPr="00B87465">
        <w:rPr>
          <w:rFonts w:ascii="Menlo" w:eastAsia="Times New Roman" w:hAnsi="Menlo" w:cs="Menlo"/>
          <w:color w:val="C5C8C6"/>
          <w:sz w:val="20"/>
          <w:szCs w:val="20"/>
          <w:lang w:eastAsia="en-GB"/>
        </w:rPr>
        <w:t xml:space="preserve"> </w:t>
      </w:r>
      <w:r w:rsidRPr="00B87465">
        <w:rPr>
          <w:rFonts w:ascii="Menlo" w:eastAsia="Times New Roman" w:hAnsi="Menlo" w:cs="Menlo"/>
          <w:color w:val="FFFFFF"/>
          <w:sz w:val="20"/>
          <w:szCs w:val="20"/>
          <w:lang w:eastAsia="en-GB"/>
        </w:rPr>
        <w:t>"GBP",</w:t>
      </w:r>
    </w:p>
    <w:p w14:paraId="5AAB2BB9" w14:textId="77777777" w:rsidR="00B87465" w:rsidRPr="00B87465" w:rsidRDefault="00B87465" w:rsidP="00B87465">
      <w:pPr>
        <w:pBdr>
          <w:top w:val="single" w:sz="6" w:space="8" w:color="888888"/>
          <w:left w:val="single" w:sz="6" w:space="8" w:color="888888"/>
          <w:bottom w:val="single" w:sz="6" w:space="8" w:color="888888"/>
          <w:right w:val="single" w:sz="6" w:space="8" w:color="888888"/>
        </w:pBdr>
        <w:shd w:val="clear" w:color="auto" w:fill="1927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rPr>
          <w:rFonts w:ascii="Menlo" w:eastAsia="Times New Roman" w:hAnsi="Menlo" w:cs="Menlo"/>
          <w:color w:val="C5C8C6"/>
          <w:sz w:val="20"/>
          <w:szCs w:val="20"/>
          <w:lang w:eastAsia="en-GB"/>
        </w:rPr>
      </w:pPr>
      <w:r w:rsidRPr="00B87465">
        <w:rPr>
          <w:rFonts w:ascii="Menlo" w:eastAsia="Times New Roman" w:hAnsi="Menlo" w:cs="Menlo"/>
          <w:color w:val="C5C8C6"/>
          <w:sz w:val="20"/>
          <w:szCs w:val="20"/>
          <w:lang w:eastAsia="en-GB"/>
        </w:rPr>
        <w:t xml:space="preserve">        </w:t>
      </w:r>
      <w:r w:rsidRPr="00B87465">
        <w:rPr>
          <w:rFonts w:ascii="Menlo" w:eastAsia="Times New Roman" w:hAnsi="Menlo" w:cs="Menlo"/>
          <w:color w:val="FFFFFF"/>
          <w:sz w:val="20"/>
          <w:szCs w:val="20"/>
          <w:lang w:eastAsia="en-GB"/>
        </w:rPr>
        <w:t>"to":</w:t>
      </w:r>
      <w:r w:rsidRPr="00B87465">
        <w:rPr>
          <w:rFonts w:ascii="Menlo" w:eastAsia="Times New Roman" w:hAnsi="Menlo" w:cs="Menlo"/>
          <w:color w:val="C5C8C6"/>
          <w:sz w:val="20"/>
          <w:szCs w:val="20"/>
          <w:lang w:eastAsia="en-GB"/>
        </w:rPr>
        <w:t xml:space="preserve"> </w:t>
      </w:r>
      <w:r w:rsidRPr="00B87465">
        <w:rPr>
          <w:rFonts w:ascii="Menlo" w:eastAsia="Times New Roman" w:hAnsi="Menlo" w:cs="Menlo"/>
          <w:color w:val="FFFFFF"/>
          <w:sz w:val="20"/>
          <w:szCs w:val="20"/>
          <w:lang w:eastAsia="en-GB"/>
        </w:rPr>
        <w:t>"JPY",</w:t>
      </w:r>
    </w:p>
    <w:p w14:paraId="73B9473F" w14:textId="77777777" w:rsidR="00B87465" w:rsidRPr="00B87465" w:rsidRDefault="00B87465" w:rsidP="00B87465">
      <w:pPr>
        <w:pBdr>
          <w:top w:val="single" w:sz="6" w:space="8" w:color="888888"/>
          <w:left w:val="single" w:sz="6" w:space="8" w:color="888888"/>
          <w:bottom w:val="single" w:sz="6" w:space="8" w:color="888888"/>
          <w:right w:val="single" w:sz="6" w:space="8" w:color="888888"/>
        </w:pBdr>
        <w:shd w:val="clear" w:color="auto" w:fill="1927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rPr>
          <w:rFonts w:ascii="Menlo" w:eastAsia="Times New Roman" w:hAnsi="Menlo" w:cs="Menlo"/>
          <w:color w:val="C5C8C6"/>
          <w:sz w:val="20"/>
          <w:szCs w:val="20"/>
          <w:lang w:eastAsia="en-GB"/>
        </w:rPr>
      </w:pPr>
      <w:r w:rsidRPr="00B87465">
        <w:rPr>
          <w:rFonts w:ascii="Menlo" w:eastAsia="Times New Roman" w:hAnsi="Menlo" w:cs="Menlo"/>
          <w:color w:val="C5C8C6"/>
          <w:sz w:val="20"/>
          <w:szCs w:val="20"/>
          <w:lang w:eastAsia="en-GB"/>
        </w:rPr>
        <w:t xml:space="preserve">        </w:t>
      </w:r>
      <w:r w:rsidRPr="00B87465">
        <w:rPr>
          <w:rFonts w:ascii="Menlo" w:eastAsia="Times New Roman" w:hAnsi="Menlo" w:cs="Menlo"/>
          <w:color w:val="FFFFFF"/>
          <w:sz w:val="20"/>
          <w:szCs w:val="20"/>
          <w:lang w:eastAsia="en-GB"/>
        </w:rPr>
        <w:t>"amount":</w:t>
      </w:r>
      <w:r w:rsidRPr="00B87465">
        <w:rPr>
          <w:rFonts w:ascii="Menlo" w:eastAsia="Times New Roman" w:hAnsi="Menlo" w:cs="Menlo"/>
          <w:color w:val="C5C8C6"/>
          <w:sz w:val="20"/>
          <w:szCs w:val="20"/>
          <w:lang w:eastAsia="en-GB"/>
        </w:rPr>
        <w:t xml:space="preserve"> </w:t>
      </w:r>
      <w:r w:rsidRPr="00B87465">
        <w:rPr>
          <w:rFonts w:ascii="Menlo" w:eastAsia="Times New Roman" w:hAnsi="Menlo" w:cs="Menlo"/>
          <w:color w:val="FFFFFF"/>
          <w:sz w:val="20"/>
          <w:szCs w:val="20"/>
          <w:lang w:eastAsia="en-GB"/>
        </w:rPr>
        <w:t>25</w:t>
      </w:r>
    </w:p>
    <w:p w14:paraId="25EF436F" w14:textId="77777777" w:rsidR="00B87465" w:rsidRPr="00B87465" w:rsidRDefault="00B87465" w:rsidP="00B87465">
      <w:pPr>
        <w:pBdr>
          <w:top w:val="single" w:sz="6" w:space="8" w:color="888888"/>
          <w:left w:val="single" w:sz="6" w:space="8" w:color="888888"/>
          <w:bottom w:val="single" w:sz="6" w:space="8" w:color="888888"/>
          <w:right w:val="single" w:sz="6" w:space="8" w:color="888888"/>
        </w:pBdr>
        <w:shd w:val="clear" w:color="auto" w:fill="1927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rPr>
          <w:rFonts w:ascii="Menlo" w:eastAsia="Times New Roman" w:hAnsi="Menlo" w:cs="Menlo"/>
          <w:color w:val="C5C8C6"/>
          <w:sz w:val="20"/>
          <w:szCs w:val="20"/>
          <w:lang w:eastAsia="en-GB"/>
        </w:rPr>
      </w:pPr>
      <w:r w:rsidRPr="00B87465">
        <w:rPr>
          <w:rFonts w:ascii="Menlo" w:eastAsia="Times New Roman" w:hAnsi="Menlo" w:cs="Menlo"/>
          <w:color w:val="C5C8C6"/>
          <w:sz w:val="20"/>
          <w:szCs w:val="20"/>
          <w:lang w:eastAsia="en-GB"/>
        </w:rPr>
        <w:t xml:space="preserve">    </w:t>
      </w:r>
      <w:r w:rsidRPr="00B87465">
        <w:rPr>
          <w:rFonts w:ascii="Menlo" w:eastAsia="Times New Roman" w:hAnsi="Menlo" w:cs="Menlo"/>
          <w:color w:val="FFFFFF"/>
          <w:sz w:val="20"/>
          <w:szCs w:val="20"/>
          <w:lang w:eastAsia="en-GB"/>
        </w:rPr>
        <w:t>},</w:t>
      </w:r>
    </w:p>
    <w:p w14:paraId="66FAC36D" w14:textId="77777777" w:rsidR="00B87465" w:rsidRPr="00B87465" w:rsidRDefault="00B87465" w:rsidP="00B87465">
      <w:pPr>
        <w:pBdr>
          <w:top w:val="single" w:sz="6" w:space="8" w:color="888888"/>
          <w:left w:val="single" w:sz="6" w:space="8" w:color="888888"/>
          <w:bottom w:val="single" w:sz="6" w:space="8" w:color="888888"/>
          <w:right w:val="single" w:sz="6" w:space="8" w:color="888888"/>
        </w:pBdr>
        <w:shd w:val="clear" w:color="auto" w:fill="1927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rPr>
          <w:rFonts w:ascii="Menlo" w:eastAsia="Times New Roman" w:hAnsi="Menlo" w:cs="Menlo"/>
          <w:color w:val="C5C8C6"/>
          <w:sz w:val="20"/>
          <w:szCs w:val="20"/>
          <w:lang w:eastAsia="en-GB"/>
        </w:rPr>
      </w:pPr>
      <w:r w:rsidRPr="00B87465">
        <w:rPr>
          <w:rFonts w:ascii="Menlo" w:eastAsia="Times New Roman" w:hAnsi="Menlo" w:cs="Menlo"/>
          <w:color w:val="C5C8C6"/>
          <w:sz w:val="20"/>
          <w:szCs w:val="20"/>
          <w:lang w:eastAsia="en-GB"/>
        </w:rPr>
        <w:t xml:space="preserve">    </w:t>
      </w:r>
      <w:r w:rsidRPr="00B87465">
        <w:rPr>
          <w:rFonts w:ascii="Menlo" w:eastAsia="Times New Roman" w:hAnsi="Menlo" w:cs="Menlo"/>
          <w:color w:val="FFFFFF"/>
          <w:sz w:val="20"/>
          <w:szCs w:val="20"/>
          <w:lang w:eastAsia="en-GB"/>
        </w:rPr>
        <w:t>"info":</w:t>
      </w:r>
      <w:r w:rsidRPr="00B87465">
        <w:rPr>
          <w:rFonts w:ascii="Menlo" w:eastAsia="Times New Roman" w:hAnsi="Menlo" w:cs="Menlo"/>
          <w:color w:val="C5C8C6"/>
          <w:sz w:val="20"/>
          <w:szCs w:val="20"/>
          <w:lang w:eastAsia="en-GB"/>
        </w:rPr>
        <w:t xml:space="preserve"> </w:t>
      </w:r>
      <w:r w:rsidRPr="00B87465">
        <w:rPr>
          <w:rFonts w:ascii="Menlo" w:eastAsia="Times New Roman" w:hAnsi="Menlo" w:cs="Menlo"/>
          <w:color w:val="FFFFFF"/>
          <w:sz w:val="20"/>
          <w:szCs w:val="20"/>
          <w:lang w:eastAsia="en-GB"/>
        </w:rPr>
        <w:t>{</w:t>
      </w:r>
    </w:p>
    <w:p w14:paraId="3D281F17" w14:textId="77777777" w:rsidR="00B87465" w:rsidRPr="00B87465" w:rsidRDefault="00B87465" w:rsidP="00B87465">
      <w:pPr>
        <w:pBdr>
          <w:top w:val="single" w:sz="6" w:space="8" w:color="888888"/>
          <w:left w:val="single" w:sz="6" w:space="8" w:color="888888"/>
          <w:bottom w:val="single" w:sz="6" w:space="8" w:color="888888"/>
          <w:right w:val="single" w:sz="6" w:space="8" w:color="888888"/>
        </w:pBdr>
        <w:shd w:val="clear" w:color="auto" w:fill="1927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rPr>
          <w:rFonts w:ascii="Menlo" w:eastAsia="Times New Roman" w:hAnsi="Menlo" w:cs="Menlo"/>
          <w:color w:val="C5C8C6"/>
          <w:sz w:val="20"/>
          <w:szCs w:val="20"/>
          <w:lang w:eastAsia="en-GB"/>
        </w:rPr>
      </w:pPr>
      <w:r w:rsidRPr="00B87465">
        <w:rPr>
          <w:rFonts w:ascii="Menlo" w:eastAsia="Times New Roman" w:hAnsi="Menlo" w:cs="Menlo"/>
          <w:color w:val="C5C8C6"/>
          <w:sz w:val="20"/>
          <w:szCs w:val="20"/>
          <w:lang w:eastAsia="en-GB"/>
        </w:rPr>
        <w:t xml:space="preserve">        </w:t>
      </w:r>
      <w:r w:rsidRPr="00B87465">
        <w:rPr>
          <w:rFonts w:ascii="Menlo" w:eastAsia="Times New Roman" w:hAnsi="Menlo" w:cs="Menlo"/>
          <w:color w:val="FFFFFF"/>
          <w:sz w:val="20"/>
          <w:szCs w:val="20"/>
          <w:lang w:eastAsia="en-GB"/>
        </w:rPr>
        <w:t>"timestamp":</w:t>
      </w:r>
      <w:r w:rsidRPr="00B87465">
        <w:rPr>
          <w:rFonts w:ascii="Menlo" w:eastAsia="Times New Roman" w:hAnsi="Menlo" w:cs="Menlo"/>
          <w:color w:val="C5C8C6"/>
          <w:sz w:val="20"/>
          <w:szCs w:val="20"/>
          <w:lang w:eastAsia="en-GB"/>
        </w:rPr>
        <w:t xml:space="preserve"> </w:t>
      </w:r>
      <w:r w:rsidRPr="00B87465">
        <w:rPr>
          <w:rFonts w:ascii="Menlo" w:eastAsia="Times New Roman" w:hAnsi="Menlo" w:cs="Menlo"/>
          <w:color w:val="FFFFFF"/>
          <w:sz w:val="20"/>
          <w:szCs w:val="20"/>
          <w:lang w:eastAsia="en-GB"/>
        </w:rPr>
        <w:t>1519328414,</w:t>
      </w:r>
    </w:p>
    <w:p w14:paraId="473D7DD0" w14:textId="77777777" w:rsidR="00B87465" w:rsidRPr="00B87465" w:rsidRDefault="00B87465" w:rsidP="00B87465">
      <w:pPr>
        <w:pBdr>
          <w:top w:val="single" w:sz="6" w:space="8" w:color="888888"/>
          <w:left w:val="single" w:sz="6" w:space="8" w:color="888888"/>
          <w:bottom w:val="single" w:sz="6" w:space="8" w:color="888888"/>
          <w:right w:val="single" w:sz="6" w:space="8" w:color="888888"/>
        </w:pBdr>
        <w:shd w:val="clear" w:color="auto" w:fill="1927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rPr>
          <w:rFonts w:ascii="Menlo" w:eastAsia="Times New Roman" w:hAnsi="Menlo" w:cs="Menlo"/>
          <w:color w:val="C5C8C6"/>
          <w:sz w:val="20"/>
          <w:szCs w:val="20"/>
          <w:lang w:eastAsia="en-GB"/>
        </w:rPr>
      </w:pPr>
      <w:r w:rsidRPr="00B87465">
        <w:rPr>
          <w:rFonts w:ascii="Menlo" w:eastAsia="Times New Roman" w:hAnsi="Menlo" w:cs="Menlo"/>
          <w:color w:val="C5C8C6"/>
          <w:sz w:val="20"/>
          <w:szCs w:val="20"/>
          <w:lang w:eastAsia="en-GB"/>
        </w:rPr>
        <w:t xml:space="preserve">        </w:t>
      </w:r>
      <w:r w:rsidRPr="00B87465">
        <w:rPr>
          <w:rFonts w:ascii="Menlo" w:eastAsia="Times New Roman" w:hAnsi="Menlo" w:cs="Menlo"/>
          <w:color w:val="FFFFFF"/>
          <w:sz w:val="20"/>
          <w:szCs w:val="20"/>
          <w:lang w:eastAsia="en-GB"/>
        </w:rPr>
        <w:t>"rate":</w:t>
      </w:r>
      <w:r w:rsidRPr="00B87465">
        <w:rPr>
          <w:rFonts w:ascii="Menlo" w:eastAsia="Times New Roman" w:hAnsi="Menlo" w:cs="Menlo"/>
          <w:color w:val="C5C8C6"/>
          <w:sz w:val="20"/>
          <w:szCs w:val="20"/>
          <w:lang w:eastAsia="en-GB"/>
        </w:rPr>
        <w:t xml:space="preserve"> </w:t>
      </w:r>
      <w:r w:rsidRPr="00B87465">
        <w:rPr>
          <w:rFonts w:ascii="Menlo" w:eastAsia="Times New Roman" w:hAnsi="Menlo" w:cs="Menlo"/>
          <w:color w:val="FFFFFF"/>
          <w:sz w:val="20"/>
          <w:szCs w:val="20"/>
          <w:lang w:eastAsia="en-GB"/>
        </w:rPr>
        <w:t>148.972231</w:t>
      </w:r>
    </w:p>
    <w:p w14:paraId="1D1060D8" w14:textId="77777777" w:rsidR="00B87465" w:rsidRPr="00B87465" w:rsidRDefault="00B87465" w:rsidP="00B87465">
      <w:pPr>
        <w:pBdr>
          <w:top w:val="single" w:sz="6" w:space="8" w:color="888888"/>
          <w:left w:val="single" w:sz="6" w:space="8" w:color="888888"/>
          <w:bottom w:val="single" w:sz="6" w:space="8" w:color="888888"/>
          <w:right w:val="single" w:sz="6" w:space="8" w:color="888888"/>
        </w:pBdr>
        <w:shd w:val="clear" w:color="auto" w:fill="1927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rPr>
          <w:rFonts w:ascii="Menlo" w:eastAsia="Times New Roman" w:hAnsi="Menlo" w:cs="Menlo"/>
          <w:color w:val="C5C8C6"/>
          <w:sz w:val="20"/>
          <w:szCs w:val="20"/>
          <w:lang w:eastAsia="en-GB"/>
        </w:rPr>
      </w:pPr>
      <w:r w:rsidRPr="00B87465">
        <w:rPr>
          <w:rFonts w:ascii="Menlo" w:eastAsia="Times New Roman" w:hAnsi="Menlo" w:cs="Menlo"/>
          <w:color w:val="C5C8C6"/>
          <w:sz w:val="20"/>
          <w:szCs w:val="20"/>
          <w:lang w:eastAsia="en-GB"/>
        </w:rPr>
        <w:t xml:space="preserve">    </w:t>
      </w:r>
      <w:r w:rsidRPr="00B87465">
        <w:rPr>
          <w:rFonts w:ascii="Menlo" w:eastAsia="Times New Roman" w:hAnsi="Menlo" w:cs="Menlo"/>
          <w:color w:val="FFFFFF"/>
          <w:sz w:val="20"/>
          <w:szCs w:val="20"/>
          <w:lang w:eastAsia="en-GB"/>
        </w:rPr>
        <w:t>},</w:t>
      </w:r>
    </w:p>
    <w:p w14:paraId="185FEE80" w14:textId="77777777" w:rsidR="00B87465" w:rsidRPr="00B87465" w:rsidRDefault="00B87465" w:rsidP="00B87465">
      <w:pPr>
        <w:pBdr>
          <w:top w:val="single" w:sz="6" w:space="8" w:color="888888"/>
          <w:left w:val="single" w:sz="6" w:space="8" w:color="888888"/>
          <w:bottom w:val="single" w:sz="6" w:space="8" w:color="888888"/>
          <w:right w:val="single" w:sz="6" w:space="8" w:color="888888"/>
        </w:pBdr>
        <w:shd w:val="clear" w:color="auto" w:fill="1927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rPr>
          <w:rFonts w:ascii="Menlo" w:eastAsia="Times New Roman" w:hAnsi="Menlo" w:cs="Menlo"/>
          <w:color w:val="C5C8C6"/>
          <w:sz w:val="20"/>
          <w:szCs w:val="20"/>
          <w:lang w:eastAsia="en-GB"/>
        </w:rPr>
      </w:pPr>
      <w:r w:rsidRPr="00B87465">
        <w:rPr>
          <w:rFonts w:ascii="Menlo" w:eastAsia="Times New Roman" w:hAnsi="Menlo" w:cs="Menlo"/>
          <w:color w:val="C5C8C6"/>
          <w:sz w:val="20"/>
          <w:szCs w:val="20"/>
          <w:lang w:eastAsia="en-GB"/>
        </w:rPr>
        <w:t xml:space="preserve">    </w:t>
      </w:r>
      <w:r w:rsidRPr="00B87465">
        <w:rPr>
          <w:rFonts w:ascii="Menlo" w:eastAsia="Times New Roman" w:hAnsi="Menlo" w:cs="Menlo"/>
          <w:color w:val="FFFFFF"/>
          <w:sz w:val="20"/>
          <w:szCs w:val="20"/>
          <w:lang w:eastAsia="en-GB"/>
        </w:rPr>
        <w:t>"historical": ""</w:t>
      </w:r>
    </w:p>
    <w:p w14:paraId="334D6889" w14:textId="77777777" w:rsidR="00B87465" w:rsidRPr="00B87465" w:rsidRDefault="00B87465" w:rsidP="00B87465">
      <w:pPr>
        <w:pBdr>
          <w:top w:val="single" w:sz="6" w:space="8" w:color="888888"/>
          <w:left w:val="single" w:sz="6" w:space="8" w:color="888888"/>
          <w:bottom w:val="single" w:sz="6" w:space="8" w:color="888888"/>
          <w:right w:val="single" w:sz="6" w:space="8" w:color="888888"/>
        </w:pBdr>
        <w:shd w:val="clear" w:color="auto" w:fill="1927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rPr>
          <w:rFonts w:ascii="Menlo" w:eastAsia="Times New Roman" w:hAnsi="Menlo" w:cs="Menlo"/>
          <w:color w:val="C5C8C6"/>
          <w:sz w:val="20"/>
          <w:szCs w:val="20"/>
          <w:lang w:eastAsia="en-GB"/>
        </w:rPr>
      </w:pPr>
      <w:r w:rsidRPr="00B87465">
        <w:rPr>
          <w:rFonts w:ascii="Menlo" w:eastAsia="Times New Roman" w:hAnsi="Menlo" w:cs="Menlo"/>
          <w:color w:val="C5C8C6"/>
          <w:sz w:val="20"/>
          <w:szCs w:val="20"/>
          <w:lang w:eastAsia="en-GB"/>
        </w:rPr>
        <w:t xml:space="preserve">    </w:t>
      </w:r>
      <w:r w:rsidRPr="00B87465">
        <w:rPr>
          <w:rFonts w:ascii="Menlo" w:eastAsia="Times New Roman" w:hAnsi="Menlo" w:cs="Menlo"/>
          <w:color w:val="FFFFFF"/>
          <w:sz w:val="20"/>
          <w:szCs w:val="20"/>
          <w:lang w:eastAsia="en-GB"/>
        </w:rPr>
        <w:t>"date":</w:t>
      </w:r>
      <w:r w:rsidRPr="00B87465">
        <w:rPr>
          <w:rFonts w:ascii="Menlo" w:eastAsia="Times New Roman" w:hAnsi="Menlo" w:cs="Menlo"/>
          <w:color w:val="C5C8C6"/>
          <w:sz w:val="20"/>
          <w:szCs w:val="20"/>
          <w:lang w:eastAsia="en-GB"/>
        </w:rPr>
        <w:t xml:space="preserve"> </w:t>
      </w:r>
      <w:r w:rsidRPr="00B87465">
        <w:rPr>
          <w:rFonts w:ascii="Menlo" w:eastAsia="Times New Roman" w:hAnsi="Menlo" w:cs="Menlo"/>
          <w:color w:val="FFFFFF"/>
          <w:sz w:val="20"/>
          <w:szCs w:val="20"/>
          <w:lang w:eastAsia="en-GB"/>
        </w:rPr>
        <w:t>"2018-02-22"</w:t>
      </w:r>
    </w:p>
    <w:p w14:paraId="3BB026E9" w14:textId="77777777" w:rsidR="00B87465" w:rsidRPr="00B87465" w:rsidRDefault="00B87465" w:rsidP="00B87465">
      <w:pPr>
        <w:pBdr>
          <w:top w:val="single" w:sz="6" w:space="8" w:color="888888"/>
          <w:left w:val="single" w:sz="6" w:space="8" w:color="888888"/>
          <w:bottom w:val="single" w:sz="6" w:space="8" w:color="888888"/>
          <w:right w:val="single" w:sz="6" w:space="8" w:color="888888"/>
        </w:pBdr>
        <w:shd w:val="clear" w:color="auto" w:fill="1927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rPr>
          <w:rFonts w:ascii="Menlo" w:eastAsia="Times New Roman" w:hAnsi="Menlo" w:cs="Menlo"/>
          <w:color w:val="C5C8C6"/>
          <w:sz w:val="20"/>
          <w:szCs w:val="20"/>
          <w:lang w:eastAsia="en-GB"/>
        </w:rPr>
      </w:pPr>
      <w:r w:rsidRPr="00B87465">
        <w:rPr>
          <w:rFonts w:ascii="Menlo" w:eastAsia="Times New Roman" w:hAnsi="Menlo" w:cs="Menlo"/>
          <w:color w:val="C5C8C6"/>
          <w:sz w:val="20"/>
          <w:szCs w:val="20"/>
          <w:lang w:eastAsia="en-GB"/>
        </w:rPr>
        <w:t xml:space="preserve">    </w:t>
      </w:r>
      <w:r w:rsidRPr="00B87465">
        <w:rPr>
          <w:rFonts w:ascii="Menlo" w:eastAsia="Times New Roman" w:hAnsi="Menlo" w:cs="Menlo"/>
          <w:color w:val="FFFFFF"/>
          <w:sz w:val="20"/>
          <w:szCs w:val="20"/>
          <w:lang w:eastAsia="en-GB"/>
        </w:rPr>
        <w:t>"result":</w:t>
      </w:r>
      <w:r w:rsidRPr="00B87465">
        <w:rPr>
          <w:rFonts w:ascii="Menlo" w:eastAsia="Times New Roman" w:hAnsi="Menlo" w:cs="Menlo"/>
          <w:color w:val="C5C8C6"/>
          <w:sz w:val="20"/>
          <w:szCs w:val="20"/>
          <w:lang w:eastAsia="en-GB"/>
        </w:rPr>
        <w:t xml:space="preserve"> </w:t>
      </w:r>
      <w:r w:rsidRPr="00B87465">
        <w:rPr>
          <w:rFonts w:ascii="Menlo" w:eastAsia="Times New Roman" w:hAnsi="Menlo" w:cs="Menlo"/>
          <w:color w:val="FFFFFF"/>
          <w:sz w:val="20"/>
          <w:szCs w:val="20"/>
          <w:lang w:eastAsia="en-GB"/>
        </w:rPr>
        <w:t>3724.305775</w:t>
      </w:r>
    </w:p>
    <w:p w14:paraId="6FD19BFF" w14:textId="77777777" w:rsidR="00B87465" w:rsidRPr="00B87465" w:rsidRDefault="00B87465" w:rsidP="00B87465">
      <w:pPr>
        <w:pBdr>
          <w:top w:val="single" w:sz="6" w:space="8" w:color="888888"/>
          <w:left w:val="single" w:sz="6" w:space="8" w:color="888888"/>
          <w:bottom w:val="single" w:sz="6" w:space="8" w:color="888888"/>
          <w:right w:val="single" w:sz="6" w:space="8" w:color="888888"/>
        </w:pBdr>
        <w:shd w:val="clear" w:color="auto" w:fill="1927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rPr>
          <w:rFonts w:ascii="Menlo" w:eastAsia="Times New Roman" w:hAnsi="Menlo" w:cs="Menlo"/>
          <w:color w:val="FFFFFF"/>
          <w:sz w:val="20"/>
          <w:szCs w:val="20"/>
          <w:lang w:eastAsia="en-GB"/>
        </w:rPr>
      </w:pPr>
      <w:r w:rsidRPr="00B87465">
        <w:rPr>
          <w:rFonts w:ascii="Menlo" w:eastAsia="Times New Roman" w:hAnsi="Menlo" w:cs="Menlo"/>
          <w:color w:val="FFFFFF"/>
          <w:sz w:val="20"/>
          <w:szCs w:val="20"/>
          <w:lang w:eastAsia="en-GB"/>
        </w:rPr>
        <w:t>}</w:t>
      </w:r>
    </w:p>
    <w:p w14:paraId="575A804B" w14:textId="77777777" w:rsidR="00B87465" w:rsidRDefault="00B87465" w:rsidP="00B87465">
      <w:pPr>
        <w:spacing w:after="225" w:line="300" w:lineRule="atLeast"/>
        <w:rPr>
          <w:rFonts w:eastAsia="Times New Roman" w:cs="Times New Roman"/>
          <w:b/>
          <w:bCs/>
          <w:color w:val="283F59"/>
          <w:sz w:val="21"/>
          <w:szCs w:val="21"/>
          <w:lang w:eastAsia="en-GB"/>
        </w:rPr>
      </w:pPr>
    </w:p>
    <w:p w14:paraId="45F8A46C" w14:textId="77777777" w:rsidR="00B87465" w:rsidRPr="00B87465" w:rsidRDefault="00B87465" w:rsidP="00B87465">
      <w:pPr>
        <w:spacing w:after="225" w:line="300" w:lineRule="atLeast"/>
        <w:rPr>
          <w:rFonts w:eastAsia="Times New Roman" w:cs="Times New Roman"/>
          <w:color w:val="283F59"/>
          <w:sz w:val="21"/>
          <w:szCs w:val="21"/>
          <w:lang w:eastAsia="en-GB"/>
        </w:rPr>
      </w:pPr>
      <w:r w:rsidRPr="00B87465">
        <w:rPr>
          <w:rFonts w:eastAsia="Times New Roman" w:cs="Times New Roman"/>
          <w:b/>
          <w:bCs/>
          <w:color w:val="283F59"/>
          <w:sz w:val="21"/>
          <w:szCs w:val="21"/>
          <w:lang w:eastAsia="en-GB"/>
        </w:rPr>
        <w:t>Response Objects:</w:t>
      </w:r>
    </w:p>
    <w:tbl>
      <w:tblPr>
        <w:tblW w:w="10098" w:type="dxa"/>
        <w:tblCellSpacing w:w="15" w:type="dxa"/>
        <w:tblCellMar>
          <w:top w:w="15" w:type="dxa"/>
          <w:left w:w="15" w:type="dxa"/>
          <w:bottom w:w="15" w:type="dxa"/>
          <w:right w:w="15" w:type="dxa"/>
        </w:tblCellMar>
        <w:tblLook w:val="04A0" w:firstRow="1" w:lastRow="0" w:firstColumn="1" w:lastColumn="0" w:noHBand="0" w:noVBand="1"/>
      </w:tblPr>
      <w:tblGrid>
        <w:gridCol w:w="2240"/>
        <w:gridCol w:w="7858"/>
      </w:tblGrid>
      <w:tr w:rsidR="00B87465" w:rsidRPr="00B87465" w14:paraId="44432332" w14:textId="77777777" w:rsidTr="008C2037">
        <w:trPr>
          <w:trHeight w:val="271"/>
          <w:tblHeader/>
          <w:tblCellSpacing w:w="15" w:type="dxa"/>
        </w:trPr>
        <w:tc>
          <w:tcPr>
            <w:tcW w:w="0" w:type="auto"/>
            <w:shd w:val="clear" w:color="auto" w:fill="283F59"/>
            <w:tcMar>
              <w:top w:w="75" w:type="dxa"/>
              <w:left w:w="150" w:type="dxa"/>
              <w:bottom w:w="75" w:type="dxa"/>
              <w:right w:w="150" w:type="dxa"/>
            </w:tcMar>
            <w:vAlign w:val="center"/>
            <w:hideMark/>
          </w:tcPr>
          <w:p w14:paraId="6EC8A1A4" w14:textId="77777777" w:rsidR="00B87465" w:rsidRPr="00B87465" w:rsidRDefault="00B87465" w:rsidP="00B87465">
            <w:pPr>
              <w:jc w:val="center"/>
              <w:rPr>
                <w:rFonts w:ascii="Gill Sans MT" w:eastAsia="Times New Roman" w:hAnsi="Gill Sans MT" w:cs="Times New Roman"/>
                <w:b/>
                <w:bCs/>
                <w:color w:val="FFFFFF"/>
                <w:sz w:val="21"/>
                <w:szCs w:val="21"/>
                <w:lang w:eastAsia="en-GB"/>
              </w:rPr>
            </w:pPr>
            <w:r w:rsidRPr="00B87465">
              <w:rPr>
                <w:rFonts w:ascii="Gill Sans MT" w:eastAsia="Times New Roman" w:hAnsi="Gill Sans MT" w:cs="Times New Roman"/>
                <w:b/>
                <w:bCs/>
                <w:color w:val="FFFFFF"/>
                <w:sz w:val="21"/>
                <w:szCs w:val="21"/>
                <w:lang w:eastAsia="en-GB"/>
              </w:rPr>
              <w:t>Response Object</w:t>
            </w:r>
          </w:p>
        </w:tc>
        <w:tc>
          <w:tcPr>
            <w:tcW w:w="0" w:type="auto"/>
            <w:shd w:val="clear" w:color="auto" w:fill="283F59"/>
            <w:tcMar>
              <w:top w:w="75" w:type="dxa"/>
              <w:left w:w="150" w:type="dxa"/>
              <w:bottom w:w="75" w:type="dxa"/>
              <w:right w:w="150" w:type="dxa"/>
            </w:tcMar>
            <w:vAlign w:val="center"/>
            <w:hideMark/>
          </w:tcPr>
          <w:p w14:paraId="21EE0BB0" w14:textId="77777777" w:rsidR="00B87465" w:rsidRPr="00B87465" w:rsidRDefault="00B87465" w:rsidP="00B87465">
            <w:pPr>
              <w:jc w:val="center"/>
              <w:rPr>
                <w:rFonts w:ascii="Gill Sans MT" w:eastAsia="Times New Roman" w:hAnsi="Gill Sans MT" w:cs="Times New Roman"/>
                <w:b/>
                <w:bCs/>
                <w:color w:val="FFFFFF"/>
                <w:sz w:val="21"/>
                <w:szCs w:val="21"/>
                <w:lang w:eastAsia="en-GB"/>
              </w:rPr>
            </w:pPr>
            <w:r w:rsidRPr="00B87465">
              <w:rPr>
                <w:rFonts w:ascii="Gill Sans MT" w:eastAsia="Times New Roman" w:hAnsi="Gill Sans MT" w:cs="Times New Roman"/>
                <w:b/>
                <w:bCs/>
                <w:color w:val="FFFFFF"/>
                <w:sz w:val="21"/>
                <w:szCs w:val="21"/>
                <w:lang w:eastAsia="en-GB"/>
              </w:rPr>
              <w:t>Description</w:t>
            </w:r>
          </w:p>
        </w:tc>
      </w:tr>
      <w:tr w:rsidR="00B87465" w:rsidRPr="00B87465" w14:paraId="1A039518" w14:textId="77777777" w:rsidTr="008C2037">
        <w:trPr>
          <w:trHeight w:val="290"/>
          <w:tblCellSpacing w:w="15" w:type="dxa"/>
        </w:trPr>
        <w:tc>
          <w:tcPr>
            <w:tcW w:w="2195" w:type="dxa"/>
            <w:tcMar>
              <w:top w:w="75" w:type="dxa"/>
              <w:left w:w="150" w:type="dxa"/>
              <w:bottom w:w="75" w:type="dxa"/>
              <w:right w:w="150" w:type="dxa"/>
            </w:tcMar>
            <w:vAlign w:val="center"/>
            <w:hideMark/>
          </w:tcPr>
          <w:p w14:paraId="5EAA2136" w14:textId="77777777" w:rsidR="00B87465" w:rsidRPr="00B87465" w:rsidRDefault="00B87465" w:rsidP="00B87465">
            <w:pPr>
              <w:rPr>
                <w:rFonts w:ascii="Gill Sans MT" w:eastAsia="Times New Roman" w:hAnsi="Gill Sans MT" w:cs="Times New Roman"/>
                <w:color w:val="283F59"/>
                <w:sz w:val="21"/>
                <w:szCs w:val="21"/>
                <w:lang w:eastAsia="en-GB"/>
              </w:rPr>
            </w:pPr>
            <w:r w:rsidRPr="00B87465">
              <w:rPr>
                <w:rFonts w:ascii="Courier New" w:eastAsia="Times New Roman" w:hAnsi="Courier New" w:cs="Courier New"/>
                <w:color w:val="283F59"/>
                <w:sz w:val="21"/>
                <w:szCs w:val="21"/>
                <w:lang w:eastAsia="en-GB"/>
              </w:rPr>
              <w:t>success</w:t>
            </w:r>
          </w:p>
        </w:tc>
        <w:tc>
          <w:tcPr>
            <w:tcW w:w="0" w:type="auto"/>
            <w:tcMar>
              <w:top w:w="75" w:type="dxa"/>
              <w:left w:w="150" w:type="dxa"/>
              <w:bottom w:w="75" w:type="dxa"/>
              <w:right w:w="150" w:type="dxa"/>
            </w:tcMar>
            <w:vAlign w:val="center"/>
            <w:hideMark/>
          </w:tcPr>
          <w:p w14:paraId="3FC8EB9C" w14:textId="77777777" w:rsidR="00B87465" w:rsidRPr="00B87465" w:rsidRDefault="00B87465" w:rsidP="00B87465">
            <w:pPr>
              <w:rPr>
                <w:rFonts w:ascii="Gill Sans MT" w:eastAsia="Times New Roman" w:hAnsi="Gill Sans MT" w:cs="Times New Roman"/>
                <w:color w:val="283F59"/>
                <w:sz w:val="21"/>
                <w:szCs w:val="21"/>
                <w:lang w:eastAsia="en-GB"/>
              </w:rPr>
            </w:pPr>
            <w:r w:rsidRPr="00B87465">
              <w:rPr>
                <w:rFonts w:ascii="Gill Sans MT" w:eastAsia="Times New Roman" w:hAnsi="Gill Sans MT" w:cs="Times New Roman"/>
                <w:color w:val="283F59"/>
                <w:sz w:val="21"/>
                <w:szCs w:val="21"/>
                <w:lang w:eastAsia="en-GB"/>
              </w:rPr>
              <w:t>Returns </w:t>
            </w:r>
            <w:r w:rsidRPr="00B87465">
              <w:rPr>
                <w:rFonts w:ascii="Gill Sans MT" w:eastAsia="Times New Roman" w:hAnsi="Gill Sans MT" w:cs="Times New Roman"/>
                <w:b/>
                <w:bCs/>
                <w:color w:val="283F59"/>
                <w:sz w:val="21"/>
                <w:szCs w:val="21"/>
                <w:lang w:eastAsia="en-GB"/>
              </w:rPr>
              <w:t>true</w:t>
            </w:r>
            <w:r w:rsidRPr="00B87465">
              <w:rPr>
                <w:rFonts w:ascii="Gill Sans MT" w:eastAsia="Times New Roman" w:hAnsi="Gill Sans MT" w:cs="Times New Roman"/>
                <w:color w:val="283F59"/>
                <w:sz w:val="21"/>
                <w:szCs w:val="21"/>
                <w:lang w:eastAsia="en-GB"/>
              </w:rPr>
              <w:t> or </w:t>
            </w:r>
            <w:r w:rsidRPr="00B87465">
              <w:rPr>
                <w:rFonts w:ascii="Gill Sans MT" w:eastAsia="Times New Roman" w:hAnsi="Gill Sans MT" w:cs="Times New Roman"/>
                <w:b/>
                <w:bCs/>
                <w:color w:val="283F59"/>
                <w:sz w:val="21"/>
                <w:szCs w:val="21"/>
                <w:lang w:eastAsia="en-GB"/>
              </w:rPr>
              <w:t>false</w:t>
            </w:r>
            <w:r w:rsidRPr="00B87465">
              <w:rPr>
                <w:rFonts w:ascii="Gill Sans MT" w:eastAsia="Times New Roman" w:hAnsi="Gill Sans MT" w:cs="Times New Roman"/>
                <w:color w:val="283F59"/>
                <w:sz w:val="21"/>
                <w:szCs w:val="21"/>
                <w:lang w:eastAsia="en-GB"/>
              </w:rPr>
              <w:t> depending on whether or not your API request has succeeded.</w:t>
            </w:r>
          </w:p>
        </w:tc>
      </w:tr>
      <w:tr w:rsidR="00B87465" w:rsidRPr="00B87465" w14:paraId="10901733" w14:textId="77777777" w:rsidTr="008C2037">
        <w:trPr>
          <w:trHeight w:val="307"/>
          <w:tblCellSpacing w:w="15" w:type="dxa"/>
        </w:trPr>
        <w:tc>
          <w:tcPr>
            <w:tcW w:w="2195" w:type="dxa"/>
            <w:tcMar>
              <w:top w:w="75" w:type="dxa"/>
              <w:left w:w="150" w:type="dxa"/>
              <w:bottom w:w="75" w:type="dxa"/>
              <w:right w:w="150" w:type="dxa"/>
            </w:tcMar>
            <w:vAlign w:val="center"/>
            <w:hideMark/>
          </w:tcPr>
          <w:p w14:paraId="167B6FE5" w14:textId="77777777" w:rsidR="00B87465" w:rsidRPr="00B87465" w:rsidRDefault="00B87465" w:rsidP="00B87465">
            <w:pPr>
              <w:rPr>
                <w:rFonts w:ascii="Gill Sans MT" w:eastAsia="Times New Roman" w:hAnsi="Gill Sans MT" w:cs="Times New Roman"/>
                <w:color w:val="283F59"/>
                <w:sz w:val="21"/>
                <w:szCs w:val="21"/>
                <w:lang w:eastAsia="en-GB"/>
              </w:rPr>
            </w:pPr>
            <w:r w:rsidRPr="00B87465">
              <w:rPr>
                <w:rFonts w:ascii="Courier New" w:eastAsia="Times New Roman" w:hAnsi="Courier New" w:cs="Courier New"/>
                <w:color w:val="283F59"/>
                <w:sz w:val="21"/>
                <w:szCs w:val="21"/>
                <w:lang w:eastAsia="en-GB"/>
              </w:rPr>
              <w:lastRenderedPageBreak/>
              <w:t>query</w:t>
            </w:r>
            <w:r w:rsidRPr="00B87465">
              <w:rPr>
                <w:rFonts w:ascii="Gill Sans MT" w:eastAsia="Times New Roman" w:hAnsi="Gill Sans MT" w:cs="Times New Roman"/>
                <w:color w:val="283F59"/>
                <w:sz w:val="21"/>
                <w:szCs w:val="21"/>
                <w:lang w:eastAsia="en-GB"/>
              </w:rPr>
              <w:t> &gt; </w:t>
            </w:r>
            <w:r w:rsidRPr="00B87465">
              <w:rPr>
                <w:rFonts w:ascii="Courier New" w:eastAsia="Times New Roman" w:hAnsi="Courier New" w:cs="Courier New"/>
                <w:color w:val="283F59"/>
                <w:sz w:val="21"/>
                <w:szCs w:val="21"/>
                <w:lang w:eastAsia="en-GB"/>
              </w:rPr>
              <w:t>from</w:t>
            </w:r>
          </w:p>
        </w:tc>
        <w:tc>
          <w:tcPr>
            <w:tcW w:w="0" w:type="auto"/>
            <w:tcMar>
              <w:top w:w="75" w:type="dxa"/>
              <w:left w:w="150" w:type="dxa"/>
              <w:bottom w:w="75" w:type="dxa"/>
              <w:right w:w="150" w:type="dxa"/>
            </w:tcMar>
            <w:vAlign w:val="center"/>
            <w:hideMark/>
          </w:tcPr>
          <w:p w14:paraId="1880642F" w14:textId="77777777" w:rsidR="00B87465" w:rsidRPr="00B87465" w:rsidRDefault="00B87465" w:rsidP="00B87465">
            <w:pPr>
              <w:rPr>
                <w:rFonts w:ascii="Gill Sans MT" w:eastAsia="Times New Roman" w:hAnsi="Gill Sans MT" w:cs="Times New Roman"/>
                <w:color w:val="283F59"/>
                <w:sz w:val="21"/>
                <w:szCs w:val="21"/>
                <w:lang w:eastAsia="en-GB"/>
              </w:rPr>
            </w:pPr>
            <w:r w:rsidRPr="00B87465">
              <w:rPr>
                <w:rFonts w:ascii="Gill Sans MT" w:eastAsia="Times New Roman" w:hAnsi="Gill Sans MT" w:cs="Times New Roman"/>
                <w:color w:val="283F59"/>
                <w:sz w:val="21"/>
                <w:szCs w:val="21"/>
                <w:lang w:eastAsia="en-GB"/>
              </w:rPr>
              <w:t>Returns the three-letter currency code of the currency converted from.</w:t>
            </w:r>
          </w:p>
        </w:tc>
      </w:tr>
      <w:tr w:rsidR="00B87465" w:rsidRPr="00B87465" w14:paraId="6A2E2CED" w14:textId="77777777" w:rsidTr="008C2037">
        <w:trPr>
          <w:trHeight w:val="290"/>
          <w:tblCellSpacing w:w="15" w:type="dxa"/>
        </w:trPr>
        <w:tc>
          <w:tcPr>
            <w:tcW w:w="2195" w:type="dxa"/>
            <w:tcMar>
              <w:top w:w="75" w:type="dxa"/>
              <w:left w:w="150" w:type="dxa"/>
              <w:bottom w:w="75" w:type="dxa"/>
              <w:right w:w="150" w:type="dxa"/>
            </w:tcMar>
            <w:vAlign w:val="center"/>
            <w:hideMark/>
          </w:tcPr>
          <w:p w14:paraId="02D6B4E1" w14:textId="77777777" w:rsidR="00B87465" w:rsidRPr="00B87465" w:rsidRDefault="00B87465" w:rsidP="00B87465">
            <w:pPr>
              <w:rPr>
                <w:rFonts w:ascii="Gill Sans MT" w:eastAsia="Times New Roman" w:hAnsi="Gill Sans MT" w:cs="Times New Roman"/>
                <w:color w:val="283F59"/>
                <w:sz w:val="21"/>
                <w:szCs w:val="21"/>
                <w:lang w:eastAsia="en-GB"/>
              </w:rPr>
            </w:pPr>
            <w:r w:rsidRPr="00B87465">
              <w:rPr>
                <w:rFonts w:ascii="Courier New" w:eastAsia="Times New Roman" w:hAnsi="Courier New" w:cs="Courier New"/>
                <w:color w:val="283F59"/>
                <w:sz w:val="21"/>
                <w:szCs w:val="21"/>
                <w:lang w:eastAsia="en-GB"/>
              </w:rPr>
              <w:t>query</w:t>
            </w:r>
            <w:r w:rsidRPr="00B87465">
              <w:rPr>
                <w:rFonts w:ascii="Gill Sans MT" w:eastAsia="Times New Roman" w:hAnsi="Gill Sans MT" w:cs="Times New Roman"/>
                <w:color w:val="283F59"/>
                <w:sz w:val="21"/>
                <w:szCs w:val="21"/>
                <w:lang w:eastAsia="en-GB"/>
              </w:rPr>
              <w:t> &gt; </w:t>
            </w:r>
            <w:r w:rsidRPr="00B87465">
              <w:rPr>
                <w:rFonts w:ascii="Courier New" w:eastAsia="Times New Roman" w:hAnsi="Courier New" w:cs="Courier New"/>
                <w:color w:val="283F59"/>
                <w:sz w:val="21"/>
                <w:szCs w:val="21"/>
                <w:lang w:eastAsia="en-GB"/>
              </w:rPr>
              <w:t>to</w:t>
            </w:r>
          </w:p>
        </w:tc>
        <w:tc>
          <w:tcPr>
            <w:tcW w:w="0" w:type="auto"/>
            <w:tcMar>
              <w:top w:w="75" w:type="dxa"/>
              <w:left w:w="150" w:type="dxa"/>
              <w:bottom w:w="75" w:type="dxa"/>
              <w:right w:w="150" w:type="dxa"/>
            </w:tcMar>
            <w:vAlign w:val="center"/>
            <w:hideMark/>
          </w:tcPr>
          <w:p w14:paraId="01E5DBCE" w14:textId="77777777" w:rsidR="00B87465" w:rsidRPr="00B87465" w:rsidRDefault="00B87465" w:rsidP="00B87465">
            <w:pPr>
              <w:rPr>
                <w:rFonts w:ascii="Gill Sans MT" w:eastAsia="Times New Roman" w:hAnsi="Gill Sans MT" w:cs="Times New Roman"/>
                <w:color w:val="283F59"/>
                <w:sz w:val="21"/>
                <w:szCs w:val="21"/>
                <w:lang w:eastAsia="en-GB"/>
              </w:rPr>
            </w:pPr>
            <w:r w:rsidRPr="00B87465">
              <w:rPr>
                <w:rFonts w:ascii="Gill Sans MT" w:eastAsia="Times New Roman" w:hAnsi="Gill Sans MT" w:cs="Times New Roman"/>
                <w:color w:val="283F59"/>
                <w:sz w:val="21"/>
                <w:szCs w:val="21"/>
                <w:lang w:eastAsia="en-GB"/>
              </w:rPr>
              <w:t>Returns the three-letter currency code of the currency converted to.</w:t>
            </w:r>
          </w:p>
        </w:tc>
      </w:tr>
      <w:tr w:rsidR="00B87465" w:rsidRPr="00B87465" w14:paraId="5ECAFD6E" w14:textId="77777777" w:rsidTr="008C2037">
        <w:trPr>
          <w:trHeight w:val="307"/>
          <w:tblCellSpacing w:w="15" w:type="dxa"/>
        </w:trPr>
        <w:tc>
          <w:tcPr>
            <w:tcW w:w="2195" w:type="dxa"/>
            <w:tcMar>
              <w:top w:w="75" w:type="dxa"/>
              <w:left w:w="150" w:type="dxa"/>
              <w:bottom w:w="75" w:type="dxa"/>
              <w:right w:w="150" w:type="dxa"/>
            </w:tcMar>
            <w:vAlign w:val="center"/>
            <w:hideMark/>
          </w:tcPr>
          <w:p w14:paraId="087E6EB1" w14:textId="77777777" w:rsidR="00B87465" w:rsidRPr="00B87465" w:rsidRDefault="00B87465" w:rsidP="00B87465">
            <w:pPr>
              <w:rPr>
                <w:rFonts w:ascii="Gill Sans MT" w:eastAsia="Times New Roman" w:hAnsi="Gill Sans MT" w:cs="Times New Roman"/>
                <w:color w:val="283F59"/>
                <w:sz w:val="21"/>
                <w:szCs w:val="21"/>
                <w:lang w:eastAsia="en-GB"/>
              </w:rPr>
            </w:pPr>
            <w:r w:rsidRPr="00B87465">
              <w:rPr>
                <w:rFonts w:ascii="Courier New" w:eastAsia="Times New Roman" w:hAnsi="Courier New" w:cs="Courier New"/>
                <w:color w:val="283F59"/>
                <w:sz w:val="21"/>
                <w:szCs w:val="21"/>
                <w:lang w:eastAsia="en-GB"/>
              </w:rPr>
              <w:t>query</w:t>
            </w:r>
            <w:r w:rsidRPr="00B87465">
              <w:rPr>
                <w:rFonts w:ascii="Gill Sans MT" w:eastAsia="Times New Roman" w:hAnsi="Gill Sans MT" w:cs="Times New Roman"/>
                <w:color w:val="283F59"/>
                <w:sz w:val="21"/>
                <w:szCs w:val="21"/>
                <w:lang w:eastAsia="en-GB"/>
              </w:rPr>
              <w:t> &gt; </w:t>
            </w:r>
            <w:r w:rsidRPr="00B87465">
              <w:rPr>
                <w:rFonts w:ascii="Courier New" w:eastAsia="Times New Roman" w:hAnsi="Courier New" w:cs="Courier New"/>
                <w:color w:val="283F59"/>
                <w:sz w:val="21"/>
                <w:szCs w:val="21"/>
                <w:lang w:eastAsia="en-GB"/>
              </w:rPr>
              <w:t>to</w:t>
            </w:r>
          </w:p>
        </w:tc>
        <w:tc>
          <w:tcPr>
            <w:tcW w:w="0" w:type="auto"/>
            <w:tcMar>
              <w:top w:w="75" w:type="dxa"/>
              <w:left w:w="150" w:type="dxa"/>
              <w:bottom w:w="75" w:type="dxa"/>
              <w:right w:w="150" w:type="dxa"/>
            </w:tcMar>
            <w:vAlign w:val="center"/>
            <w:hideMark/>
          </w:tcPr>
          <w:p w14:paraId="75692C07" w14:textId="77777777" w:rsidR="00B87465" w:rsidRPr="00B87465" w:rsidRDefault="00B87465" w:rsidP="00B87465">
            <w:pPr>
              <w:rPr>
                <w:rFonts w:ascii="Gill Sans MT" w:eastAsia="Times New Roman" w:hAnsi="Gill Sans MT" w:cs="Times New Roman"/>
                <w:color w:val="283F59"/>
                <w:sz w:val="21"/>
                <w:szCs w:val="21"/>
                <w:lang w:eastAsia="en-GB"/>
              </w:rPr>
            </w:pPr>
            <w:r w:rsidRPr="00B87465">
              <w:rPr>
                <w:rFonts w:ascii="Gill Sans MT" w:eastAsia="Times New Roman" w:hAnsi="Gill Sans MT" w:cs="Times New Roman"/>
                <w:color w:val="283F59"/>
                <w:sz w:val="21"/>
                <w:szCs w:val="21"/>
                <w:lang w:eastAsia="en-GB"/>
              </w:rPr>
              <w:t>Returns the amount that is converted.</w:t>
            </w:r>
          </w:p>
        </w:tc>
      </w:tr>
      <w:tr w:rsidR="00B87465" w:rsidRPr="00B87465" w14:paraId="066350B7" w14:textId="77777777" w:rsidTr="008C2037">
        <w:trPr>
          <w:trHeight w:val="290"/>
          <w:tblCellSpacing w:w="15" w:type="dxa"/>
        </w:trPr>
        <w:tc>
          <w:tcPr>
            <w:tcW w:w="2195" w:type="dxa"/>
            <w:tcMar>
              <w:top w:w="75" w:type="dxa"/>
              <w:left w:w="150" w:type="dxa"/>
              <w:bottom w:w="75" w:type="dxa"/>
              <w:right w:w="150" w:type="dxa"/>
            </w:tcMar>
            <w:vAlign w:val="center"/>
            <w:hideMark/>
          </w:tcPr>
          <w:p w14:paraId="2C694C97" w14:textId="77777777" w:rsidR="00B87465" w:rsidRPr="00B87465" w:rsidRDefault="00B87465" w:rsidP="00B87465">
            <w:pPr>
              <w:rPr>
                <w:rFonts w:ascii="Gill Sans MT" w:eastAsia="Times New Roman" w:hAnsi="Gill Sans MT" w:cs="Times New Roman"/>
                <w:color w:val="283F59"/>
                <w:sz w:val="21"/>
                <w:szCs w:val="21"/>
                <w:lang w:eastAsia="en-GB"/>
              </w:rPr>
            </w:pPr>
            <w:r w:rsidRPr="00B87465">
              <w:rPr>
                <w:rFonts w:ascii="Courier New" w:eastAsia="Times New Roman" w:hAnsi="Courier New" w:cs="Courier New"/>
                <w:color w:val="283F59"/>
                <w:sz w:val="21"/>
                <w:szCs w:val="21"/>
                <w:lang w:eastAsia="en-GB"/>
              </w:rPr>
              <w:t>info</w:t>
            </w:r>
            <w:r w:rsidRPr="00B87465">
              <w:rPr>
                <w:rFonts w:ascii="Gill Sans MT" w:eastAsia="Times New Roman" w:hAnsi="Gill Sans MT" w:cs="Times New Roman"/>
                <w:color w:val="283F59"/>
                <w:sz w:val="21"/>
                <w:szCs w:val="21"/>
                <w:lang w:eastAsia="en-GB"/>
              </w:rPr>
              <w:t> &gt; </w:t>
            </w:r>
            <w:r w:rsidRPr="00B87465">
              <w:rPr>
                <w:rFonts w:ascii="Courier New" w:eastAsia="Times New Roman" w:hAnsi="Courier New" w:cs="Courier New"/>
                <w:color w:val="283F59"/>
                <w:sz w:val="21"/>
                <w:szCs w:val="21"/>
                <w:lang w:eastAsia="en-GB"/>
              </w:rPr>
              <w:t>timestamp</w:t>
            </w:r>
          </w:p>
        </w:tc>
        <w:tc>
          <w:tcPr>
            <w:tcW w:w="0" w:type="auto"/>
            <w:tcMar>
              <w:top w:w="75" w:type="dxa"/>
              <w:left w:w="150" w:type="dxa"/>
              <w:bottom w:w="75" w:type="dxa"/>
              <w:right w:w="150" w:type="dxa"/>
            </w:tcMar>
            <w:vAlign w:val="center"/>
            <w:hideMark/>
          </w:tcPr>
          <w:p w14:paraId="5EABF859" w14:textId="77777777" w:rsidR="00B87465" w:rsidRPr="00B87465" w:rsidRDefault="00B87465" w:rsidP="00B87465">
            <w:pPr>
              <w:rPr>
                <w:rFonts w:ascii="Gill Sans MT" w:eastAsia="Times New Roman" w:hAnsi="Gill Sans MT" w:cs="Times New Roman"/>
                <w:color w:val="283F59"/>
                <w:sz w:val="21"/>
                <w:szCs w:val="21"/>
                <w:lang w:eastAsia="en-GB"/>
              </w:rPr>
            </w:pPr>
            <w:r w:rsidRPr="00B87465">
              <w:rPr>
                <w:rFonts w:ascii="Gill Sans MT" w:eastAsia="Times New Roman" w:hAnsi="Gill Sans MT" w:cs="Times New Roman"/>
                <w:color w:val="283F59"/>
                <w:sz w:val="21"/>
                <w:szCs w:val="21"/>
                <w:lang w:eastAsia="en-GB"/>
              </w:rPr>
              <w:t>Returns the exact date and time (UNIX time stamp) the given exchange rare was collected.</w:t>
            </w:r>
          </w:p>
        </w:tc>
      </w:tr>
      <w:tr w:rsidR="00B87465" w:rsidRPr="00B87465" w14:paraId="0ABFBB94" w14:textId="77777777" w:rsidTr="008C2037">
        <w:trPr>
          <w:trHeight w:val="290"/>
          <w:tblCellSpacing w:w="15" w:type="dxa"/>
        </w:trPr>
        <w:tc>
          <w:tcPr>
            <w:tcW w:w="2195" w:type="dxa"/>
            <w:tcMar>
              <w:top w:w="75" w:type="dxa"/>
              <w:left w:w="150" w:type="dxa"/>
              <w:bottom w:w="75" w:type="dxa"/>
              <w:right w:w="150" w:type="dxa"/>
            </w:tcMar>
            <w:vAlign w:val="center"/>
            <w:hideMark/>
          </w:tcPr>
          <w:p w14:paraId="2B1C42EA" w14:textId="77777777" w:rsidR="00B87465" w:rsidRPr="00B87465" w:rsidRDefault="00B87465" w:rsidP="00B87465">
            <w:pPr>
              <w:rPr>
                <w:rFonts w:ascii="Gill Sans MT" w:eastAsia="Times New Roman" w:hAnsi="Gill Sans MT" w:cs="Times New Roman"/>
                <w:color w:val="283F59"/>
                <w:sz w:val="21"/>
                <w:szCs w:val="21"/>
                <w:lang w:eastAsia="en-GB"/>
              </w:rPr>
            </w:pPr>
            <w:r w:rsidRPr="00B87465">
              <w:rPr>
                <w:rFonts w:ascii="Courier New" w:eastAsia="Times New Roman" w:hAnsi="Courier New" w:cs="Courier New"/>
                <w:color w:val="283F59"/>
                <w:sz w:val="21"/>
                <w:szCs w:val="21"/>
                <w:lang w:eastAsia="en-GB"/>
              </w:rPr>
              <w:t>info</w:t>
            </w:r>
            <w:r w:rsidRPr="00B87465">
              <w:rPr>
                <w:rFonts w:ascii="Gill Sans MT" w:eastAsia="Times New Roman" w:hAnsi="Gill Sans MT" w:cs="Times New Roman"/>
                <w:color w:val="283F59"/>
                <w:sz w:val="21"/>
                <w:szCs w:val="21"/>
                <w:lang w:eastAsia="en-GB"/>
              </w:rPr>
              <w:t> &gt; </w:t>
            </w:r>
            <w:r w:rsidRPr="00B87465">
              <w:rPr>
                <w:rFonts w:ascii="Courier New" w:eastAsia="Times New Roman" w:hAnsi="Courier New" w:cs="Courier New"/>
                <w:color w:val="283F59"/>
                <w:sz w:val="21"/>
                <w:szCs w:val="21"/>
                <w:lang w:eastAsia="en-GB"/>
              </w:rPr>
              <w:t>rate</w:t>
            </w:r>
          </w:p>
        </w:tc>
        <w:tc>
          <w:tcPr>
            <w:tcW w:w="0" w:type="auto"/>
            <w:tcMar>
              <w:top w:w="75" w:type="dxa"/>
              <w:left w:w="150" w:type="dxa"/>
              <w:bottom w:w="75" w:type="dxa"/>
              <w:right w:w="150" w:type="dxa"/>
            </w:tcMar>
            <w:vAlign w:val="center"/>
            <w:hideMark/>
          </w:tcPr>
          <w:p w14:paraId="763FDAF4" w14:textId="77777777" w:rsidR="00B87465" w:rsidRPr="00B87465" w:rsidRDefault="00B87465" w:rsidP="00B87465">
            <w:pPr>
              <w:rPr>
                <w:rFonts w:ascii="Gill Sans MT" w:eastAsia="Times New Roman" w:hAnsi="Gill Sans MT" w:cs="Times New Roman"/>
                <w:color w:val="283F59"/>
                <w:sz w:val="21"/>
                <w:szCs w:val="21"/>
                <w:lang w:eastAsia="en-GB"/>
              </w:rPr>
            </w:pPr>
            <w:r w:rsidRPr="00B87465">
              <w:rPr>
                <w:rFonts w:ascii="Gill Sans MT" w:eastAsia="Times New Roman" w:hAnsi="Gill Sans MT" w:cs="Times New Roman"/>
                <w:color w:val="283F59"/>
                <w:sz w:val="21"/>
                <w:szCs w:val="21"/>
                <w:lang w:eastAsia="en-GB"/>
              </w:rPr>
              <w:t>Returns the exchange rate used for your conversion.</w:t>
            </w:r>
          </w:p>
        </w:tc>
      </w:tr>
      <w:tr w:rsidR="00B87465" w:rsidRPr="00B87465" w14:paraId="30CF3A15" w14:textId="77777777" w:rsidTr="008C2037">
        <w:trPr>
          <w:trHeight w:val="290"/>
          <w:tblCellSpacing w:w="15" w:type="dxa"/>
        </w:trPr>
        <w:tc>
          <w:tcPr>
            <w:tcW w:w="2195" w:type="dxa"/>
            <w:tcMar>
              <w:top w:w="75" w:type="dxa"/>
              <w:left w:w="150" w:type="dxa"/>
              <w:bottom w:w="75" w:type="dxa"/>
              <w:right w:w="150" w:type="dxa"/>
            </w:tcMar>
            <w:vAlign w:val="center"/>
            <w:hideMark/>
          </w:tcPr>
          <w:p w14:paraId="788BD6D5" w14:textId="77777777" w:rsidR="00B87465" w:rsidRPr="00B87465" w:rsidRDefault="00B87465" w:rsidP="00B87465">
            <w:pPr>
              <w:rPr>
                <w:rFonts w:ascii="Gill Sans MT" w:eastAsia="Times New Roman" w:hAnsi="Gill Sans MT" w:cs="Times New Roman"/>
                <w:color w:val="283F59"/>
                <w:sz w:val="21"/>
                <w:szCs w:val="21"/>
                <w:lang w:eastAsia="en-GB"/>
              </w:rPr>
            </w:pPr>
            <w:r w:rsidRPr="00B87465">
              <w:rPr>
                <w:rFonts w:ascii="Courier New" w:eastAsia="Times New Roman" w:hAnsi="Courier New" w:cs="Courier New"/>
                <w:color w:val="283F59"/>
                <w:sz w:val="21"/>
                <w:szCs w:val="21"/>
                <w:lang w:eastAsia="en-GB"/>
              </w:rPr>
              <w:t>historical</w:t>
            </w:r>
          </w:p>
        </w:tc>
        <w:tc>
          <w:tcPr>
            <w:tcW w:w="0" w:type="auto"/>
            <w:tcMar>
              <w:top w:w="75" w:type="dxa"/>
              <w:left w:w="150" w:type="dxa"/>
              <w:bottom w:w="75" w:type="dxa"/>
              <w:right w:w="150" w:type="dxa"/>
            </w:tcMar>
            <w:vAlign w:val="center"/>
            <w:hideMark/>
          </w:tcPr>
          <w:p w14:paraId="27BDA0D1" w14:textId="77777777" w:rsidR="00B87465" w:rsidRPr="00B87465" w:rsidRDefault="00B87465" w:rsidP="00B87465">
            <w:pPr>
              <w:rPr>
                <w:rFonts w:ascii="Gill Sans MT" w:eastAsia="Times New Roman" w:hAnsi="Gill Sans MT" w:cs="Times New Roman"/>
                <w:color w:val="283F59"/>
                <w:sz w:val="21"/>
                <w:szCs w:val="21"/>
                <w:lang w:eastAsia="en-GB"/>
              </w:rPr>
            </w:pPr>
            <w:r w:rsidRPr="00B87465">
              <w:rPr>
                <w:rFonts w:ascii="Gill Sans MT" w:eastAsia="Times New Roman" w:hAnsi="Gill Sans MT" w:cs="Times New Roman"/>
                <w:color w:val="283F59"/>
                <w:sz w:val="21"/>
                <w:szCs w:val="21"/>
                <w:lang w:eastAsia="en-GB"/>
              </w:rPr>
              <w:t>Returns </w:t>
            </w:r>
            <w:r w:rsidRPr="00B87465">
              <w:rPr>
                <w:rFonts w:ascii="Gill Sans MT" w:eastAsia="Times New Roman" w:hAnsi="Gill Sans MT" w:cs="Times New Roman"/>
                <w:b/>
                <w:bCs/>
                <w:color w:val="283F59"/>
                <w:sz w:val="21"/>
                <w:szCs w:val="21"/>
                <w:lang w:eastAsia="en-GB"/>
              </w:rPr>
              <w:t>true</w:t>
            </w:r>
            <w:r w:rsidRPr="00B87465">
              <w:rPr>
                <w:rFonts w:ascii="Gill Sans MT" w:eastAsia="Times New Roman" w:hAnsi="Gill Sans MT" w:cs="Times New Roman"/>
                <w:color w:val="283F59"/>
                <w:sz w:val="21"/>
                <w:szCs w:val="21"/>
                <w:lang w:eastAsia="en-GB"/>
              </w:rPr>
              <w:t> if historical rates are used for this conversion.</w:t>
            </w:r>
          </w:p>
        </w:tc>
      </w:tr>
      <w:tr w:rsidR="00B87465" w:rsidRPr="00B87465" w14:paraId="559CE693" w14:textId="77777777" w:rsidTr="008C2037">
        <w:trPr>
          <w:trHeight w:val="307"/>
          <w:tblCellSpacing w:w="15" w:type="dxa"/>
        </w:trPr>
        <w:tc>
          <w:tcPr>
            <w:tcW w:w="2195" w:type="dxa"/>
            <w:tcMar>
              <w:top w:w="75" w:type="dxa"/>
              <w:left w:w="150" w:type="dxa"/>
              <w:bottom w:w="75" w:type="dxa"/>
              <w:right w:w="150" w:type="dxa"/>
            </w:tcMar>
            <w:vAlign w:val="center"/>
            <w:hideMark/>
          </w:tcPr>
          <w:p w14:paraId="18F40E66" w14:textId="77777777" w:rsidR="00B87465" w:rsidRPr="00B87465" w:rsidRDefault="00B87465" w:rsidP="00B87465">
            <w:pPr>
              <w:rPr>
                <w:rFonts w:ascii="Gill Sans MT" w:eastAsia="Times New Roman" w:hAnsi="Gill Sans MT" w:cs="Times New Roman"/>
                <w:color w:val="283F59"/>
                <w:sz w:val="21"/>
                <w:szCs w:val="21"/>
                <w:lang w:eastAsia="en-GB"/>
              </w:rPr>
            </w:pPr>
            <w:r w:rsidRPr="00B87465">
              <w:rPr>
                <w:rFonts w:ascii="Courier New" w:eastAsia="Times New Roman" w:hAnsi="Courier New" w:cs="Courier New"/>
                <w:color w:val="283F59"/>
                <w:sz w:val="21"/>
                <w:szCs w:val="21"/>
                <w:lang w:eastAsia="en-GB"/>
              </w:rPr>
              <w:t>date</w:t>
            </w:r>
          </w:p>
        </w:tc>
        <w:tc>
          <w:tcPr>
            <w:tcW w:w="0" w:type="auto"/>
            <w:tcMar>
              <w:top w:w="75" w:type="dxa"/>
              <w:left w:w="150" w:type="dxa"/>
              <w:bottom w:w="75" w:type="dxa"/>
              <w:right w:w="150" w:type="dxa"/>
            </w:tcMar>
            <w:vAlign w:val="center"/>
            <w:hideMark/>
          </w:tcPr>
          <w:p w14:paraId="65D91F91" w14:textId="77777777" w:rsidR="00B87465" w:rsidRPr="00B87465" w:rsidRDefault="00B87465" w:rsidP="00B87465">
            <w:pPr>
              <w:rPr>
                <w:rFonts w:ascii="Gill Sans MT" w:eastAsia="Times New Roman" w:hAnsi="Gill Sans MT" w:cs="Times New Roman"/>
                <w:color w:val="283F59"/>
                <w:sz w:val="21"/>
                <w:szCs w:val="21"/>
                <w:lang w:eastAsia="en-GB"/>
              </w:rPr>
            </w:pPr>
            <w:r w:rsidRPr="00B87465">
              <w:rPr>
                <w:rFonts w:ascii="Gill Sans MT" w:eastAsia="Times New Roman" w:hAnsi="Gill Sans MT" w:cs="Times New Roman"/>
                <w:color w:val="283F59"/>
                <w:sz w:val="21"/>
                <w:szCs w:val="21"/>
                <w:lang w:eastAsia="en-GB"/>
              </w:rPr>
              <w:t>Returns the date (format </w:t>
            </w:r>
            <w:r w:rsidRPr="00B87465">
              <w:rPr>
                <w:rFonts w:ascii="Courier New" w:eastAsia="Times New Roman" w:hAnsi="Courier New" w:cs="Courier New"/>
                <w:color w:val="283F59"/>
                <w:sz w:val="21"/>
                <w:szCs w:val="21"/>
                <w:lang w:eastAsia="en-GB"/>
              </w:rPr>
              <w:t>YYYY-MM-DD</w:t>
            </w:r>
            <w:r w:rsidRPr="00B87465">
              <w:rPr>
                <w:rFonts w:ascii="Gill Sans MT" w:eastAsia="Times New Roman" w:hAnsi="Gill Sans MT" w:cs="Times New Roman"/>
                <w:color w:val="283F59"/>
                <w:sz w:val="21"/>
                <w:szCs w:val="21"/>
                <w:lang w:eastAsia="en-GB"/>
              </w:rPr>
              <w:t>) the given exchange rate data was collected.</w:t>
            </w:r>
          </w:p>
        </w:tc>
      </w:tr>
      <w:tr w:rsidR="00B87465" w:rsidRPr="00B87465" w14:paraId="73538A15" w14:textId="77777777" w:rsidTr="008C2037">
        <w:trPr>
          <w:trHeight w:val="271"/>
          <w:tblCellSpacing w:w="15" w:type="dxa"/>
        </w:trPr>
        <w:tc>
          <w:tcPr>
            <w:tcW w:w="2195" w:type="dxa"/>
            <w:tcMar>
              <w:top w:w="75" w:type="dxa"/>
              <w:left w:w="150" w:type="dxa"/>
              <w:bottom w:w="75" w:type="dxa"/>
              <w:right w:w="150" w:type="dxa"/>
            </w:tcMar>
            <w:vAlign w:val="center"/>
            <w:hideMark/>
          </w:tcPr>
          <w:p w14:paraId="7F467AA0" w14:textId="77777777" w:rsidR="00B87465" w:rsidRPr="00B87465" w:rsidRDefault="00B87465" w:rsidP="00B87465">
            <w:pPr>
              <w:rPr>
                <w:rFonts w:ascii="Gill Sans MT" w:eastAsia="Times New Roman" w:hAnsi="Gill Sans MT" w:cs="Times New Roman"/>
                <w:color w:val="283F59"/>
                <w:sz w:val="21"/>
                <w:szCs w:val="21"/>
                <w:lang w:eastAsia="en-GB"/>
              </w:rPr>
            </w:pPr>
            <w:r w:rsidRPr="00B87465">
              <w:rPr>
                <w:rFonts w:ascii="Courier New" w:eastAsia="Times New Roman" w:hAnsi="Courier New" w:cs="Courier New"/>
                <w:color w:val="283F59"/>
                <w:sz w:val="21"/>
                <w:szCs w:val="21"/>
                <w:lang w:eastAsia="en-GB"/>
              </w:rPr>
              <w:t>result</w:t>
            </w:r>
          </w:p>
        </w:tc>
        <w:tc>
          <w:tcPr>
            <w:tcW w:w="0" w:type="auto"/>
            <w:tcMar>
              <w:top w:w="75" w:type="dxa"/>
              <w:left w:w="150" w:type="dxa"/>
              <w:bottom w:w="75" w:type="dxa"/>
              <w:right w:w="150" w:type="dxa"/>
            </w:tcMar>
            <w:vAlign w:val="center"/>
            <w:hideMark/>
          </w:tcPr>
          <w:p w14:paraId="4DDB5B8A" w14:textId="77777777" w:rsidR="00B87465" w:rsidRPr="00B87465" w:rsidRDefault="00B87465" w:rsidP="00B87465">
            <w:pPr>
              <w:rPr>
                <w:rFonts w:ascii="Gill Sans MT" w:eastAsia="Times New Roman" w:hAnsi="Gill Sans MT" w:cs="Times New Roman"/>
                <w:color w:val="283F59"/>
                <w:sz w:val="21"/>
                <w:szCs w:val="21"/>
                <w:lang w:eastAsia="en-GB"/>
              </w:rPr>
            </w:pPr>
            <w:r w:rsidRPr="00B87465">
              <w:rPr>
                <w:rFonts w:ascii="Gill Sans MT" w:eastAsia="Times New Roman" w:hAnsi="Gill Sans MT" w:cs="Times New Roman"/>
                <w:color w:val="283F59"/>
                <w:sz w:val="21"/>
                <w:szCs w:val="21"/>
                <w:lang w:eastAsia="en-GB"/>
              </w:rPr>
              <w:t>Returns your conversion result.</w:t>
            </w:r>
          </w:p>
        </w:tc>
      </w:tr>
    </w:tbl>
    <w:p w14:paraId="66E5365F" w14:textId="77777777" w:rsidR="00B87465" w:rsidRPr="00B87465" w:rsidRDefault="00B87465" w:rsidP="00B87465">
      <w:pPr>
        <w:rPr>
          <w:rFonts w:ascii="Calibri" w:eastAsia="Calibri" w:hAnsi="Calibri" w:cs="Times New Roman"/>
          <w:sz w:val="24"/>
          <w:lang/>
        </w:rPr>
      </w:pPr>
    </w:p>
    <w:p w14:paraId="0263C656" w14:textId="77777777" w:rsidR="00B87465" w:rsidRDefault="00B87465" w:rsidP="00B87465"/>
    <w:p w14:paraId="48BC9354" w14:textId="77777777" w:rsidR="00B87465" w:rsidRDefault="00B87465" w:rsidP="00B87465"/>
    <w:p w14:paraId="056CDF4E" w14:textId="77777777" w:rsidR="00B87465" w:rsidRDefault="00B87465" w:rsidP="00B87465"/>
    <w:p w14:paraId="3CBF5907" w14:textId="77777777" w:rsidR="00B87465" w:rsidRDefault="00B87465" w:rsidP="00B87465"/>
    <w:p w14:paraId="13C72309" w14:textId="77777777" w:rsidR="00B87465" w:rsidRDefault="00B87465" w:rsidP="00B87465"/>
    <w:p w14:paraId="5997BA4E" w14:textId="77777777" w:rsidR="00B87465" w:rsidRDefault="00B87465" w:rsidP="00B87465"/>
    <w:p w14:paraId="2CD3185B" w14:textId="77777777" w:rsidR="00B87465" w:rsidRDefault="00B87465" w:rsidP="00B87465"/>
    <w:p w14:paraId="395A229E" w14:textId="77777777" w:rsidR="00672EA7" w:rsidRDefault="00672EA7" w:rsidP="00B87465"/>
    <w:p w14:paraId="51EECCC8" w14:textId="77777777" w:rsidR="00B87465" w:rsidRDefault="00B87465" w:rsidP="00B87465"/>
    <w:p w14:paraId="5132F623" w14:textId="77777777" w:rsidR="00B87465" w:rsidRDefault="00B87465" w:rsidP="00B87465"/>
    <w:p w14:paraId="2B19829E" w14:textId="77777777" w:rsidR="00B87465" w:rsidRDefault="00B87465" w:rsidP="00B87465"/>
    <w:p w14:paraId="0CB4C271" w14:textId="77777777" w:rsidR="00B87465" w:rsidRDefault="00B87465" w:rsidP="00B87465"/>
    <w:p w14:paraId="0D9410C4" w14:textId="77777777" w:rsidR="00B87465" w:rsidRDefault="00B87465" w:rsidP="00B87465"/>
    <w:p w14:paraId="0453ED06" w14:textId="77777777" w:rsidR="00B87465" w:rsidRDefault="00B87465" w:rsidP="00B87465"/>
    <w:p w14:paraId="22B8AD0A" w14:textId="77777777" w:rsidR="00B87465" w:rsidRDefault="00B87465" w:rsidP="00B87465"/>
    <w:p w14:paraId="21D31268" w14:textId="77777777" w:rsidR="00B87465" w:rsidRDefault="00B87465" w:rsidP="00B87465"/>
    <w:p w14:paraId="3975D4FB" w14:textId="77777777" w:rsidR="00B87465" w:rsidRDefault="00B87465" w:rsidP="00B87465"/>
    <w:p w14:paraId="787879AC" w14:textId="77777777" w:rsidR="00B87465" w:rsidRDefault="00B87465" w:rsidP="00B87465"/>
    <w:p w14:paraId="40E0A92E" w14:textId="77777777" w:rsidR="00B87465" w:rsidRDefault="00B87465" w:rsidP="00B87465"/>
    <w:p w14:paraId="05C7208F" w14:textId="77777777" w:rsidR="00672EA7" w:rsidRDefault="00672EA7" w:rsidP="00B87465"/>
    <w:p w14:paraId="4338AF11" w14:textId="77777777" w:rsidR="00672EA7" w:rsidRDefault="00672EA7" w:rsidP="00B87465"/>
    <w:p w14:paraId="70A103F4" w14:textId="77777777" w:rsidR="00672EA7" w:rsidRDefault="00672EA7" w:rsidP="00B87465"/>
    <w:p w14:paraId="6C218D3E" w14:textId="77777777" w:rsidR="00672EA7" w:rsidRDefault="00672EA7" w:rsidP="00B87465"/>
    <w:p w14:paraId="5E34690D" w14:textId="77777777" w:rsidR="00672EA7" w:rsidRDefault="00672EA7" w:rsidP="00B87465"/>
    <w:p w14:paraId="1BAEF65C" w14:textId="77777777" w:rsidR="00672EA7" w:rsidRDefault="00672EA7" w:rsidP="00B87465"/>
    <w:p w14:paraId="222DEAB6" w14:textId="77777777" w:rsidR="00672EA7" w:rsidRDefault="00672EA7" w:rsidP="00B87465"/>
    <w:p w14:paraId="5691FFF0" w14:textId="77777777" w:rsidR="00672EA7" w:rsidRDefault="00672EA7" w:rsidP="00B87465"/>
    <w:p w14:paraId="3A148064" w14:textId="77777777" w:rsidR="00672EA7" w:rsidRDefault="00672EA7" w:rsidP="00B87465"/>
    <w:p w14:paraId="3F8E4CE0" w14:textId="77777777" w:rsidR="00672EA7" w:rsidRDefault="00672EA7" w:rsidP="00B87465"/>
    <w:p w14:paraId="51281154" w14:textId="77777777" w:rsidR="00B87465" w:rsidRPr="00B87465" w:rsidRDefault="00B87465" w:rsidP="00B87465">
      <w:pPr>
        <w:pStyle w:val="Naslov5"/>
      </w:pPr>
      <w:r>
        <w:t>Paterni ponašanja</w:t>
      </w:r>
    </w:p>
    <w:p w14:paraId="092DA932" w14:textId="77777777" w:rsidR="00B87465" w:rsidRPr="00C67E3A" w:rsidRDefault="00B87465" w:rsidP="00B87465">
      <w:pPr>
        <w:pStyle w:val="DescriptionHeading2"/>
        <w:rPr>
          <w:sz w:val="32"/>
          <w:szCs w:val="32"/>
        </w:rPr>
      </w:pPr>
      <w:r w:rsidRPr="00C67E3A">
        <w:t xml:space="preserve">Strategy pattern </w:t>
      </w:r>
    </w:p>
    <w:p w14:paraId="37C0A94C" w14:textId="77777777" w:rsidR="00B87465" w:rsidRPr="005E7599" w:rsidRDefault="00B87465" w:rsidP="00B87465">
      <w:pPr>
        <w:ind w:left="720"/>
        <w:textAlignment w:val="baseline"/>
        <w:rPr>
          <w:rFonts w:eastAsia="Times New Roman"/>
          <w:color w:val="000000"/>
          <w:sz w:val="24"/>
        </w:rPr>
      </w:pPr>
      <w:r w:rsidRPr="005E7599">
        <w:rPr>
          <w:rFonts w:eastAsia="Times New Roman"/>
          <w:color w:val="000000"/>
          <w:sz w:val="24"/>
        </w:rPr>
        <w:t>Strategy patern izdvaja algoritam iz matične klase i uključuje ga u posebne klase. Pogodan je kada postoje različiti primjenjivi algoritmi (strategije) za neki problem. Ovaj patern smo primijenili kod metode uplati u interfejsu ITransakcije tako što smo dodali interfejs IUplatiStrategija koji implementiraju klase UplatiNaDruguBanku i UplatiUnutarBanke. Ovo smo primijenili jer metoda uplati se treba implementirati različito u zavisnosti da li je klijent odabrao uplatu na račun druge banke ili uplatu na račun EBANK.</w:t>
      </w:r>
    </w:p>
    <w:p w14:paraId="752BA30B" w14:textId="77777777" w:rsidR="00B87465" w:rsidRPr="005E7599" w:rsidRDefault="00B87465" w:rsidP="00B87465">
      <w:pPr>
        <w:ind w:left="720"/>
        <w:rPr>
          <w:rFonts w:ascii="Times New Roman" w:eastAsia="Times New Roman" w:hAnsi="Times New Roman" w:cs="Times New Roman"/>
          <w:sz w:val="24"/>
        </w:rPr>
      </w:pPr>
      <w:r w:rsidRPr="005E7599">
        <w:rPr>
          <w:rFonts w:eastAsia="Times New Roman"/>
          <w:color w:val="000000"/>
          <w:sz w:val="24"/>
        </w:rPr>
        <w:t>Ovakvu funkcionalnost smo ranije bili zanemarili u našem dijagramu klasa, iako smo je imali na dijagramima aktivnosti i dijagramu slučajeva upotrebe. Čitajući o strategy paternu smo shvatili da nam dio funkcionalnosti nedostaje, te smo iz klase Račun naslijedili klasu RačunEBANK koja označava račun unutar naše banke. Zatim smo ovaj patern primijenili da bi metodu uplati izvršavali drugačije u zavisnosti od načina uplate.</w:t>
      </w:r>
    </w:p>
    <w:p w14:paraId="261AE66B" w14:textId="77777777" w:rsidR="00B87465" w:rsidRPr="005E7599" w:rsidRDefault="00B87465" w:rsidP="00B87465">
      <w:pPr>
        <w:ind w:left="720"/>
        <w:rPr>
          <w:rFonts w:ascii="Times New Roman" w:eastAsia="Times New Roman" w:hAnsi="Times New Roman" w:cs="Times New Roman"/>
          <w:sz w:val="24"/>
        </w:rPr>
      </w:pPr>
      <w:r w:rsidRPr="005E7599">
        <w:rPr>
          <w:rFonts w:eastAsia="Times New Roman"/>
          <w:color w:val="000000"/>
          <w:sz w:val="24"/>
        </w:rPr>
        <w:t>Na sljedećoj slici se nalazi prikaz sa klasnog dijagrama gdje smo primijenili Strategy pattern:</w:t>
      </w:r>
    </w:p>
    <w:p w14:paraId="71064F70" w14:textId="77777777" w:rsidR="00B87465" w:rsidRPr="005E7599" w:rsidRDefault="00B87465" w:rsidP="00B87465">
      <w:pPr>
        <w:ind w:left="720"/>
        <w:rPr>
          <w:rFonts w:ascii="Times New Roman" w:eastAsia="Times New Roman" w:hAnsi="Times New Roman" w:cs="Times New Roman"/>
          <w:sz w:val="24"/>
        </w:rPr>
      </w:pPr>
      <w:r w:rsidRPr="005E7599">
        <w:rPr>
          <w:rFonts w:eastAsia="Times New Roman"/>
          <w:noProof/>
          <w:color w:val="000000"/>
          <w:sz w:val="24"/>
          <w:bdr w:val="none" w:sz="0" w:space="0" w:color="auto" w:frame="1"/>
        </w:rPr>
        <w:drawing>
          <wp:inline distT="0" distB="0" distL="0" distR="0" wp14:anchorId="6EAD47AF" wp14:editId="08A3F1C0">
            <wp:extent cx="3368040" cy="3550920"/>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368040" cy="3550920"/>
                    </a:xfrm>
                    <a:prstGeom prst="rect">
                      <a:avLst/>
                    </a:prstGeom>
                    <a:noFill/>
                    <a:ln>
                      <a:noFill/>
                    </a:ln>
                  </pic:spPr>
                </pic:pic>
              </a:graphicData>
            </a:graphic>
          </wp:inline>
        </w:drawing>
      </w:r>
    </w:p>
    <w:p w14:paraId="1A228136" w14:textId="77777777" w:rsidR="00B87465" w:rsidRDefault="00B87465" w:rsidP="00B87465">
      <w:pPr>
        <w:textAlignment w:val="baseline"/>
        <w:rPr>
          <w:rFonts w:eastAsia="Times New Roman"/>
          <w:b/>
          <w:bCs/>
          <w:color w:val="000000"/>
          <w:szCs w:val="28"/>
        </w:rPr>
      </w:pPr>
    </w:p>
    <w:p w14:paraId="38C3C278" w14:textId="77777777" w:rsidR="00B87465" w:rsidRPr="00B87465" w:rsidRDefault="00B87465" w:rsidP="00B87465">
      <w:pPr>
        <w:pStyle w:val="DescriptionHeading2"/>
      </w:pPr>
      <w:r w:rsidRPr="00B87465">
        <w:t xml:space="preserve">State pattern </w:t>
      </w:r>
    </w:p>
    <w:p w14:paraId="490844DE" w14:textId="77777777" w:rsidR="00B87465" w:rsidRPr="00B87465" w:rsidRDefault="00B87465" w:rsidP="00B87465">
      <w:pPr>
        <w:ind w:left="720"/>
        <w:textAlignment w:val="baseline"/>
        <w:rPr>
          <w:rFonts w:eastAsia="Times New Roman"/>
          <w:color w:val="000000"/>
          <w:sz w:val="24"/>
        </w:rPr>
      </w:pPr>
      <w:r w:rsidRPr="00B87465">
        <w:rPr>
          <w:rFonts w:eastAsia="Times New Roman"/>
          <w:color w:val="000000"/>
          <w:sz w:val="24"/>
        </w:rPr>
        <w:t>State Pattern je dinamička verzija Strategy paterna. Objekat mijenja način ponašanja na osnovu trenutnog stanja.  Ovaj patern nismo iskoristili jer nemamo algoritam koji bi se izvrsavao na različite načine u odnosu na neko stanje. U našem projektu npr. Imamo 3 stanja kredita: u zahtjevu, aktivan i završen. Kada bi imali neku metodu koja se izvršava drugačije u zavisnosti od stanja kredita, mogli bi iskoristiti ovaj patern. Ili, kada bi imali atribut hitno u transakciji, mogli bismo vršiti uplate različito u zavisnosti od toga da li je uplata hitna ili ne.</w:t>
      </w:r>
    </w:p>
    <w:p w14:paraId="5D46D93B" w14:textId="77777777" w:rsidR="00B87465" w:rsidRPr="00B87465" w:rsidRDefault="00B87465" w:rsidP="00B87465">
      <w:pPr>
        <w:rPr>
          <w:rFonts w:eastAsia="Times New Roman" w:cs="Times New Roman"/>
          <w:sz w:val="24"/>
        </w:rPr>
      </w:pPr>
    </w:p>
    <w:p w14:paraId="02088B72" w14:textId="77777777" w:rsidR="00B87465" w:rsidRPr="00B87465" w:rsidRDefault="00B87465" w:rsidP="00B87465">
      <w:pPr>
        <w:pStyle w:val="DescriptionHeading2"/>
      </w:pPr>
      <w:r w:rsidRPr="00B87465">
        <w:t xml:space="preserve">TemplateMethod patern </w:t>
      </w:r>
    </w:p>
    <w:p w14:paraId="1CDA542E" w14:textId="77777777" w:rsidR="00B87465" w:rsidRPr="00B87465" w:rsidRDefault="00B87465" w:rsidP="00B87465">
      <w:pPr>
        <w:ind w:left="720"/>
        <w:textAlignment w:val="baseline"/>
        <w:rPr>
          <w:rFonts w:eastAsia="Times New Roman"/>
          <w:color w:val="000000"/>
          <w:sz w:val="24"/>
        </w:rPr>
      </w:pPr>
      <w:r w:rsidRPr="00B87465">
        <w:rPr>
          <w:rFonts w:eastAsia="Times New Roman"/>
          <w:color w:val="000000"/>
          <w:sz w:val="24"/>
        </w:rPr>
        <w:t>Omogućava izdvajanje određenih koraka algoritma u odvojene podklase. Struktura algoritma se ne mijenja - mali dijelovi operacija se izdvajaju i ti se dijelovi mogu implementirati različito. U našem slučaju, kada bismo imali funkcionalnost da sortiramo listu transakcija po nekom kriteriju, ovaj patern bismo mogli iskoristiti za različite kriterije. Tako bismo za sortiranje po vremenu mogli koristiti jednu klasu, za sortiranje po iznosu drugu, itd.</w:t>
      </w:r>
    </w:p>
    <w:p w14:paraId="7EDC324A" w14:textId="77777777" w:rsidR="00B87465" w:rsidRPr="00B87465" w:rsidRDefault="00B87465" w:rsidP="00B87465">
      <w:pPr>
        <w:rPr>
          <w:rFonts w:eastAsia="Times New Roman" w:cs="Times New Roman"/>
          <w:sz w:val="24"/>
        </w:rPr>
      </w:pPr>
    </w:p>
    <w:p w14:paraId="60823FF6" w14:textId="77777777" w:rsidR="00B87465" w:rsidRPr="00B87465" w:rsidRDefault="00B87465" w:rsidP="00B87465">
      <w:pPr>
        <w:pStyle w:val="DescriptionHeading2"/>
      </w:pPr>
      <w:r w:rsidRPr="00B87465">
        <w:t xml:space="preserve">Observer patern </w:t>
      </w:r>
    </w:p>
    <w:p w14:paraId="7FDC9C9A" w14:textId="77777777" w:rsidR="00B87465" w:rsidRPr="00B87465" w:rsidRDefault="00B87465" w:rsidP="00B87465">
      <w:pPr>
        <w:ind w:left="720"/>
        <w:textAlignment w:val="baseline"/>
        <w:rPr>
          <w:rFonts w:eastAsia="Times New Roman"/>
          <w:color w:val="000000"/>
          <w:sz w:val="24"/>
        </w:rPr>
      </w:pPr>
      <w:r w:rsidRPr="00B87465">
        <w:rPr>
          <w:rFonts w:eastAsia="Times New Roman"/>
          <w:color w:val="000000"/>
          <w:sz w:val="24"/>
        </w:rPr>
        <w:t>Uloga Observer paterna je da uspostavi relaciju između objekata tako kada jedan objekat promijeni stanje drugi zainteresirani objekti se obavještavaju. U našem projektu, observer patern smo iskoristili kada neki od zahtjeva za kredit biva odobren. Klasa Krediti će implementirati interfejs IZahtjevObserver, na poziv funkcije NaOdobrenZahtjev će dodati kredit u bazu.</w:t>
      </w:r>
    </w:p>
    <w:p w14:paraId="4D70B0C9" w14:textId="77777777" w:rsidR="00B87465" w:rsidRPr="005E7599" w:rsidRDefault="00B87465" w:rsidP="00B87465">
      <w:pPr>
        <w:ind w:left="720"/>
        <w:rPr>
          <w:rFonts w:ascii="Times New Roman" w:eastAsia="Times New Roman" w:hAnsi="Times New Roman" w:cs="Times New Roman"/>
          <w:sz w:val="24"/>
        </w:rPr>
      </w:pPr>
      <w:r w:rsidRPr="005E7599">
        <w:rPr>
          <w:rFonts w:eastAsia="Times New Roman"/>
          <w:noProof/>
          <w:color w:val="000000"/>
          <w:sz w:val="24"/>
          <w:bdr w:val="none" w:sz="0" w:space="0" w:color="auto" w:frame="1"/>
        </w:rPr>
        <w:drawing>
          <wp:inline distT="0" distB="0" distL="0" distR="0" wp14:anchorId="147E0FD2" wp14:editId="4331A030">
            <wp:extent cx="3909060" cy="31470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909060" cy="3147060"/>
                    </a:xfrm>
                    <a:prstGeom prst="rect">
                      <a:avLst/>
                    </a:prstGeom>
                    <a:noFill/>
                    <a:ln>
                      <a:noFill/>
                    </a:ln>
                  </pic:spPr>
                </pic:pic>
              </a:graphicData>
            </a:graphic>
          </wp:inline>
        </w:drawing>
      </w:r>
    </w:p>
    <w:p w14:paraId="773AFE23" w14:textId="77777777" w:rsidR="00B87465" w:rsidRPr="005E7599" w:rsidRDefault="00B87465" w:rsidP="00B87465">
      <w:pPr>
        <w:rPr>
          <w:rFonts w:ascii="Times New Roman" w:eastAsia="Times New Roman" w:hAnsi="Times New Roman" w:cs="Times New Roman"/>
          <w:sz w:val="24"/>
        </w:rPr>
      </w:pPr>
    </w:p>
    <w:p w14:paraId="2D346CDE" w14:textId="77777777" w:rsidR="00B87465" w:rsidRPr="00B87465" w:rsidRDefault="00B87465" w:rsidP="00B87465">
      <w:pPr>
        <w:ind w:left="720"/>
        <w:rPr>
          <w:rFonts w:eastAsia="Times New Roman" w:cs="Times New Roman"/>
          <w:sz w:val="24"/>
        </w:rPr>
      </w:pPr>
      <w:r w:rsidRPr="00B87465">
        <w:rPr>
          <w:rFonts w:eastAsia="Times New Roman"/>
          <w:color w:val="000000"/>
          <w:sz w:val="24"/>
        </w:rPr>
        <w:t>Također ovaj patern smo iskoristili kada stanje transakcije pređe iz UToku u Provedena. Pomoću njega će se sa jednog računa skinuti iznos transakcije, a na drugi će se isti iznos položiti.</w:t>
      </w:r>
    </w:p>
    <w:p w14:paraId="4F4146B5" w14:textId="77777777" w:rsidR="00B87465" w:rsidRPr="00B87465" w:rsidRDefault="00B87465" w:rsidP="00B87465">
      <w:pPr>
        <w:rPr>
          <w:rFonts w:eastAsia="Times New Roman" w:cs="Times New Roman"/>
          <w:sz w:val="24"/>
        </w:rPr>
      </w:pPr>
    </w:p>
    <w:p w14:paraId="1642613A" w14:textId="77777777" w:rsidR="00B87465" w:rsidRPr="00B87465" w:rsidRDefault="00B87465" w:rsidP="00B87465">
      <w:pPr>
        <w:pStyle w:val="DescriptionHeading2"/>
      </w:pPr>
      <w:r w:rsidRPr="00B87465">
        <w:t xml:space="preserve">Iterator patern </w:t>
      </w:r>
    </w:p>
    <w:p w14:paraId="0B98AEE3" w14:textId="77777777" w:rsidR="00B87465" w:rsidRPr="00B87465" w:rsidRDefault="00B87465" w:rsidP="00B87465">
      <w:pPr>
        <w:ind w:left="720"/>
        <w:textAlignment w:val="baseline"/>
        <w:rPr>
          <w:rFonts w:eastAsia="Times New Roman"/>
          <w:color w:val="000000"/>
          <w:sz w:val="24"/>
        </w:rPr>
      </w:pPr>
      <w:r w:rsidRPr="00B87465">
        <w:rPr>
          <w:rFonts w:eastAsia="Times New Roman"/>
          <w:color w:val="000000"/>
          <w:sz w:val="24"/>
        </w:rPr>
        <w:t>Iterator patern omogućava sekvencijalni pristup elementima kolekcije bez poznavanja kako je kolekcija strukturirana. Implementirat ćemo ovaj patern tako što ćemo interfejs IEnumerable implementirati u naše interfejse IOglasaPloča, ITransakcije, IFilijaleBankomati, IRacuni, iKrediti, IZahtjeviZaKredit, IBankari i IKlijenti. Pošto njega implementiraju i proxy i DAO klase, u proxy-u će getEnumerator() samo proslijediti vrijednost one iz DAO, a ona iz DAO će vratiti iterator liste stavki koju dobije iz baze.</w:t>
      </w:r>
    </w:p>
    <w:p w14:paraId="7B79F282" w14:textId="77777777" w:rsidR="00B87465" w:rsidRDefault="00B87465" w:rsidP="00B87465"/>
    <w:p w14:paraId="10596056" w14:textId="77777777" w:rsidR="00B87465" w:rsidRDefault="00B87465" w:rsidP="00B87465"/>
    <w:p w14:paraId="4FD18780" w14:textId="77777777" w:rsidR="00B87465" w:rsidRDefault="00B87465" w:rsidP="00B87465"/>
    <w:p w14:paraId="3448258C" w14:textId="77777777" w:rsidR="00B87465" w:rsidRDefault="00B87465" w:rsidP="00B87465"/>
    <w:p w14:paraId="4ED542DA" w14:textId="77777777" w:rsidR="00B87465" w:rsidRDefault="00B87465" w:rsidP="00B87465"/>
    <w:p w14:paraId="66727A9D" w14:textId="77777777" w:rsidR="00B87465" w:rsidRDefault="00B87465" w:rsidP="00B87465">
      <w:pPr>
        <w:pStyle w:val="Naslov5"/>
      </w:pPr>
      <w:r>
        <w:t>Strukturalni paterni</w:t>
      </w:r>
    </w:p>
    <w:p w14:paraId="50D6B592" w14:textId="77777777" w:rsidR="00B87465" w:rsidRPr="00B87465" w:rsidRDefault="00B87465" w:rsidP="00B87465">
      <w:pPr>
        <w:pStyle w:val="DescriptionHeading2"/>
      </w:pPr>
      <w:r w:rsidRPr="00B87465">
        <w:t xml:space="preserve">Adapter patern </w:t>
      </w:r>
    </w:p>
    <w:p w14:paraId="58008864" w14:textId="77777777" w:rsidR="00B87465" w:rsidRPr="00B87465" w:rsidRDefault="00B87465" w:rsidP="00B87465">
      <w:pPr>
        <w:ind w:left="720"/>
        <w:rPr>
          <w:sz w:val="24"/>
          <w:szCs w:val="22"/>
        </w:rPr>
      </w:pPr>
      <w:r w:rsidRPr="00B87465">
        <w:rPr>
          <w:sz w:val="24"/>
          <w:szCs w:val="22"/>
        </w:rPr>
        <w:t>Adapter patern služi da se postojeći objekat prilagodi za korištenje na neki novi način u odnosu na postojeći rad, bez mijenjanja same definicije objekta. Na taj način obezbjeđuje se da će se objekti i dalje moći upotrebljavati na način kako su se dosad upotrebljavali, a u isto vrijeme će se omogućiti njihovo prilagođavanje novim uslovima. Ovaj patern nam nije bio potreban u našem dijagramu klasa, pa ga nismo ni iskoristili. Hipotetički bi mogao biti koristan kada bismo pravili funkcionalnost koja bi dozvolila da se iz nekog drugog bankarskog sistema prebaci račun u naš.</w:t>
      </w:r>
    </w:p>
    <w:p w14:paraId="277D42D1" w14:textId="77777777" w:rsidR="00B87465" w:rsidRPr="00B87465" w:rsidRDefault="00B87465" w:rsidP="00B87465">
      <w:pPr>
        <w:ind w:left="720"/>
        <w:rPr>
          <w:sz w:val="24"/>
          <w:szCs w:val="22"/>
        </w:rPr>
      </w:pPr>
    </w:p>
    <w:p w14:paraId="0B790147" w14:textId="77777777" w:rsidR="00B87465" w:rsidRPr="00B87465" w:rsidRDefault="00B87465" w:rsidP="00B87465">
      <w:pPr>
        <w:pStyle w:val="DescriptionHeading2"/>
      </w:pPr>
      <w:r w:rsidRPr="00B87465">
        <w:t xml:space="preserve">Facade patern </w:t>
      </w:r>
    </w:p>
    <w:p w14:paraId="3C32C0DB" w14:textId="77777777" w:rsidR="00B87465" w:rsidRPr="00B87465" w:rsidRDefault="00B87465" w:rsidP="00B87465">
      <w:pPr>
        <w:ind w:left="720"/>
        <w:rPr>
          <w:sz w:val="24"/>
          <w:szCs w:val="22"/>
        </w:rPr>
      </w:pPr>
      <w:r w:rsidRPr="00B87465">
        <w:rPr>
          <w:sz w:val="24"/>
          <w:szCs w:val="22"/>
        </w:rPr>
        <w:t>Fasadni patern služi kako bi se klijentima pojednostavilo korištenje kompleksnih sistema. Klijenti vide samo fasadu, odnosno krajnji izgled objekta, dok je njegova unutrašnja struktura skrivena. Na ovaj način smanjuje se mogućnost pojavljivanja grešaka jer klijenti ne moraju dobro poznavati sistem kako bi ga mogli koristiti</w:t>
      </w:r>
    </w:p>
    <w:p w14:paraId="021D7704" w14:textId="77777777" w:rsidR="00B87465" w:rsidRPr="00B87465" w:rsidRDefault="00B87465" w:rsidP="00B87465">
      <w:pPr>
        <w:ind w:left="720"/>
        <w:rPr>
          <w:sz w:val="24"/>
          <w:szCs w:val="22"/>
        </w:rPr>
      </w:pPr>
      <w:r w:rsidRPr="00B87465">
        <w:rPr>
          <w:sz w:val="24"/>
          <w:szCs w:val="22"/>
        </w:rPr>
        <w:t>Dodali smo klasu FilijaleIBankomatiFasada koja ima dvije metode napraviFilijalu() i napraviBankomat(). Na taj način, korisnik ne mora dobro poznavati sistem kako bi ga mogao koristiti, ali i dalje će moći koristiti klase Bankomat i Filijala.</w:t>
      </w:r>
    </w:p>
    <w:p w14:paraId="3F6B85AE" w14:textId="77777777" w:rsidR="00B87465" w:rsidRPr="00B87465" w:rsidRDefault="00B87465" w:rsidP="00B87465">
      <w:pPr>
        <w:ind w:left="720"/>
        <w:rPr>
          <w:sz w:val="24"/>
          <w:szCs w:val="22"/>
        </w:rPr>
      </w:pPr>
    </w:p>
    <w:p w14:paraId="1AF44B04" w14:textId="77777777" w:rsidR="00B87465" w:rsidRPr="00B87465" w:rsidRDefault="00B87465" w:rsidP="00B87465">
      <w:pPr>
        <w:pStyle w:val="DescriptionHeading2"/>
      </w:pPr>
      <w:r w:rsidRPr="00B87465">
        <w:t xml:space="preserve">Decorator patern </w:t>
      </w:r>
    </w:p>
    <w:p w14:paraId="28EEAB07" w14:textId="77777777" w:rsidR="00B87465" w:rsidRPr="00B87465" w:rsidRDefault="00B87465" w:rsidP="00B87465">
      <w:pPr>
        <w:ind w:left="720"/>
        <w:rPr>
          <w:sz w:val="24"/>
          <w:szCs w:val="22"/>
        </w:rPr>
      </w:pPr>
      <w:r w:rsidRPr="00B87465">
        <w:rPr>
          <w:sz w:val="24"/>
          <w:szCs w:val="22"/>
        </w:rPr>
        <w:t>Decorator patern služi za omogućavanja različitih nadogradnji objektima koji svi u osnovi predstavljaju jednu vrstu objekta (odnosno, koji imaju istu osnovu). Umjesto da se definiše veliki broj izvedenih klasa, dovoljno je omogućiti različito dekoriranje objekata (tj. dodavanje različitih detalja), te se na taj način pojednostavljuje i rukovanje objektima klijentima, i samo implementiranje modela objekata. Mi ga nismo iskoristili, jer nije bilo potrebe.</w:t>
      </w:r>
    </w:p>
    <w:p w14:paraId="6723E576" w14:textId="77777777" w:rsidR="00B87465" w:rsidRPr="00B87465" w:rsidRDefault="00B87465" w:rsidP="00B87465">
      <w:pPr>
        <w:ind w:left="720"/>
        <w:rPr>
          <w:sz w:val="24"/>
          <w:szCs w:val="22"/>
        </w:rPr>
      </w:pPr>
    </w:p>
    <w:p w14:paraId="6726C95D" w14:textId="77777777" w:rsidR="00B87465" w:rsidRPr="00B87465" w:rsidRDefault="00B87465" w:rsidP="00B87465">
      <w:pPr>
        <w:pStyle w:val="DescriptionHeading2"/>
      </w:pPr>
      <w:r w:rsidRPr="00B87465">
        <w:t xml:space="preserve">Bridge patern </w:t>
      </w:r>
    </w:p>
    <w:p w14:paraId="5607EB65" w14:textId="77777777" w:rsidR="00B87465" w:rsidRPr="00B87465" w:rsidRDefault="00B87465" w:rsidP="00B87465">
      <w:pPr>
        <w:ind w:left="720"/>
        <w:rPr>
          <w:sz w:val="24"/>
          <w:szCs w:val="22"/>
        </w:rPr>
      </w:pPr>
      <w:r w:rsidRPr="00B87465">
        <w:rPr>
          <w:sz w:val="24"/>
          <w:szCs w:val="22"/>
        </w:rPr>
        <w:t>Bridge patern služi kako bi se apstrakcija nekog objekta odvojila od njegove implementacije. Ovaj patern veoma je važan jer omogućava ispunjavanje Open-Closed SOLID principa, odnosno uz poštivanje ovog paterna omogućava se nadogradnja modela klasa u budućnosti te osigurava da se neće morati vršiti određene promjene u postojećim klasama. Ni ovaj patern nismo nigdje iskoristili, jer nemamo dvije klase koje koriste istu metodu na drugaciji nacin. Hipotetički, ovaj patern bismo mogli iskoristiti kada bismo imali klase VISA, MasterCard i Maestro, u svakoj od kojih se nalazi metoda dajRaspolozivaSredstva(). Tu metodu bismo mogli iskoristiti da primijenimo Bridge patern.</w:t>
      </w:r>
    </w:p>
    <w:p w14:paraId="08DE7024" w14:textId="77777777" w:rsidR="00B87465" w:rsidRPr="00B87465" w:rsidRDefault="00B87465" w:rsidP="00B87465">
      <w:pPr>
        <w:ind w:left="720"/>
        <w:rPr>
          <w:sz w:val="24"/>
          <w:szCs w:val="22"/>
        </w:rPr>
      </w:pPr>
    </w:p>
    <w:p w14:paraId="5880BE83" w14:textId="77777777" w:rsidR="00B87465" w:rsidRPr="00B87465" w:rsidRDefault="00B87465" w:rsidP="00B87465">
      <w:pPr>
        <w:pStyle w:val="DescriptionHeading2"/>
      </w:pPr>
      <w:r w:rsidRPr="00B87465">
        <w:t xml:space="preserve">Composite patern </w:t>
      </w:r>
    </w:p>
    <w:p w14:paraId="5E199296" w14:textId="77777777" w:rsidR="00B87465" w:rsidRPr="00B87465" w:rsidRDefault="00B87465" w:rsidP="00B87465">
      <w:pPr>
        <w:ind w:left="720"/>
        <w:rPr>
          <w:sz w:val="24"/>
          <w:szCs w:val="22"/>
        </w:rPr>
      </w:pPr>
      <w:r w:rsidRPr="00B87465">
        <w:rPr>
          <w:sz w:val="24"/>
          <w:szCs w:val="22"/>
        </w:rPr>
        <w:t>Composite patern služi za kreiranje hijerarhije objekata. Koristi se kada svi objekti imaju različite implementacije nekih metoda, no potrebno im je svima pristupati na isti način, te se na taj način pojednostavljuje njihova implementacija. Njega smo mogli iskoristiti u slučaju bankomata i filijala. Kada bismo imali zajedničke metode u te dvije klase, ovaj patern bi bio pogodniji od Flyweight paterna.</w:t>
      </w:r>
    </w:p>
    <w:p w14:paraId="16196D05" w14:textId="77777777" w:rsidR="00B87465" w:rsidRPr="00B87465" w:rsidRDefault="00B87465" w:rsidP="00B87465">
      <w:pPr>
        <w:ind w:left="720"/>
        <w:rPr>
          <w:sz w:val="24"/>
          <w:szCs w:val="22"/>
        </w:rPr>
      </w:pPr>
    </w:p>
    <w:p w14:paraId="68781B33" w14:textId="77777777" w:rsidR="00B87465" w:rsidRPr="00B87465" w:rsidRDefault="00B87465" w:rsidP="00B87465">
      <w:pPr>
        <w:ind w:left="720"/>
        <w:rPr>
          <w:sz w:val="24"/>
          <w:szCs w:val="22"/>
        </w:rPr>
      </w:pPr>
    </w:p>
    <w:p w14:paraId="62B8712E" w14:textId="77777777" w:rsidR="00B87465" w:rsidRPr="00B87465" w:rsidRDefault="00B87465" w:rsidP="00B87465">
      <w:pPr>
        <w:pStyle w:val="DescriptionHeading2"/>
      </w:pPr>
      <w:r w:rsidRPr="00B87465">
        <w:t xml:space="preserve">Proxy patern </w:t>
      </w:r>
    </w:p>
    <w:p w14:paraId="58DAE300" w14:textId="77777777" w:rsidR="00B87465" w:rsidRPr="00B87465" w:rsidRDefault="00B87465" w:rsidP="00B87465">
      <w:pPr>
        <w:ind w:left="720"/>
        <w:rPr>
          <w:sz w:val="24"/>
          <w:szCs w:val="22"/>
        </w:rPr>
      </w:pPr>
      <w:r w:rsidRPr="00B87465">
        <w:rPr>
          <w:sz w:val="24"/>
          <w:szCs w:val="22"/>
        </w:rPr>
        <w:t>Proxy patern služi za dodatno osiguravanje objekata od pogrešne ili zlonamjerne upotrebe. Primjenom ovog paterna omogućava se kontrola pristupa objektima, te se onemogućava manipulacija objektima ukoliko neki uslov nije ispunjen, odnosno ukoliko korisnik nema prava pristupa traženom objektu</w:t>
      </w:r>
    </w:p>
    <w:p w14:paraId="6043696A" w14:textId="77777777" w:rsidR="00B87465" w:rsidRPr="00B87465" w:rsidRDefault="00B87465" w:rsidP="00B87465">
      <w:pPr>
        <w:ind w:left="720"/>
        <w:rPr>
          <w:sz w:val="24"/>
          <w:szCs w:val="22"/>
        </w:rPr>
      </w:pPr>
    </w:p>
    <w:p w14:paraId="152FEF5D" w14:textId="77777777" w:rsidR="00B87465" w:rsidRPr="00B87465" w:rsidRDefault="00B87465" w:rsidP="00B87465">
      <w:pPr>
        <w:ind w:left="720"/>
        <w:rPr>
          <w:sz w:val="24"/>
          <w:szCs w:val="22"/>
        </w:rPr>
      </w:pPr>
      <w:r w:rsidRPr="00B87465">
        <w:rPr>
          <w:noProof/>
          <w:sz w:val="24"/>
          <w:szCs w:val="22"/>
        </w:rPr>
        <w:drawing>
          <wp:anchor distT="0" distB="0" distL="114300" distR="114300" simplePos="0" relativeHeight="251662336" behindDoc="1" locked="0" layoutInCell="1" allowOverlap="1" wp14:anchorId="0FB2D7AF" wp14:editId="5B090C52">
            <wp:simplePos x="0" y="0"/>
            <wp:positionH relativeFrom="column">
              <wp:posOffset>335280</wp:posOffset>
            </wp:positionH>
            <wp:positionV relativeFrom="paragraph">
              <wp:posOffset>26670</wp:posOffset>
            </wp:positionV>
            <wp:extent cx="1927391" cy="4452938"/>
            <wp:effectExtent l="0" t="0" r="0" b="5080"/>
            <wp:wrapTight wrapText="bothSides">
              <wp:wrapPolygon edited="0">
                <wp:start x="0" y="0"/>
                <wp:lineTo x="0" y="21532"/>
                <wp:lineTo x="21351" y="21532"/>
                <wp:lineTo x="21351" y="0"/>
                <wp:lineTo x="0" y="0"/>
              </wp:wrapPolygon>
            </wp:wrapTight>
            <wp:docPr id="4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2">
                      <a:extLst>
                        <a:ext uri="{28A0092B-C50C-407E-A947-70E740481C1C}">
                          <a14:useLocalDpi xmlns:a14="http://schemas.microsoft.com/office/drawing/2010/main" val="0"/>
                        </a:ext>
                      </a:extLst>
                    </a:blip>
                    <a:srcRect/>
                    <a:stretch>
                      <a:fillRect/>
                    </a:stretch>
                  </pic:blipFill>
                  <pic:spPr>
                    <a:xfrm>
                      <a:off x="0" y="0"/>
                      <a:ext cx="1927391" cy="4452938"/>
                    </a:xfrm>
                    <a:prstGeom prst="rect">
                      <a:avLst/>
                    </a:prstGeom>
                    <a:ln/>
                  </pic:spPr>
                </pic:pic>
              </a:graphicData>
            </a:graphic>
            <wp14:sizeRelH relativeFrom="page">
              <wp14:pctWidth>0</wp14:pctWidth>
            </wp14:sizeRelH>
            <wp14:sizeRelV relativeFrom="page">
              <wp14:pctHeight>0</wp14:pctHeight>
            </wp14:sizeRelV>
          </wp:anchor>
        </w:drawing>
      </w:r>
      <w:r w:rsidRPr="00B87465">
        <w:rPr>
          <w:sz w:val="24"/>
          <w:szCs w:val="22"/>
        </w:rPr>
        <w:t>Ovaj patern smo iskoristili u više slučajeva, a ovdje ćemo navesti par njih:</w:t>
      </w:r>
    </w:p>
    <w:p w14:paraId="6AFE6CD1" w14:textId="77777777" w:rsidR="00B87465" w:rsidRPr="00B87465" w:rsidRDefault="00B87465" w:rsidP="00B87465">
      <w:pPr>
        <w:numPr>
          <w:ilvl w:val="0"/>
          <w:numId w:val="19"/>
        </w:numPr>
        <w:spacing w:line="276" w:lineRule="auto"/>
        <w:rPr>
          <w:sz w:val="24"/>
          <w:szCs w:val="22"/>
        </w:rPr>
      </w:pPr>
      <w:r w:rsidRPr="00B87465">
        <w:rPr>
          <w:sz w:val="24"/>
          <w:szCs w:val="22"/>
        </w:rPr>
        <w:t>Klasa OglasnaPloca ima četiri metode:  dodajNovost, urediNovost, ukloniNovost, dajSveNovosti. Ovim metodama ne bi trebali pristupati svi korisnici. Na osnovu nivoa pristupa možemo osigurati da administrator može dodavati, uređivati, ukloniti i vidjeti sve novosti, dok klijent može samo vidjeti novosti, a ne i koristiti ostale metode. Zato smo ovdje iskoristili Proxy patern tako što smo dodali klasu OglasnaPlocaProxy.</w:t>
      </w:r>
    </w:p>
    <w:p w14:paraId="3DA18A4F" w14:textId="77777777" w:rsidR="00B87465" w:rsidRPr="00B87465" w:rsidRDefault="00B87465" w:rsidP="00B87465">
      <w:pPr>
        <w:numPr>
          <w:ilvl w:val="0"/>
          <w:numId w:val="19"/>
        </w:numPr>
        <w:spacing w:line="276" w:lineRule="auto"/>
        <w:rPr>
          <w:sz w:val="24"/>
          <w:szCs w:val="22"/>
        </w:rPr>
      </w:pPr>
      <w:r w:rsidRPr="00B87465">
        <w:rPr>
          <w:sz w:val="24"/>
          <w:szCs w:val="22"/>
        </w:rPr>
        <w:t>Korisnik može pozvati metodu uplati nad klasom Transakcije preko klase TransakcijeProxy i tako pokrenuti transakciju. To može izvršiti samo korisnik koji je klijent. Klasom TransakcijeProxy smo obezbijedili da samo korisnik može vršiti plaćanje.</w:t>
      </w:r>
    </w:p>
    <w:p w14:paraId="7943C041" w14:textId="77777777" w:rsidR="00B87465" w:rsidRPr="00B87465" w:rsidRDefault="00B87465" w:rsidP="00B87465">
      <w:pPr>
        <w:numPr>
          <w:ilvl w:val="0"/>
          <w:numId w:val="19"/>
        </w:numPr>
        <w:spacing w:line="276" w:lineRule="auto"/>
        <w:rPr>
          <w:sz w:val="24"/>
          <w:szCs w:val="22"/>
        </w:rPr>
      </w:pPr>
      <w:r w:rsidRPr="00B87465">
        <w:rPr>
          <w:sz w:val="24"/>
          <w:szCs w:val="22"/>
        </w:rPr>
        <w:t>Bankar može pozvati metodu dajSveKredite() i pokreniKredit(), Administrator može pozvati metodu dajSveKredite(), dok Klijent ne može pozvati niti jednu od ovih metoda. Koristeći Proxy patern onemogućili smo nekim korisnicima da koriste neke metode, dok smo pojedinim omogućili. Time je uspostavljen neki nivo pristupa ovim metodama.</w:t>
      </w:r>
    </w:p>
    <w:p w14:paraId="3733695C" w14:textId="77777777" w:rsidR="00B87465" w:rsidRPr="00B87465" w:rsidRDefault="00B87465" w:rsidP="00B87465">
      <w:pPr>
        <w:ind w:left="720"/>
        <w:rPr>
          <w:sz w:val="24"/>
          <w:szCs w:val="22"/>
        </w:rPr>
      </w:pPr>
      <w:r w:rsidRPr="00B87465">
        <w:rPr>
          <w:sz w:val="24"/>
          <w:szCs w:val="22"/>
        </w:rPr>
        <w:t>Iskoristili smo Proxy patern u jako puno slucajeva koji su slicni, tako da smatramo da je njihovo  navodjenje bespotrebno. Svakako, bit ce prikazano na dijagramu klasa. Jedna od primjena ovog paterna u našem dijagramu klasa prikazana je na slici.</w:t>
      </w:r>
    </w:p>
    <w:p w14:paraId="4A5DD00E" w14:textId="77777777" w:rsidR="00B87465" w:rsidRPr="00B87465" w:rsidRDefault="00B87465" w:rsidP="00B87465">
      <w:pPr>
        <w:jc w:val="center"/>
        <w:rPr>
          <w:sz w:val="24"/>
          <w:szCs w:val="22"/>
        </w:rPr>
      </w:pPr>
    </w:p>
    <w:p w14:paraId="0C037691" w14:textId="77777777" w:rsidR="00B87465" w:rsidRDefault="00B87465" w:rsidP="00B87465">
      <w:pPr>
        <w:rPr>
          <w:sz w:val="24"/>
          <w:szCs w:val="22"/>
        </w:rPr>
      </w:pPr>
    </w:p>
    <w:p w14:paraId="7BE8451B" w14:textId="77777777" w:rsidR="00B87465" w:rsidRDefault="00B87465" w:rsidP="00B87465">
      <w:pPr>
        <w:rPr>
          <w:sz w:val="24"/>
          <w:szCs w:val="22"/>
        </w:rPr>
      </w:pPr>
    </w:p>
    <w:p w14:paraId="18B01200" w14:textId="77777777" w:rsidR="00B87465" w:rsidRDefault="00B87465" w:rsidP="00B87465">
      <w:pPr>
        <w:rPr>
          <w:sz w:val="24"/>
          <w:szCs w:val="22"/>
        </w:rPr>
      </w:pPr>
    </w:p>
    <w:p w14:paraId="35AF40C6" w14:textId="77777777" w:rsidR="00B87465" w:rsidRDefault="00B87465" w:rsidP="00B87465">
      <w:pPr>
        <w:rPr>
          <w:sz w:val="24"/>
          <w:szCs w:val="22"/>
        </w:rPr>
      </w:pPr>
    </w:p>
    <w:p w14:paraId="1F54BD4E" w14:textId="77777777" w:rsidR="00B87465" w:rsidRDefault="00B87465" w:rsidP="00B87465">
      <w:pPr>
        <w:rPr>
          <w:sz w:val="24"/>
          <w:szCs w:val="22"/>
        </w:rPr>
      </w:pPr>
    </w:p>
    <w:p w14:paraId="10EF16DB" w14:textId="77777777" w:rsidR="00B87465" w:rsidRDefault="00B87465" w:rsidP="00B87465">
      <w:pPr>
        <w:rPr>
          <w:sz w:val="24"/>
          <w:szCs w:val="22"/>
        </w:rPr>
      </w:pPr>
    </w:p>
    <w:p w14:paraId="3F4C87E8" w14:textId="77777777" w:rsidR="00B87465" w:rsidRDefault="00B87465" w:rsidP="00B87465">
      <w:pPr>
        <w:rPr>
          <w:sz w:val="24"/>
          <w:szCs w:val="22"/>
        </w:rPr>
      </w:pPr>
    </w:p>
    <w:p w14:paraId="76069988" w14:textId="77777777" w:rsidR="00B87465" w:rsidRDefault="00B87465" w:rsidP="00B87465">
      <w:pPr>
        <w:rPr>
          <w:sz w:val="24"/>
          <w:szCs w:val="22"/>
        </w:rPr>
      </w:pPr>
    </w:p>
    <w:p w14:paraId="763CF6D5" w14:textId="77777777" w:rsidR="00B87465" w:rsidRDefault="00B87465" w:rsidP="00B87465">
      <w:pPr>
        <w:rPr>
          <w:sz w:val="24"/>
          <w:szCs w:val="22"/>
        </w:rPr>
      </w:pPr>
    </w:p>
    <w:p w14:paraId="1BD6301C" w14:textId="77777777" w:rsidR="00B87465" w:rsidRPr="00B87465" w:rsidRDefault="00B87465" w:rsidP="00B87465">
      <w:pPr>
        <w:rPr>
          <w:sz w:val="24"/>
          <w:szCs w:val="22"/>
        </w:rPr>
      </w:pPr>
    </w:p>
    <w:p w14:paraId="030056DA" w14:textId="77777777" w:rsidR="00B87465" w:rsidRPr="00B87465" w:rsidRDefault="00B87465" w:rsidP="00B87465">
      <w:pPr>
        <w:ind w:left="720"/>
        <w:rPr>
          <w:sz w:val="24"/>
          <w:szCs w:val="22"/>
        </w:rPr>
      </w:pPr>
    </w:p>
    <w:p w14:paraId="3F1090E8" w14:textId="77777777" w:rsidR="00B87465" w:rsidRDefault="00B87465" w:rsidP="00B87465">
      <w:pPr>
        <w:pStyle w:val="DescriptionHeading2"/>
      </w:pPr>
    </w:p>
    <w:p w14:paraId="7993F876" w14:textId="77777777" w:rsidR="00B87465" w:rsidRPr="00B87465" w:rsidRDefault="00B87465" w:rsidP="00B87465">
      <w:pPr>
        <w:pStyle w:val="DescriptionHeading2"/>
      </w:pPr>
      <w:r w:rsidRPr="00B87465">
        <w:t xml:space="preserve">Flyweight patern </w:t>
      </w:r>
    </w:p>
    <w:p w14:paraId="3CAFB217" w14:textId="77777777" w:rsidR="00B87465" w:rsidRPr="00B87465" w:rsidRDefault="00B87465" w:rsidP="00B87465">
      <w:pPr>
        <w:ind w:left="720"/>
        <w:rPr>
          <w:sz w:val="24"/>
          <w:szCs w:val="22"/>
        </w:rPr>
      </w:pPr>
      <w:r w:rsidRPr="00B87465">
        <w:rPr>
          <w:sz w:val="24"/>
          <w:szCs w:val="22"/>
        </w:rPr>
        <w:t>Flyweight patern koristi se kako bi se onemogućilo bespotrebno stvaranje velikog broja instanci objekata koji svi u suštini predstavljaju jedan objekat. Samo ukoliko postoji potreba za kreiranjem specifičnog objekta sa jedinstvenim karakteristikama (tzv. specifično stanje), vrši se njegova instantacija, dok se u svim ostalim slučajevima koristi postojeća opća instanca objekta (tzv. bezlično stanje). Korištenje ovog paterna veoma je korisno u slučajevima kada je potrebno vršiti uštedu memorije.</w:t>
      </w:r>
    </w:p>
    <w:p w14:paraId="3B4FF37F" w14:textId="77777777" w:rsidR="00B87465" w:rsidRPr="00B87465" w:rsidRDefault="00B87465" w:rsidP="00B87465">
      <w:pPr>
        <w:ind w:left="720"/>
        <w:rPr>
          <w:sz w:val="24"/>
          <w:szCs w:val="22"/>
        </w:rPr>
      </w:pPr>
    </w:p>
    <w:p w14:paraId="053D327F" w14:textId="77777777" w:rsidR="00B87465" w:rsidRPr="00B87465" w:rsidRDefault="00B87465" w:rsidP="00B87465">
      <w:pPr>
        <w:ind w:left="720"/>
        <w:rPr>
          <w:sz w:val="24"/>
          <w:szCs w:val="22"/>
        </w:rPr>
      </w:pPr>
      <w:r w:rsidRPr="00B87465">
        <w:rPr>
          <w:sz w:val="24"/>
          <w:szCs w:val="22"/>
        </w:rPr>
        <w:t>Ovaj patern smo uspjeli primijeniti u našem projektu. Klasa FilijaleIBankomati (klasa koja je generalizacija dvije klase: Filijala i Bankomat)  u sebi je imala dvije liste: listu bankomata i listu filijala, a takodjer je imala i metode dajBankomate(), dajFilijale(), kao i ukloniBankomat(), ukloniFilijalu(). Primijenili smo Flyweight patern tako sto smo dodali interfejs IMapObjekat koji je povezan sa klasama Filijala i Bankomat, kao i sa klasom FilijaleIBankomati. Taj interfejs ima metodu dajVrstu() umjesto dvije metode za filijale i bankomate. Sada, unutar interfejsa IFilijaleIBankomati, sada imamo metode dajSveMapObjekte() i ukloniMapObjekat().</w:t>
      </w:r>
    </w:p>
    <w:p w14:paraId="17C6E012" w14:textId="77777777" w:rsidR="00B87465" w:rsidRPr="00B87465" w:rsidRDefault="00B87465" w:rsidP="00B87465">
      <w:pPr>
        <w:ind w:left="720"/>
        <w:rPr>
          <w:sz w:val="24"/>
          <w:szCs w:val="22"/>
        </w:rPr>
      </w:pPr>
    </w:p>
    <w:p w14:paraId="438ED347" w14:textId="77777777" w:rsidR="00B87465" w:rsidRPr="00B87465" w:rsidRDefault="00B87465" w:rsidP="00B87465">
      <w:pPr>
        <w:ind w:left="720"/>
        <w:rPr>
          <w:sz w:val="24"/>
          <w:szCs w:val="22"/>
        </w:rPr>
      </w:pPr>
      <w:r w:rsidRPr="00B87465">
        <w:rPr>
          <w:sz w:val="24"/>
          <w:szCs w:val="22"/>
        </w:rPr>
        <w:t>Na sljedecoj slici vidimo primjenu ovog paterna u našem klasnom dijagramu:</w:t>
      </w:r>
    </w:p>
    <w:p w14:paraId="594C223C" w14:textId="77777777" w:rsidR="00B87465" w:rsidRPr="00B87465" w:rsidRDefault="00B87465" w:rsidP="00B87465">
      <w:pPr>
        <w:ind w:left="720"/>
        <w:rPr>
          <w:sz w:val="24"/>
          <w:szCs w:val="22"/>
        </w:rPr>
      </w:pPr>
    </w:p>
    <w:p w14:paraId="58CA30A9" w14:textId="77777777" w:rsidR="00B87465" w:rsidRPr="00B87465" w:rsidRDefault="00B87465" w:rsidP="00B87465">
      <w:pPr>
        <w:ind w:left="720"/>
        <w:rPr>
          <w:sz w:val="24"/>
          <w:szCs w:val="22"/>
        </w:rPr>
      </w:pPr>
      <w:r w:rsidRPr="00B87465">
        <w:rPr>
          <w:noProof/>
          <w:sz w:val="24"/>
          <w:szCs w:val="22"/>
        </w:rPr>
        <w:drawing>
          <wp:inline distT="114300" distB="114300" distL="114300" distR="114300" wp14:anchorId="052A8507" wp14:editId="4B3E0BD9">
            <wp:extent cx="3937381" cy="2452688"/>
            <wp:effectExtent l="0" t="0" r="0" b="0"/>
            <wp:docPr id="4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3"/>
                    <a:srcRect/>
                    <a:stretch>
                      <a:fillRect/>
                    </a:stretch>
                  </pic:blipFill>
                  <pic:spPr>
                    <a:xfrm>
                      <a:off x="0" y="0"/>
                      <a:ext cx="3937381" cy="2452688"/>
                    </a:xfrm>
                    <a:prstGeom prst="rect">
                      <a:avLst/>
                    </a:prstGeom>
                    <a:ln/>
                  </pic:spPr>
                </pic:pic>
              </a:graphicData>
            </a:graphic>
          </wp:inline>
        </w:drawing>
      </w:r>
    </w:p>
    <w:p w14:paraId="5FB9AD91" w14:textId="77777777" w:rsidR="00B87465" w:rsidRPr="00B87465" w:rsidRDefault="00B87465" w:rsidP="00B87465">
      <w:pPr>
        <w:ind w:left="720"/>
        <w:rPr>
          <w:sz w:val="24"/>
          <w:szCs w:val="22"/>
        </w:rPr>
      </w:pPr>
    </w:p>
    <w:p w14:paraId="71447C46" w14:textId="77777777" w:rsidR="00B87465" w:rsidRPr="00B87465" w:rsidRDefault="00B87465" w:rsidP="00B87465">
      <w:pPr>
        <w:ind w:left="720"/>
        <w:rPr>
          <w:sz w:val="24"/>
          <w:szCs w:val="22"/>
        </w:rPr>
      </w:pPr>
    </w:p>
    <w:p w14:paraId="6B607925" w14:textId="77777777" w:rsidR="00B87465" w:rsidRPr="00B87465" w:rsidRDefault="00B87465" w:rsidP="00B87465">
      <w:pPr>
        <w:rPr>
          <w:b/>
          <w:color w:val="002060"/>
          <w:sz w:val="24"/>
        </w:rPr>
      </w:pPr>
    </w:p>
    <w:p w14:paraId="6F147A0C" w14:textId="77777777" w:rsidR="00B87465" w:rsidRPr="00B87465" w:rsidRDefault="00B87465" w:rsidP="00B87465">
      <w:pPr>
        <w:rPr>
          <w:b/>
          <w:color w:val="002060"/>
          <w:sz w:val="24"/>
        </w:rPr>
      </w:pPr>
    </w:p>
    <w:p w14:paraId="7F9B1711" w14:textId="77777777" w:rsidR="00B87465" w:rsidRDefault="00B87465" w:rsidP="00B87465">
      <w:pPr>
        <w:rPr>
          <w:b/>
          <w:color w:val="002060"/>
          <w:sz w:val="24"/>
        </w:rPr>
      </w:pPr>
    </w:p>
    <w:p w14:paraId="7BD0D8FD" w14:textId="77777777" w:rsidR="00B87465" w:rsidRDefault="00B87465" w:rsidP="00B87465">
      <w:pPr>
        <w:rPr>
          <w:b/>
          <w:color w:val="002060"/>
          <w:sz w:val="24"/>
        </w:rPr>
      </w:pPr>
    </w:p>
    <w:p w14:paraId="16215ED2" w14:textId="77777777" w:rsidR="00B87465" w:rsidRDefault="00B87465" w:rsidP="00B87465">
      <w:pPr>
        <w:rPr>
          <w:b/>
          <w:color w:val="002060"/>
          <w:sz w:val="24"/>
        </w:rPr>
      </w:pPr>
    </w:p>
    <w:p w14:paraId="193F49FA" w14:textId="77777777" w:rsidR="00B87465" w:rsidRDefault="00B87465" w:rsidP="00B87465">
      <w:pPr>
        <w:rPr>
          <w:b/>
          <w:color w:val="002060"/>
          <w:sz w:val="24"/>
        </w:rPr>
      </w:pPr>
    </w:p>
    <w:p w14:paraId="2C05AB54" w14:textId="77777777" w:rsidR="00B87465" w:rsidRDefault="00B87465" w:rsidP="00B87465">
      <w:pPr>
        <w:rPr>
          <w:b/>
          <w:color w:val="002060"/>
          <w:sz w:val="24"/>
        </w:rPr>
      </w:pPr>
    </w:p>
    <w:p w14:paraId="708A6F22" w14:textId="77777777" w:rsidR="00B87465" w:rsidRDefault="00B87465" w:rsidP="00B87465">
      <w:pPr>
        <w:rPr>
          <w:b/>
          <w:color w:val="002060"/>
          <w:sz w:val="24"/>
        </w:rPr>
      </w:pPr>
    </w:p>
    <w:p w14:paraId="09D65F58" w14:textId="77777777" w:rsidR="00B87465" w:rsidRDefault="00B87465" w:rsidP="00B87465">
      <w:pPr>
        <w:rPr>
          <w:b/>
          <w:color w:val="002060"/>
          <w:sz w:val="24"/>
        </w:rPr>
      </w:pPr>
    </w:p>
    <w:p w14:paraId="00146D58" w14:textId="77777777" w:rsidR="00B87465" w:rsidRDefault="00B87465" w:rsidP="00B87465">
      <w:pPr>
        <w:rPr>
          <w:b/>
          <w:color w:val="002060"/>
          <w:sz w:val="24"/>
        </w:rPr>
      </w:pPr>
    </w:p>
    <w:p w14:paraId="2AB36931" w14:textId="77777777" w:rsidR="00B87465" w:rsidRDefault="00B87465" w:rsidP="00B87465">
      <w:pPr>
        <w:rPr>
          <w:b/>
          <w:color w:val="002060"/>
          <w:sz w:val="24"/>
        </w:rPr>
      </w:pPr>
    </w:p>
    <w:p w14:paraId="3FD73453" w14:textId="77777777" w:rsidR="00B87465" w:rsidRDefault="00B87465" w:rsidP="00B87465">
      <w:pPr>
        <w:rPr>
          <w:b/>
          <w:color w:val="002060"/>
          <w:sz w:val="24"/>
        </w:rPr>
      </w:pPr>
    </w:p>
    <w:p w14:paraId="3DFF2C1E" w14:textId="77777777" w:rsidR="00B87465" w:rsidRDefault="00B87465" w:rsidP="00B87465">
      <w:pPr>
        <w:rPr>
          <w:b/>
          <w:color w:val="002060"/>
          <w:sz w:val="24"/>
        </w:rPr>
      </w:pPr>
    </w:p>
    <w:p w14:paraId="014C5E2F" w14:textId="77777777" w:rsidR="00B87465" w:rsidRDefault="00B87465" w:rsidP="00B87465">
      <w:pPr>
        <w:rPr>
          <w:b/>
          <w:color w:val="002060"/>
          <w:sz w:val="24"/>
        </w:rPr>
      </w:pPr>
    </w:p>
    <w:p w14:paraId="69C5D809" w14:textId="77777777" w:rsidR="00B87465" w:rsidRPr="00B87465" w:rsidRDefault="00B87465" w:rsidP="00B87465">
      <w:pPr>
        <w:pStyle w:val="Naslov5"/>
      </w:pPr>
      <w:r>
        <w:t>Kreacijski paterni</w:t>
      </w:r>
    </w:p>
    <w:p w14:paraId="65FDBC7E" w14:textId="77777777" w:rsidR="00B87465" w:rsidRPr="00B87465" w:rsidRDefault="00B87465" w:rsidP="00B87465">
      <w:pPr>
        <w:rPr>
          <w:b/>
          <w:color w:val="002060"/>
          <w:sz w:val="24"/>
        </w:rPr>
      </w:pPr>
    </w:p>
    <w:p w14:paraId="5235104E" w14:textId="77777777" w:rsidR="00B87465" w:rsidRPr="008D0CDB" w:rsidRDefault="00B87465" w:rsidP="008D0CDB">
      <w:pPr>
        <w:pStyle w:val="DescriptionHeading2"/>
      </w:pPr>
      <w:r w:rsidRPr="008D0CDB">
        <w:t xml:space="preserve">Singleton patern </w:t>
      </w:r>
    </w:p>
    <w:p w14:paraId="58BF54B4" w14:textId="77777777" w:rsidR="00B87465" w:rsidRPr="008D0CDB" w:rsidRDefault="00B87465" w:rsidP="00B87465">
      <w:pPr>
        <w:ind w:left="720"/>
        <w:rPr>
          <w:sz w:val="24"/>
          <w:szCs w:val="22"/>
        </w:rPr>
      </w:pPr>
      <w:r w:rsidRPr="008D0CDB">
        <w:rPr>
          <w:sz w:val="24"/>
          <w:szCs w:val="22"/>
        </w:rPr>
        <w:t xml:space="preserve">Singleton patern služi kako bi se neka klasa mogla instancirati samo jednom. Na ovaj način može se omogućiti i tzv. lazy initialization, odnosno instantacija klase tek onda kada se to prvi put traži. </w:t>
      </w:r>
    </w:p>
    <w:p w14:paraId="3F216B76" w14:textId="77777777" w:rsidR="00B87465" w:rsidRPr="008D0CDB" w:rsidRDefault="00B87465" w:rsidP="00B87465">
      <w:pPr>
        <w:ind w:left="720"/>
        <w:rPr>
          <w:sz w:val="24"/>
          <w:szCs w:val="22"/>
        </w:rPr>
      </w:pPr>
    </w:p>
    <w:p w14:paraId="00246131" w14:textId="77777777" w:rsidR="00B87465" w:rsidRPr="008D0CDB" w:rsidRDefault="00B87465" w:rsidP="00B87465">
      <w:pPr>
        <w:ind w:left="720"/>
        <w:rPr>
          <w:sz w:val="24"/>
          <w:szCs w:val="22"/>
        </w:rPr>
      </w:pPr>
      <w:r w:rsidRPr="008D0CDB">
        <w:rPr>
          <w:sz w:val="24"/>
          <w:szCs w:val="22"/>
        </w:rPr>
        <w:t>Ovaj patern smo iskoristili u našoj glavnoj klasi Sistem. U njoj ima privatna statička varijabla instance koja označava jedinu instancu klase. Nju možemo dobiti pomoću javne statičke funkcije dajInstancu().</w:t>
      </w:r>
    </w:p>
    <w:p w14:paraId="0EB147AE" w14:textId="77777777" w:rsidR="00B87465" w:rsidRPr="008D0CDB" w:rsidRDefault="00B87465" w:rsidP="00B87465">
      <w:pPr>
        <w:ind w:left="720"/>
        <w:rPr>
          <w:sz w:val="24"/>
          <w:szCs w:val="22"/>
        </w:rPr>
      </w:pPr>
      <w:r w:rsidRPr="008D0CDB">
        <w:rPr>
          <w:noProof/>
          <w:sz w:val="24"/>
          <w:szCs w:val="22"/>
        </w:rPr>
        <w:drawing>
          <wp:inline distT="114300" distB="114300" distL="114300" distR="114300" wp14:anchorId="6D275A16" wp14:editId="19B7F714">
            <wp:extent cx="3348038" cy="1552713"/>
            <wp:effectExtent l="0" t="0" r="0" b="0"/>
            <wp:docPr id="4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4"/>
                    <a:srcRect/>
                    <a:stretch>
                      <a:fillRect/>
                    </a:stretch>
                  </pic:blipFill>
                  <pic:spPr>
                    <a:xfrm>
                      <a:off x="0" y="0"/>
                      <a:ext cx="3348038" cy="1552713"/>
                    </a:xfrm>
                    <a:prstGeom prst="rect">
                      <a:avLst/>
                    </a:prstGeom>
                    <a:ln/>
                  </pic:spPr>
                </pic:pic>
              </a:graphicData>
            </a:graphic>
          </wp:inline>
        </w:drawing>
      </w:r>
    </w:p>
    <w:p w14:paraId="42179E80" w14:textId="77777777" w:rsidR="00B87465" w:rsidRPr="008D0CDB" w:rsidRDefault="00B87465" w:rsidP="00B87465">
      <w:pPr>
        <w:ind w:left="720"/>
        <w:rPr>
          <w:sz w:val="24"/>
          <w:szCs w:val="22"/>
        </w:rPr>
      </w:pPr>
    </w:p>
    <w:p w14:paraId="1F2876DD" w14:textId="77777777" w:rsidR="00B87465" w:rsidRPr="008D0CDB" w:rsidRDefault="00B87465" w:rsidP="008D0CDB">
      <w:pPr>
        <w:pStyle w:val="DescriptionHeading2"/>
      </w:pPr>
      <w:r w:rsidRPr="008D0CDB">
        <w:t>Prototype patern</w:t>
      </w:r>
    </w:p>
    <w:p w14:paraId="6E64CA95" w14:textId="77777777" w:rsidR="00B87465" w:rsidRPr="008D0CDB" w:rsidRDefault="00B87465" w:rsidP="00B87465">
      <w:pPr>
        <w:ind w:left="720"/>
        <w:rPr>
          <w:sz w:val="24"/>
          <w:szCs w:val="22"/>
        </w:rPr>
      </w:pPr>
      <w:r w:rsidRPr="008D0CDB">
        <w:rPr>
          <w:sz w:val="24"/>
          <w:szCs w:val="22"/>
        </w:rPr>
        <w:t>Prototype patern omogućava smanjenje kompleksnosti kreiranja novog objekta tako što se uvodi operacija kloniranja. Na taj način prave se prototipi objekata koje je moguće replicirati više puta a zatim naknadno promijeniti jednu ili više karakteristika, bez potrebe za kreiranjem novog objekta nanovo od početka. Mi ga nismo iskoristili, jer nije bilo potrebe.</w:t>
      </w:r>
    </w:p>
    <w:p w14:paraId="2BBCAF37" w14:textId="77777777" w:rsidR="00B87465" w:rsidRPr="008D0CDB" w:rsidRDefault="00B87465" w:rsidP="00B87465">
      <w:pPr>
        <w:ind w:left="720"/>
        <w:rPr>
          <w:sz w:val="24"/>
          <w:szCs w:val="22"/>
        </w:rPr>
      </w:pPr>
    </w:p>
    <w:p w14:paraId="009A98D7" w14:textId="77777777" w:rsidR="00B87465" w:rsidRPr="008D0CDB" w:rsidRDefault="00B87465" w:rsidP="008D0CDB">
      <w:pPr>
        <w:pStyle w:val="DescriptionHeading2"/>
      </w:pPr>
      <w:r w:rsidRPr="008D0CDB">
        <w:t xml:space="preserve">Factory Method patern </w:t>
      </w:r>
    </w:p>
    <w:p w14:paraId="45E62B00" w14:textId="77777777" w:rsidR="00B87465" w:rsidRPr="008D0CDB" w:rsidRDefault="00B87465" w:rsidP="00B87465">
      <w:pPr>
        <w:ind w:left="720"/>
        <w:rPr>
          <w:sz w:val="24"/>
          <w:szCs w:val="22"/>
        </w:rPr>
      </w:pPr>
      <w:r w:rsidRPr="008D0CDB">
        <w:rPr>
          <w:sz w:val="24"/>
          <w:szCs w:val="22"/>
        </w:rPr>
        <w:t>Factory method patern služi za omogućavanje instanciranje različitih vrsta podklasa koristeći factory metodu koja odlučuje koja će se podklasa instancirati i koja programska logika izvršiti. Na ovaj način osigurava se ispunjavanje O SOLID principa, jer se kod za kreiranje objekata različitih naslijeđenih klasa ne smješta samo u jednu zajedničku metodu, već svaka podklasa ima svoju logiku za instanciranje željenih klasa, a samo instanciranje kontroliše factory metoda koju različite klase implementiraju na različit način. Mi ga nismo iskoristili, jer nije bilo potrebe.</w:t>
      </w:r>
    </w:p>
    <w:p w14:paraId="2A0C7000" w14:textId="77777777" w:rsidR="00B87465" w:rsidRPr="008D0CDB" w:rsidRDefault="00B87465" w:rsidP="00B87465">
      <w:pPr>
        <w:ind w:left="720"/>
        <w:rPr>
          <w:sz w:val="24"/>
          <w:szCs w:val="22"/>
        </w:rPr>
      </w:pPr>
    </w:p>
    <w:p w14:paraId="3A317C81" w14:textId="77777777" w:rsidR="00B87465" w:rsidRPr="008D0CDB" w:rsidRDefault="00B87465" w:rsidP="008D0CDB">
      <w:pPr>
        <w:pStyle w:val="DescriptionHeading2"/>
      </w:pPr>
      <w:r w:rsidRPr="008D0CDB">
        <w:t xml:space="preserve">Abstract Factory patern </w:t>
      </w:r>
    </w:p>
    <w:p w14:paraId="178225CD" w14:textId="77777777" w:rsidR="00B87465" w:rsidRPr="008D0CDB" w:rsidRDefault="00B87465" w:rsidP="00B87465">
      <w:pPr>
        <w:ind w:left="720"/>
        <w:rPr>
          <w:sz w:val="24"/>
          <w:szCs w:val="22"/>
        </w:rPr>
      </w:pPr>
      <w:r w:rsidRPr="008D0CDB">
        <w:rPr>
          <w:sz w:val="24"/>
          <w:szCs w:val="22"/>
        </w:rPr>
        <w:t>Abstract factory patern služi kako bi se izbjeglo korištenje velikog broja if-else uslova pri kreiranju različitih hijerarhija objekata. Ukoliko postoji više tipova istih objekata te različite klase koriste različite podtipove, te klase postaju fabrike za kreiranje objekata zadanog podtipa bez potrebe za specificiranjem pojedinačnih objekata. Na ovaj način se, korištenjem nasljeđivanja, ukida potreba za postojanjem if-else uslova jer određeni tip fabrike sadrži određene tipove objekata i zna se tačno koju podklasu će instancirati. Mi ga nismo iskoristili, jer nije bilo potrebe.</w:t>
      </w:r>
    </w:p>
    <w:p w14:paraId="76F0E124" w14:textId="77777777" w:rsidR="00B87465" w:rsidRPr="008D0CDB" w:rsidRDefault="00B87465" w:rsidP="00B87465">
      <w:pPr>
        <w:ind w:left="720"/>
        <w:rPr>
          <w:sz w:val="24"/>
          <w:szCs w:val="22"/>
        </w:rPr>
      </w:pPr>
    </w:p>
    <w:p w14:paraId="11FA20B6" w14:textId="77777777" w:rsidR="00B87465" w:rsidRPr="008D0CDB" w:rsidRDefault="00B87465" w:rsidP="008D0CDB">
      <w:pPr>
        <w:pStyle w:val="DescriptionHeading2"/>
      </w:pPr>
      <w:r w:rsidRPr="008D0CDB">
        <w:t xml:space="preserve">Builder patern </w:t>
      </w:r>
    </w:p>
    <w:p w14:paraId="43C598B2" w14:textId="77777777" w:rsidR="00B87465" w:rsidRPr="008D0CDB" w:rsidRDefault="00B87465" w:rsidP="00B87465">
      <w:pPr>
        <w:ind w:left="720"/>
        <w:rPr>
          <w:sz w:val="24"/>
          <w:szCs w:val="22"/>
        </w:rPr>
      </w:pPr>
      <w:r w:rsidRPr="008D0CDB">
        <w:rPr>
          <w:sz w:val="24"/>
          <w:szCs w:val="22"/>
        </w:rPr>
        <w:t xml:space="preserve">Builder patern služi za apstrakciju procesa konstrukcije objekta, kako bi se kao rezultat mogle dobiti različite specifikacije objekta koristeći isti proces konstrukcije. Ovaj patern koristi se kako bi se izbjeglo kreiranje kompleksne hijerarhije klasa te kako bi se izbjegao kompleksni programski kod konstruktora jedne klase koja može imati različite konfiguracije atributa. </w:t>
      </w:r>
    </w:p>
    <w:p w14:paraId="0E7FAF72" w14:textId="77777777" w:rsidR="00B87465" w:rsidRPr="008D0CDB" w:rsidRDefault="00B87465" w:rsidP="00B87465">
      <w:pPr>
        <w:ind w:left="720"/>
        <w:rPr>
          <w:sz w:val="24"/>
          <w:szCs w:val="22"/>
        </w:rPr>
      </w:pPr>
    </w:p>
    <w:p w14:paraId="537A6687" w14:textId="77777777" w:rsidR="00B87465" w:rsidRPr="008D0CDB" w:rsidRDefault="00B87465" w:rsidP="00B87465">
      <w:pPr>
        <w:ind w:left="720"/>
        <w:rPr>
          <w:sz w:val="24"/>
          <w:szCs w:val="22"/>
        </w:rPr>
      </w:pPr>
      <w:r w:rsidRPr="008D0CDB">
        <w:rPr>
          <w:sz w:val="24"/>
          <w:szCs w:val="22"/>
        </w:rPr>
        <w:t>Ovaj patern smo iskoristili kod Transakcije. Napravili smo klasu TransakcijaBuilder koja ima sve potrebne metode da napravi novu transakciju od datih informacija, i metodu dajTransakciju() koja vraća Transakciju napravljenu sa tim informacijama.</w:t>
      </w:r>
    </w:p>
    <w:p w14:paraId="19BC3923" w14:textId="77777777" w:rsidR="00B87465" w:rsidRPr="008D0CDB" w:rsidRDefault="00B87465" w:rsidP="00B87465">
      <w:pPr>
        <w:ind w:left="720"/>
        <w:rPr>
          <w:sz w:val="24"/>
          <w:szCs w:val="22"/>
        </w:rPr>
      </w:pPr>
    </w:p>
    <w:p w14:paraId="64E8C35D" w14:textId="77777777" w:rsidR="00B87465" w:rsidRPr="008D0CDB" w:rsidRDefault="00B87465" w:rsidP="00B87465">
      <w:pPr>
        <w:ind w:left="720"/>
        <w:rPr>
          <w:sz w:val="24"/>
          <w:szCs w:val="22"/>
        </w:rPr>
      </w:pPr>
      <w:r w:rsidRPr="008D0CDB">
        <w:rPr>
          <w:sz w:val="24"/>
          <w:szCs w:val="22"/>
        </w:rPr>
        <w:t>Ovo je prikazano na sljedećoj slici:</w:t>
      </w:r>
    </w:p>
    <w:p w14:paraId="509BA3D8" w14:textId="77777777" w:rsidR="00B87465" w:rsidRPr="008D0CDB" w:rsidRDefault="00B87465" w:rsidP="00B87465">
      <w:pPr>
        <w:ind w:left="720"/>
        <w:rPr>
          <w:sz w:val="24"/>
          <w:szCs w:val="22"/>
        </w:rPr>
      </w:pPr>
      <w:r w:rsidRPr="008D0CDB">
        <w:rPr>
          <w:noProof/>
          <w:sz w:val="24"/>
          <w:szCs w:val="22"/>
        </w:rPr>
        <w:drawing>
          <wp:inline distT="114300" distB="114300" distL="114300" distR="114300" wp14:anchorId="418E821F" wp14:editId="1322C086">
            <wp:extent cx="5734050" cy="2120900"/>
            <wp:effectExtent l="0" t="0" r="0" b="0"/>
            <wp:docPr id="4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5"/>
                    <a:srcRect/>
                    <a:stretch>
                      <a:fillRect/>
                    </a:stretch>
                  </pic:blipFill>
                  <pic:spPr>
                    <a:xfrm>
                      <a:off x="0" y="0"/>
                      <a:ext cx="5734050" cy="2120900"/>
                    </a:xfrm>
                    <a:prstGeom prst="rect">
                      <a:avLst/>
                    </a:prstGeom>
                    <a:ln/>
                  </pic:spPr>
                </pic:pic>
              </a:graphicData>
            </a:graphic>
          </wp:inline>
        </w:drawing>
      </w:r>
    </w:p>
    <w:p w14:paraId="7DE9863B" w14:textId="77777777" w:rsidR="00B87465" w:rsidRPr="008D0CDB" w:rsidRDefault="00B87465" w:rsidP="00B87465">
      <w:pPr>
        <w:rPr>
          <w:b/>
          <w:sz w:val="24"/>
          <w:szCs w:val="22"/>
        </w:rPr>
      </w:pPr>
      <w:r w:rsidRPr="008D0CDB">
        <w:rPr>
          <w:b/>
          <w:sz w:val="24"/>
          <w:szCs w:val="22"/>
        </w:rPr>
        <w:tab/>
      </w:r>
    </w:p>
    <w:p w14:paraId="02CF93CD" w14:textId="77777777" w:rsidR="00B87465" w:rsidRPr="008D0CDB" w:rsidRDefault="00B87465" w:rsidP="00B87465">
      <w:pPr>
        <w:rPr>
          <w:b/>
          <w:color w:val="002060"/>
          <w:sz w:val="22"/>
          <w:szCs w:val="22"/>
        </w:rPr>
      </w:pPr>
    </w:p>
    <w:p w14:paraId="7065D771" w14:textId="77777777" w:rsidR="00B87465" w:rsidRPr="008D0CDB" w:rsidRDefault="00B87465" w:rsidP="00B87465">
      <w:pPr>
        <w:rPr>
          <w:b/>
          <w:color w:val="002060"/>
          <w:sz w:val="24"/>
        </w:rPr>
      </w:pPr>
    </w:p>
    <w:p w14:paraId="0E06FE32" w14:textId="77777777" w:rsidR="00B87465" w:rsidRPr="008D0CDB" w:rsidRDefault="00B87465" w:rsidP="00B87465">
      <w:pPr>
        <w:rPr>
          <w:b/>
          <w:color w:val="002060"/>
          <w:sz w:val="24"/>
        </w:rPr>
      </w:pPr>
    </w:p>
    <w:p w14:paraId="3D527D2F" w14:textId="65D166CD" w:rsidR="00B87465" w:rsidRDefault="00B87465" w:rsidP="00B87465"/>
    <w:p w14:paraId="2D61ABED" w14:textId="170D7AB1" w:rsidR="00082541" w:rsidRDefault="00082541" w:rsidP="00B87465"/>
    <w:p w14:paraId="7B2898BC" w14:textId="5F786C97" w:rsidR="00082541" w:rsidRDefault="00082541" w:rsidP="00B87465"/>
    <w:p w14:paraId="29EAC648" w14:textId="2EC58170" w:rsidR="00082541" w:rsidRDefault="00082541" w:rsidP="00B87465"/>
    <w:p w14:paraId="6A0371E3" w14:textId="21350741" w:rsidR="00082541" w:rsidRDefault="00082541" w:rsidP="00B87465"/>
    <w:p w14:paraId="0A6410C6" w14:textId="3BE42C55" w:rsidR="00082541" w:rsidRDefault="00082541" w:rsidP="00B87465"/>
    <w:p w14:paraId="3B859FC2" w14:textId="104E9804" w:rsidR="00082541" w:rsidRDefault="00082541" w:rsidP="00B87465"/>
    <w:p w14:paraId="322A9052" w14:textId="25EF5C7A" w:rsidR="00082541" w:rsidRDefault="00082541" w:rsidP="00B87465"/>
    <w:p w14:paraId="6ABB811F" w14:textId="36556312" w:rsidR="00082541" w:rsidRDefault="00082541" w:rsidP="00B87465"/>
    <w:p w14:paraId="04C67718" w14:textId="4CD3871E" w:rsidR="00082541" w:rsidRDefault="00082541" w:rsidP="00B87465"/>
    <w:p w14:paraId="69F37AF7" w14:textId="3CC1333E" w:rsidR="00082541" w:rsidRDefault="00082541" w:rsidP="00B87465"/>
    <w:p w14:paraId="5AD79F5F" w14:textId="1D09F527" w:rsidR="00082541" w:rsidRDefault="00082541" w:rsidP="00B87465"/>
    <w:p w14:paraId="220E9364" w14:textId="24391BFA" w:rsidR="00082541" w:rsidRDefault="00082541" w:rsidP="00B87465"/>
    <w:p w14:paraId="3DF30596" w14:textId="2F2A1513" w:rsidR="00082541" w:rsidRDefault="00082541" w:rsidP="00B87465"/>
    <w:p w14:paraId="7C773B9C" w14:textId="0536DB58" w:rsidR="00082541" w:rsidRDefault="00082541" w:rsidP="00B87465"/>
    <w:p w14:paraId="24896243" w14:textId="458B6D05" w:rsidR="00082541" w:rsidRDefault="00082541" w:rsidP="00B87465"/>
    <w:p w14:paraId="10E23A00" w14:textId="51D7DC07" w:rsidR="00082541" w:rsidRDefault="00082541" w:rsidP="00B87465"/>
    <w:p w14:paraId="6120E410" w14:textId="45DA2CC1" w:rsidR="00082541" w:rsidRDefault="00082541" w:rsidP="00B87465"/>
    <w:p w14:paraId="5DF3B404" w14:textId="694DD75D" w:rsidR="00082541" w:rsidRDefault="00082541" w:rsidP="00B87465"/>
    <w:p w14:paraId="6A4C09C9" w14:textId="7FB9148F" w:rsidR="00082541" w:rsidRDefault="00082541" w:rsidP="00082541">
      <w:pPr>
        <w:pStyle w:val="Naslov5"/>
      </w:pPr>
      <w:r>
        <w:t>Prototip</w:t>
      </w:r>
    </w:p>
    <w:p w14:paraId="7A56A7BC" w14:textId="696DD433" w:rsidR="00080034" w:rsidRDefault="00080034" w:rsidP="00080034"/>
    <w:p w14:paraId="7552A07E" w14:textId="261F1E8A" w:rsidR="00413AE1" w:rsidRPr="00413AE1" w:rsidRDefault="00080034" w:rsidP="00080034">
      <w:pPr>
        <w:pStyle w:val="DescriptionHeading2"/>
      </w:pPr>
      <w:r>
        <w:t>Login page</w:t>
      </w:r>
    </w:p>
    <w:p w14:paraId="41E4C5CD" w14:textId="3FE01795" w:rsidR="00082541" w:rsidRDefault="00082541" w:rsidP="00082541">
      <w:r>
        <w:rPr>
          <w:noProof/>
        </w:rPr>
        <w:drawing>
          <wp:inline distT="0" distB="0" distL="0" distR="0" wp14:anchorId="1B0A4E52" wp14:editId="5C18EB53">
            <wp:extent cx="5935980" cy="3870960"/>
            <wp:effectExtent l="0" t="0" r="7620" b="0"/>
            <wp:docPr id="65" name="Slika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35980" cy="3870960"/>
                    </a:xfrm>
                    <a:prstGeom prst="rect">
                      <a:avLst/>
                    </a:prstGeom>
                    <a:noFill/>
                    <a:ln>
                      <a:noFill/>
                    </a:ln>
                  </pic:spPr>
                </pic:pic>
              </a:graphicData>
            </a:graphic>
          </wp:inline>
        </w:drawing>
      </w:r>
    </w:p>
    <w:p w14:paraId="12F57EC8" w14:textId="3A755EEE" w:rsidR="00082541" w:rsidRDefault="00082541" w:rsidP="00082541"/>
    <w:p w14:paraId="43C7A115" w14:textId="5C7B8D8D" w:rsidR="00082541" w:rsidRDefault="00082541" w:rsidP="00082541"/>
    <w:p w14:paraId="0AF23BC8" w14:textId="09EC2E2B" w:rsidR="00082541" w:rsidRDefault="00082541" w:rsidP="00082541"/>
    <w:p w14:paraId="44B3D82D" w14:textId="427904CC" w:rsidR="00082541" w:rsidRDefault="00082541" w:rsidP="00082541"/>
    <w:p w14:paraId="37B9E6C5" w14:textId="71D6D32E" w:rsidR="00082541" w:rsidRDefault="00082541" w:rsidP="00082541"/>
    <w:p w14:paraId="59706DB7" w14:textId="492DF5CC" w:rsidR="00082541" w:rsidRDefault="00082541" w:rsidP="00082541"/>
    <w:p w14:paraId="033B77AB" w14:textId="1B6A8575" w:rsidR="00082541" w:rsidRDefault="00082541" w:rsidP="00082541"/>
    <w:p w14:paraId="608EA508" w14:textId="5B5E1858" w:rsidR="00082541" w:rsidRDefault="00082541" w:rsidP="00082541"/>
    <w:p w14:paraId="43D8CC26" w14:textId="6F1CA206" w:rsidR="00082541" w:rsidRDefault="00082541" w:rsidP="00082541"/>
    <w:p w14:paraId="3880A050" w14:textId="3992F8B3" w:rsidR="00082541" w:rsidRDefault="00082541" w:rsidP="00082541"/>
    <w:p w14:paraId="565BCA7C" w14:textId="1A73E0A0" w:rsidR="00082541" w:rsidRDefault="00082541" w:rsidP="00082541"/>
    <w:p w14:paraId="6A7D0AFA" w14:textId="5A1B0324" w:rsidR="00082541" w:rsidRDefault="00082541" w:rsidP="00082541"/>
    <w:p w14:paraId="5954729D" w14:textId="17BDD884" w:rsidR="00082541" w:rsidRDefault="00082541" w:rsidP="00082541"/>
    <w:p w14:paraId="6927ED82" w14:textId="3BCF7EDA" w:rsidR="00082541" w:rsidRDefault="00082541" w:rsidP="00082541"/>
    <w:p w14:paraId="224236E1" w14:textId="61402CBA" w:rsidR="00082541" w:rsidRDefault="00082541" w:rsidP="00082541"/>
    <w:p w14:paraId="7600D759" w14:textId="1952743C" w:rsidR="00082541" w:rsidRDefault="00082541" w:rsidP="00082541"/>
    <w:p w14:paraId="0B41E1DD" w14:textId="79829A5F" w:rsidR="00082541" w:rsidRDefault="00082541" w:rsidP="00082541"/>
    <w:p w14:paraId="22692C78" w14:textId="37DBB81C" w:rsidR="00082541" w:rsidRDefault="00082541" w:rsidP="00082541"/>
    <w:p w14:paraId="0332CCB6" w14:textId="4EE420FB" w:rsidR="00082541" w:rsidRDefault="00082541" w:rsidP="00082541"/>
    <w:p w14:paraId="20D2263D" w14:textId="3911AF9A" w:rsidR="00082541" w:rsidRDefault="00082541" w:rsidP="00082541"/>
    <w:p w14:paraId="768A7EAF" w14:textId="77777777" w:rsidR="00082541" w:rsidRPr="00082541" w:rsidRDefault="00082541" w:rsidP="00082541"/>
    <w:p w14:paraId="229D8300" w14:textId="197BB1B7" w:rsidR="00082541" w:rsidRDefault="00082541" w:rsidP="00082541">
      <w:pPr>
        <w:pStyle w:val="Naslov4"/>
      </w:pPr>
      <w:r>
        <w:t>Prototip bankar</w:t>
      </w:r>
    </w:p>
    <w:p w14:paraId="395D78A5" w14:textId="51EA3080" w:rsidR="00082541" w:rsidRDefault="00082541" w:rsidP="00082541"/>
    <w:p w14:paraId="2053812F" w14:textId="08FEC9AD" w:rsidR="00082541" w:rsidRPr="00082541" w:rsidRDefault="00082541" w:rsidP="00082541">
      <w:pPr>
        <w:pStyle w:val="DescriptionHeading2"/>
      </w:pPr>
      <w:r>
        <w:t>Bankar homepage</w:t>
      </w:r>
    </w:p>
    <w:p w14:paraId="05F31906" w14:textId="77777777" w:rsidR="00082541" w:rsidRDefault="00082541" w:rsidP="00082541"/>
    <w:p w14:paraId="2B93EE2C" w14:textId="318B9EF5" w:rsidR="00082541" w:rsidRDefault="00082541" w:rsidP="00082541">
      <w:r>
        <w:rPr>
          <w:noProof/>
        </w:rPr>
        <w:drawing>
          <wp:inline distT="0" distB="0" distL="0" distR="0" wp14:anchorId="3EDE395C" wp14:editId="647C9A7B">
            <wp:extent cx="5935980" cy="3870960"/>
            <wp:effectExtent l="0" t="0" r="7620" b="0"/>
            <wp:docPr id="50" name="Slika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35980" cy="3870960"/>
                    </a:xfrm>
                    <a:prstGeom prst="rect">
                      <a:avLst/>
                    </a:prstGeom>
                    <a:noFill/>
                    <a:ln>
                      <a:noFill/>
                    </a:ln>
                  </pic:spPr>
                </pic:pic>
              </a:graphicData>
            </a:graphic>
          </wp:inline>
        </w:drawing>
      </w:r>
    </w:p>
    <w:p w14:paraId="545DDDD1" w14:textId="29A777BB" w:rsidR="00082541" w:rsidRDefault="00082541" w:rsidP="00082541"/>
    <w:p w14:paraId="18A9014D" w14:textId="26A39B93" w:rsidR="00082541" w:rsidRDefault="00082541" w:rsidP="00082541"/>
    <w:p w14:paraId="6D941D82" w14:textId="663CEC86" w:rsidR="00082541" w:rsidRDefault="00082541" w:rsidP="00082541"/>
    <w:p w14:paraId="4A4ACAE3" w14:textId="32564A1F" w:rsidR="00082541" w:rsidRDefault="00082541" w:rsidP="00082541"/>
    <w:p w14:paraId="33665111" w14:textId="7740CFCA" w:rsidR="00082541" w:rsidRDefault="00082541" w:rsidP="00082541"/>
    <w:p w14:paraId="0C7077B1" w14:textId="51AC65CA" w:rsidR="00082541" w:rsidRDefault="00082541" w:rsidP="00082541"/>
    <w:p w14:paraId="5DC9E1D4" w14:textId="24E96DFD" w:rsidR="00082541" w:rsidRDefault="00082541" w:rsidP="00082541"/>
    <w:p w14:paraId="2A2D52EF" w14:textId="27D3745E" w:rsidR="00082541" w:rsidRDefault="00082541" w:rsidP="00082541"/>
    <w:p w14:paraId="7623EFF2" w14:textId="5BB900C9" w:rsidR="00082541" w:rsidRDefault="00082541" w:rsidP="00082541"/>
    <w:p w14:paraId="6360122F" w14:textId="77A675E1" w:rsidR="00082541" w:rsidRDefault="00082541" w:rsidP="00082541"/>
    <w:p w14:paraId="48052CA7" w14:textId="098EDC83" w:rsidR="00082541" w:rsidRDefault="00082541" w:rsidP="00082541"/>
    <w:p w14:paraId="48AE38E6" w14:textId="5EC9A8F1" w:rsidR="00082541" w:rsidRDefault="00082541" w:rsidP="00082541"/>
    <w:p w14:paraId="79631A23" w14:textId="69EEA2D4" w:rsidR="00082541" w:rsidRDefault="00082541" w:rsidP="00082541"/>
    <w:p w14:paraId="02E9916F" w14:textId="557D10D0" w:rsidR="00082541" w:rsidRDefault="00082541" w:rsidP="00082541"/>
    <w:p w14:paraId="39FACBF7" w14:textId="656F8963" w:rsidR="00082541" w:rsidRDefault="00082541" w:rsidP="00082541"/>
    <w:p w14:paraId="02F67FD3" w14:textId="3A2AF450" w:rsidR="00082541" w:rsidRDefault="00082541" w:rsidP="00082541"/>
    <w:p w14:paraId="1CEB7AE7" w14:textId="10D6C198" w:rsidR="00082541" w:rsidRDefault="00082541" w:rsidP="00082541"/>
    <w:p w14:paraId="73669649" w14:textId="77777777" w:rsidR="00082541" w:rsidRDefault="00082541" w:rsidP="00082541"/>
    <w:p w14:paraId="1BB3268C" w14:textId="42DA986F" w:rsidR="00082541" w:rsidRDefault="00082541" w:rsidP="00082541"/>
    <w:p w14:paraId="5716B06A" w14:textId="57E75269" w:rsidR="00082541" w:rsidRDefault="00082541" w:rsidP="00082541">
      <w:pPr>
        <w:pStyle w:val="DescriptionHeading2"/>
      </w:pPr>
      <w:r>
        <w:t>Dodavanje klijenta</w:t>
      </w:r>
    </w:p>
    <w:p w14:paraId="60515E69" w14:textId="77777777" w:rsidR="00082541" w:rsidRDefault="00082541" w:rsidP="00082541">
      <w:pPr>
        <w:pStyle w:val="DescriptionHeading2"/>
      </w:pPr>
    </w:p>
    <w:p w14:paraId="230A8FF7" w14:textId="2C9FBAF0" w:rsidR="00082541" w:rsidRDefault="00082541" w:rsidP="00082541">
      <w:r>
        <w:rPr>
          <w:noProof/>
        </w:rPr>
        <w:drawing>
          <wp:inline distT="0" distB="0" distL="0" distR="0" wp14:anchorId="47DFDB2C" wp14:editId="067FAB12">
            <wp:extent cx="4290060" cy="3810000"/>
            <wp:effectExtent l="0" t="0" r="0" b="0"/>
            <wp:docPr id="51" name="Slika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290060" cy="3810000"/>
                    </a:xfrm>
                    <a:prstGeom prst="rect">
                      <a:avLst/>
                    </a:prstGeom>
                    <a:noFill/>
                    <a:ln>
                      <a:noFill/>
                    </a:ln>
                  </pic:spPr>
                </pic:pic>
              </a:graphicData>
            </a:graphic>
          </wp:inline>
        </w:drawing>
      </w:r>
    </w:p>
    <w:p w14:paraId="06D34608" w14:textId="4700245A" w:rsidR="00082541" w:rsidRDefault="00082541" w:rsidP="00082541"/>
    <w:p w14:paraId="6B7F7579" w14:textId="13CA8890" w:rsidR="00082541" w:rsidRDefault="00082541" w:rsidP="00082541"/>
    <w:p w14:paraId="5BE5BB7A" w14:textId="61985147" w:rsidR="00082541" w:rsidRDefault="00082541" w:rsidP="00082541">
      <w:pPr>
        <w:pStyle w:val="DescriptionHeading2"/>
      </w:pPr>
      <w:r>
        <w:t>Dodavanje računa</w:t>
      </w:r>
      <w:r>
        <w:br/>
      </w:r>
      <w:r>
        <w:rPr>
          <w:noProof/>
        </w:rPr>
        <w:drawing>
          <wp:inline distT="0" distB="0" distL="0" distR="0" wp14:anchorId="27AE979F" wp14:editId="588B870C">
            <wp:extent cx="4290060" cy="3810000"/>
            <wp:effectExtent l="0" t="0" r="0" b="0"/>
            <wp:docPr id="52" name="Slika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290060" cy="3810000"/>
                    </a:xfrm>
                    <a:prstGeom prst="rect">
                      <a:avLst/>
                    </a:prstGeom>
                    <a:noFill/>
                    <a:ln>
                      <a:noFill/>
                    </a:ln>
                  </pic:spPr>
                </pic:pic>
              </a:graphicData>
            </a:graphic>
          </wp:inline>
        </w:drawing>
      </w:r>
    </w:p>
    <w:p w14:paraId="2B72FEB7" w14:textId="1B3161CB" w:rsidR="00082541" w:rsidRDefault="00082541" w:rsidP="00082541">
      <w:pPr>
        <w:pStyle w:val="DescriptionHeading2"/>
      </w:pPr>
    </w:p>
    <w:p w14:paraId="2B77C72D" w14:textId="46EC62ED" w:rsidR="00082541" w:rsidRDefault="00082541" w:rsidP="00082541">
      <w:pPr>
        <w:pStyle w:val="DescriptionHeading2"/>
      </w:pPr>
      <w:r>
        <w:t>Izmjena klijenta</w:t>
      </w:r>
      <w:r>
        <w:rPr>
          <w:noProof/>
        </w:rPr>
        <w:drawing>
          <wp:inline distT="0" distB="0" distL="0" distR="0" wp14:anchorId="718C7920" wp14:editId="2F46B722">
            <wp:extent cx="5829300" cy="4415003"/>
            <wp:effectExtent l="0" t="0" r="0" b="5080"/>
            <wp:docPr id="53" name="Slika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831204" cy="4416445"/>
                    </a:xfrm>
                    <a:prstGeom prst="rect">
                      <a:avLst/>
                    </a:prstGeom>
                    <a:noFill/>
                    <a:ln>
                      <a:noFill/>
                    </a:ln>
                  </pic:spPr>
                </pic:pic>
              </a:graphicData>
            </a:graphic>
          </wp:inline>
        </w:drawing>
      </w:r>
    </w:p>
    <w:p w14:paraId="759BF430" w14:textId="292DCFA2" w:rsidR="00082541" w:rsidRDefault="00082541" w:rsidP="00082541">
      <w:pPr>
        <w:pStyle w:val="DescriptionHeading2"/>
      </w:pPr>
      <w:r>
        <w:lastRenderedPageBreak/>
        <w:t>Lista klijenata</w:t>
      </w:r>
      <w:r>
        <w:rPr>
          <w:noProof/>
        </w:rPr>
        <w:drawing>
          <wp:inline distT="0" distB="0" distL="0" distR="0" wp14:anchorId="37EAA91B" wp14:editId="237E8B0F">
            <wp:extent cx="5935980" cy="3870960"/>
            <wp:effectExtent l="0" t="0" r="7620" b="0"/>
            <wp:docPr id="54" name="Slika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35980" cy="3870960"/>
                    </a:xfrm>
                    <a:prstGeom prst="rect">
                      <a:avLst/>
                    </a:prstGeom>
                    <a:noFill/>
                    <a:ln>
                      <a:noFill/>
                    </a:ln>
                  </pic:spPr>
                </pic:pic>
              </a:graphicData>
            </a:graphic>
          </wp:inline>
        </w:drawing>
      </w:r>
    </w:p>
    <w:p w14:paraId="5D8330C6" w14:textId="250FCF40" w:rsidR="00082541" w:rsidRDefault="00082541" w:rsidP="00082541">
      <w:pPr>
        <w:pStyle w:val="DescriptionHeading2"/>
      </w:pPr>
    </w:p>
    <w:p w14:paraId="6A8EA177" w14:textId="094F1598" w:rsidR="00082541" w:rsidRDefault="00082541" w:rsidP="00082541">
      <w:pPr>
        <w:pStyle w:val="DescriptionHeading2"/>
      </w:pPr>
      <w:r>
        <w:t>Lista kredita</w:t>
      </w:r>
      <w:r>
        <w:rPr>
          <w:noProof/>
        </w:rPr>
        <w:drawing>
          <wp:inline distT="0" distB="0" distL="0" distR="0" wp14:anchorId="0195C5ED" wp14:editId="2C6C86FF">
            <wp:extent cx="5935980" cy="4343400"/>
            <wp:effectExtent l="0" t="0" r="7620" b="0"/>
            <wp:docPr id="55" name="Slika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35980" cy="4343400"/>
                    </a:xfrm>
                    <a:prstGeom prst="rect">
                      <a:avLst/>
                    </a:prstGeom>
                    <a:noFill/>
                    <a:ln>
                      <a:noFill/>
                    </a:ln>
                  </pic:spPr>
                </pic:pic>
              </a:graphicData>
            </a:graphic>
          </wp:inline>
        </w:drawing>
      </w:r>
    </w:p>
    <w:p w14:paraId="39FC18EC" w14:textId="704C685D" w:rsidR="00082541" w:rsidRDefault="00082541" w:rsidP="00082541">
      <w:pPr>
        <w:pStyle w:val="DescriptionHeading2"/>
      </w:pPr>
    </w:p>
    <w:p w14:paraId="3E4CA541" w14:textId="6A49AF51" w:rsidR="00082541" w:rsidRDefault="00082541" w:rsidP="00082541">
      <w:pPr>
        <w:pStyle w:val="DescriptionHeading2"/>
      </w:pPr>
      <w:r>
        <w:t>Lista računa</w:t>
      </w:r>
    </w:p>
    <w:p w14:paraId="27D7A5D9" w14:textId="0C58B774" w:rsidR="00082541" w:rsidRDefault="00082541" w:rsidP="00082541">
      <w:pPr>
        <w:pStyle w:val="DescriptionHeading2"/>
      </w:pPr>
      <w:r>
        <w:rPr>
          <w:noProof/>
        </w:rPr>
        <w:drawing>
          <wp:inline distT="0" distB="0" distL="0" distR="0" wp14:anchorId="61CEBC7C" wp14:editId="3CC239DA">
            <wp:extent cx="5659888" cy="4061460"/>
            <wp:effectExtent l="0" t="0" r="0" b="0"/>
            <wp:docPr id="56" name="Slika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661417" cy="4062557"/>
                    </a:xfrm>
                    <a:prstGeom prst="rect">
                      <a:avLst/>
                    </a:prstGeom>
                    <a:noFill/>
                    <a:ln>
                      <a:noFill/>
                    </a:ln>
                  </pic:spPr>
                </pic:pic>
              </a:graphicData>
            </a:graphic>
          </wp:inline>
        </w:drawing>
      </w:r>
    </w:p>
    <w:p w14:paraId="4282A064" w14:textId="52403DCF" w:rsidR="00082541" w:rsidRDefault="00082541" w:rsidP="00082541">
      <w:pPr>
        <w:pStyle w:val="DescriptionHeading2"/>
      </w:pPr>
    </w:p>
    <w:p w14:paraId="05900B30" w14:textId="0A2234F4" w:rsidR="00082541" w:rsidRDefault="00082541" w:rsidP="00082541">
      <w:pPr>
        <w:pStyle w:val="DescriptionHeading2"/>
      </w:pPr>
      <w:r>
        <w:t>Lista transakcija</w:t>
      </w:r>
      <w:r>
        <w:rPr>
          <w:noProof/>
        </w:rPr>
        <w:drawing>
          <wp:inline distT="0" distB="0" distL="0" distR="0" wp14:anchorId="31305B96" wp14:editId="4D63D654">
            <wp:extent cx="5494020" cy="3871909"/>
            <wp:effectExtent l="0" t="0" r="0" b="0"/>
            <wp:docPr id="57" name="Slika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96188" cy="3873437"/>
                    </a:xfrm>
                    <a:prstGeom prst="rect">
                      <a:avLst/>
                    </a:prstGeom>
                    <a:noFill/>
                    <a:ln>
                      <a:noFill/>
                    </a:ln>
                  </pic:spPr>
                </pic:pic>
              </a:graphicData>
            </a:graphic>
          </wp:inline>
        </w:drawing>
      </w:r>
    </w:p>
    <w:p w14:paraId="5D561F59" w14:textId="590CB304" w:rsidR="00082541" w:rsidRDefault="00082541" w:rsidP="00082541">
      <w:pPr>
        <w:pStyle w:val="DescriptionHeading2"/>
      </w:pPr>
    </w:p>
    <w:p w14:paraId="573C8CE0" w14:textId="0D85DA8C" w:rsidR="00082541" w:rsidRDefault="00082541" w:rsidP="00082541">
      <w:pPr>
        <w:pStyle w:val="DescriptionHeading2"/>
      </w:pPr>
      <w:r>
        <w:t>Lista zahtjeva za kredit</w:t>
      </w:r>
    </w:p>
    <w:p w14:paraId="631DF3BD" w14:textId="5BA5D601" w:rsidR="00082541" w:rsidRDefault="00082541" w:rsidP="00082541">
      <w:pPr>
        <w:pStyle w:val="DescriptionHeading2"/>
      </w:pPr>
      <w:r>
        <w:rPr>
          <w:noProof/>
        </w:rPr>
        <w:drawing>
          <wp:inline distT="0" distB="0" distL="0" distR="0" wp14:anchorId="0B74F37B" wp14:editId="30013533">
            <wp:extent cx="6225540" cy="3655509"/>
            <wp:effectExtent l="0" t="0" r="3810" b="2540"/>
            <wp:docPr id="58" name="Slika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233968" cy="3660458"/>
                    </a:xfrm>
                    <a:prstGeom prst="rect">
                      <a:avLst/>
                    </a:prstGeom>
                    <a:noFill/>
                    <a:ln>
                      <a:noFill/>
                    </a:ln>
                  </pic:spPr>
                </pic:pic>
              </a:graphicData>
            </a:graphic>
          </wp:inline>
        </w:drawing>
      </w:r>
    </w:p>
    <w:p w14:paraId="040FDCA1" w14:textId="0A4DF2EA" w:rsidR="00082541" w:rsidRDefault="00082541" w:rsidP="00082541">
      <w:pPr>
        <w:pStyle w:val="DescriptionHeading2"/>
      </w:pPr>
    </w:p>
    <w:p w14:paraId="6B6CA0EB" w14:textId="6D0B22F0" w:rsidR="00082541" w:rsidRDefault="00082541" w:rsidP="00082541">
      <w:pPr>
        <w:pStyle w:val="DescriptionHeading2"/>
      </w:pPr>
      <w:r>
        <w:t>Odobravanje kredita</w:t>
      </w:r>
    </w:p>
    <w:p w14:paraId="5F483B49" w14:textId="2934D399" w:rsidR="00082541" w:rsidRDefault="00082541" w:rsidP="00082541">
      <w:pPr>
        <w:pStyle w:val="DescriptionHeading2"/>
      </w:pPr>
      <w:r>
        <w:rPr>
          <w:noProof/>
        </w:rPr>
        <w:drawing>
          <wp:inline distT="0" distB="0" distL="0" distR="0" wp14:anchorId="1E4B8F3A" wp14:editId="09CD8C19">
            <wp:extent cx="5643750" cy="3680392"/>
            <wp:effectExtent l="0" t="0" r="0" b="0"/>
            <wp:docPr id="59" name="Slika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655483" cy="3688043"/>
                    </a:xfrm>
                    <a:prstGeom prst="rect">
                      <a:avLst/>
                    </a:prstGeom>
                    <a:noFill/>
                    <a:ln>
                      <a:noFill/>
                    </a:ln>
                  </pic:spPr>
                </pic:pic>
              </a:graphicData>
            </a:graphic>
          </wp:inline>
        </w:drawing>
      </w:r>
    </w:p>
    <w:p w14:paraId="6AA64D4D" w14:textId="5A6E0FC6" w:rsidR="00082541" w:rsidRDefault="00082541" w:rsidP="00082541">
      <w:pPr>
        <w:pStyle w:val="DescriptionHeading2"/>
      </w:pPr>
    </w:p>
    <w:p w14:paraId="4B5FFA58" w14:textId="3C13CC86" w:rsidR="00082541" w:rsidRDefault="00082541" w:rsidP="00082541">
      <w:pPr>
        <w:pStyle w:val="DescriptionHeading2"/>
      </w:pPr>
    </w:p>
    <w:p w14:paraId="5E9A0041" w14:textId="550893B4" w:rsidR="00082541" w:rsidRDefault="00082541" w:rsidP="00082541">
      <w:pPr>
        <w:pStyle w:val="DescriptionHeading2"/>
      </w:pPr>
    </w:p>
    <w:p w14:paraId="45175547" w14:textId="2B2F6C6C" w:rsidR="00082541" w:rsidRDefault="00082541" w:rsidP="00082541">
      <w:pPr>
        <w:pStyle w:val="DescriptionHeading2"/>
      </w:pPr>
    </w:p>
    <w:p w14:paraId="555F26BA" w14:textId="3962C1C4" w:rsidR="00082541" w:rsidRDefault="00082541" w:rsidP="00082541">
      <w:pPr>
        <w:pStyle w:val="Naslov4"/>
      </w:pPr>
      <w:r>
        <w:t>Klijent</w:t>
      </w:r>
    </w:p>
    <w:p w14:paraId="1CB046AF" w14:textId="003BCB1C" w:rsidR="00082541" w:rsidRDefault="00082541" w:rsidP="00082541"/>
    <w:p w14:paraId="10EB9BF6" w14:textId="00C47016" w:rsidR="00082541" w:rsidRDefault="00082541" w:rsidP="00082541">
      <w:pPr>
        <w:pStyle w:val="DescriptionHeading2"/>
      </w:pPr>
      <w:r>
        <w:t>Klijent homepage</w:t>
      </w:r>
    </w:p>
    <w:p w14:paraId="0B0CA32F" w14:textId="70FD26A3" w:rsidR="00082541" w:rsidRDefault="00082541" w:rsidP="00082541">
      <w:pPr>
        <w:pStyle w:val="DescriptionHeading2"/>
      </w:pPr>
      <w:r>
        <w:rPr>
          <w:noProof/>
        </w:rPr>
        <w:drawing>
          <wp:inline distT="0" distB="0" distL="0" distR="0" wp14:anchorId="0B7BAD41" wp14:editId="51CE0738">
            <wp:extent cx="5638800" cy="3677164"/>
            <wp:effectExtent l="0" t="0" r="0" b="0"/>
            <wp:docPr id="61" name="Slika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643245" cy="3680062"/>
                    </a:xfrm>
                    <a:prstGeom prst="rect">
                      <a:avLst/>
                    </a:prstGeom>
                    <a:noFill/>
                    <a:ln>
                      <a:noFill/>
                    </a:ln>
                  </pic:spPr>
                </pic:pic>
              </a:graphicData>
            </a:graphic>
          </wp:inline>
        </w:drawing>
      </w:r>
    </w:p>
    <w:p w14:paraId="3AC01C66" w14:textId="77777777" w:rsidR="00082541" w:rsidRDefault="00082541" w:rsidP="00082541">
      <w:pPr>
        <w:pStyle w:val="DescriptionHeading2"/>
      </w:pPr>
    </w:p>
    <w:p w14:paraId="26A06EED" w14:textId="12856844" w:rsidR="00082541" w:rsidRDefault="00413AE1" w:rsidP="00082541">
      <w:pPr>
        <w:pStyle w:val="DescriptionHeading2"/>
      </w:pPr>
      <w:r>
        <w:t>Vršenje</w:t>
      </w:r>
      <w:r w:rsidR="00082541">
        <w:t xml:space="preserve"> uplat</w:t>
      </w:r>
      <w:r>
        <w:t>e</w:t>
      </w:r>
    </w:p>
    <w:p w14:paraId="20C70F55" w14:textId="67F7DBD6" w:rsidR="00082541" w:rsidRDefault="00082541" w:rsidP="00082541">
      <w:pPr>
        <w:pStyle w:val="DescriptionHeading2"/>
      </w:pPr>
      <w:r>
        <w:rPr>
          <w:noProof/>
        </w:rPr>
        <w:drawing>
          <wp:inline distT="0" distB="0" distL="0" distR="0" wp14:anchorId="11A82E9D" wp14:editId="704D5F85">
            <wp:extent cx="4290060" cy="3810000"/>
            <wp:effectExtent l="0" t="0" r="0" b="0"/>
            <wp:docPr id="60" name="Slika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290060" cy="3810000"/>
                    </a:xfrm>
                    <a:prstGeom prst="rect">
                      <a:avLst/>
                    </a:prstGeom>
                    <a:noFill/>
                    <a:ln>
                      <a:noFill/>
                    </a:ln>
                  </pic:spPr>
                </pic:pic>
              </a:graphicData>
            </a:graphic>
          </wp:inline>
        </w:drawing>
      </w:r>
    </w:p>
    <w:p w14:paraId="2AB9A18C" w14:textId="6B3B6800" w:rsidR="00082541" w:rsidRDefault="00082541" w:rsidP="00082541">
      <w:pPr>
        <w:pStyle w:val="DescriptionHeading2"/>
      </w:pPr>
    </w:p>
    <w:p w14:paraId="6111B0F9" w14:textId="23CA0C88" w:rsidR="00082541" w:rsidRDefault="00082541" w:rsidP="00082541">
      <w:pPr>
        <w:pStyle w:val="DescriptionHeading2"/>
      </w:pPr>
      <w:r>
        <w:t>Konverzija deviza</w:t>
      </w:r>
    </w:p>
    <w:p w14:paraId="5715C44B" w14:textId="194F85A4" w:rsidR="00082541" w:rsidRDefault="00082541" w:rsidP="00082541">
      <w:pPr>
        <w:pStyle w:val="DescriptionHeading2"/>
      </w:pPr>
      <w:r>
        <w:rPr>
          <w:noProof/>
        </w:rPr>
        <w:drawing>
          <wp:inline distT="0" distB="0" distL="0" distR="0" wp14:anchorId="6315FEA4" wp14:editId="13B35803">
            <wp:extent cx="4290060" cy="3810000"/>
            <wp:effectExtent l="0" t="0" r="0" b="0"/>
            <wp:docPr id="62" name="Slika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290060" cy="3810000"/>
                    </a:xfrm>
                    <a:prstGeom prst="rect">
                      <a:avLst/>
                    </a:prstGeom>
                    <a:noFill/>
                    <a:ln>
                      <a:noFill/>
                    </a:ln>
                  </pic:spPr>
                </pic:pic>
              </a:graphicData>
            </a:graphic>
          </wp:inline>
        </w:drawing>
      </w:r>
    </w:p>
    <w:p w14:paraId="1AC69BF4" w14:textId="150FD351" w:rsidR="00082541" w:rsidRDefault="00082541" w:rsidP="00082541">
      <w:pPr>
        <w:pStyle w:val="DescriptionHeading2"/>
      </w:pPr>
    </w:p>
    <w:p w14:paraId="1B2A991A" w14:textId="1971DADE" w:rsidR="00082541" w:rsidRDefault="00413AE1" w:rsidP="00082541">
      <w:pPr>
        <w:pStyle w:val="DescriptionHeading2"/>
      </w:pPr>
      <w:r>
        <w:t>Prikaz profila</w:t>
      </w:r>
      <w:r w:rsidR="00082541">
        <w:rPr>
          <w:noProof/>
        </w:rPr>
        <w:drawing>
          <wp:inline distT="0" distB="0" distL="0" distR="0" wp14:anchorId="4A76E70B" wp14:editId="0AA3D686">
            <wp:extent cx="5935980" cy="3497580"/>
            <wp:effectExtent l="0" t="0" r="7620" b="7620"/>
            <wp:docPr id="63" name="Slika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35980" cy="3497580"/>
                    </a:xfrm>
                    <a:prstGeom prst="rect">
                      <a:avLst/>
                    </a:prstGeom>
                    <a:noFill/>
                    <a:ln>
                      <a:noFill/>
                    </a:ln>
                  </pic:spPr>
                </pic:pic>
              </a:graphicData>
            </a:graphic>
          </wp:inline>
        </w:drawing>
      </w:r>
    </w:p>
    <w:p w14:paraId="6A252EEA" w14:textId="4BE80E3D" w:rsidR="00082541" w:rsidRDefault="00082541" w:rsidP="00082541">
      <w:pPr>
        <w:pStyle w:val="DescriptionHeading2"/>
      </w:pPr>
    </w:p>
    <w:p w14:paraId="20771FD7" w14:textId="150D413E" w:rsidR="00082541" w:rsidRDefault="00082541" w:rsidP="00082541">
      <w:pPr>
        <w:pStyle w:val="DescriptionHeading2"/>
      </w:pPr>
    </w:p>
    <w:p w14:paraId="388C9B99" w14:textId="053A1FA4" w:rsidR="00082541" w:rsidRDefault="00082541" w:rsidP="00082541">
      <w:pPr>
        <w:pStyle w:val="DescriptionHeading2"/>
      </w:pPr>
    </w:p>
    <w:p w14:paraId="7BE9224E" w14:textId="77777777" w:rsidR="00082541" w:rsidRDefault="00082541" w:rsidP="00082541">
      <w:pPr>
        <w:pStyle w:val="DescriptionHeading2"/>
      </w:pPr>
    </w:p>
    <w:p w14:paraId="21DC8F00" w14:textId="7FEAD5BF" w:rsidR="00082541" w:rsidRDefault="00413AE1" w:rsidP="00082541">
      <w:pPr>
        <w:pStyle w:val="DescriptionHeading2"/>
      </w:pPr>
      <w:r>
        <w:t>Slanje z</w:t>
      </w:r>
      <w:r w:rsidR="00082541">
        <w:t>ahtjev</w:t>
      </w:r>
      <w:r>
        <w:t>a</w:t>
      </w:r>
      <w:r w:rsidR="00082541">
        <w:t xml:space="preserve"> za kredit</w:t>
      </w:r>
    </w:p>
    <w:p w14:paraId="64DA90CF" w14:textId="66E1F7DF" w:rsidR="00082541" w:rsidRDefault="00082541" w:rsidP="00082541">
      <w:pPr>
        <w:pStyle w:val="DescriptionHeading2"/>
      </w:pPr>
      <w:r>
        <w:rPr>
          <w:noProof/>
        </w:rPr>
        <w:drawing>
          <wp:inline distT="0" distB="0" distL="0" distR="0" wp14:anchorId="276865C9" wp14:editId="55945E13">
            <wp:extent cx="3818153" cy="3390900"/>
            <wp:effectExtent l="0" t="0" r="0" b="0"/>
            <wp:docPr id="64" name="Slika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822703" cy="3394941"/>
                    </a:xfrm>
                    <a:prstGeom prst="rect">
                      <a:avLst/>
                    </a:prstGeom>
                    <a:noFill/>
                    <a:ln>
                      <a:noFill/>
                    </a:ln>
                  </pic:spPr>
                </pic:pic>
              </a:graphicData>
            </a:graphic>
          </wp:inline>
        </w:drawing>
      </w:r>
    </w:p>
    <w:p w14:paraId="7ED3038A" w14:textId="7DE3FF6D" w:rsidR="00082541" w:rsidRDefault="00082541" w:rsidP="00082541">
      <w:pPr>
        <w:pStyle w:val="DescriptionHeading2"/>
      </w:pPr>
    </w:p>
    <w:p w14:paraId="2ECAF85A" w14:textId="36AED709" w:rsidR="00413AE1" w:rsidRDefault="00413AE1" w:rsidP="00082541">
      <w:pPr>
        <w:pStyle w:val="DescriptionHeading2"/>
      </w:pPr>
    </w:p>
    <w:p w14:paraId="6C7C5753" w14:textId="792EE9EF" w:rsidR="00413AE1" w:rsidRDefault="00413AE1" w:rsidP="00082541">
      <w:pPr>
        <w:pStyle w:val="DescriptionHeading2"/>
      </w:pPr>
    </w:p>
    <w:p w14:paraId="17D16D7D" w14:textId="77777777" w:rsidR="00413AE1" w:rsidRDefault="00413AE1" w:rsidP="00082541">
      <w:pPr>
        <w:pStyle w:val="DescriptionHeading2"/>
      </w:pPr>
    </w:p>
    <w:p w14:paraId="7930A35B" w14:textId="78E1108E" w:rsidR="00413AE1" w:rsidRDefault="00413AE1" w:rsidP="00413AE1">
      <w:pPr>
        <w:pStyle w:val="Naslov4"/>
      </w:pPr>
      <w:r>
        <w:t>Administrator</w:t>
      </w:r>
    </w:p>
    <w:p w14:paraId="6D450534" w14:textId="0BE59235" w:rsidR="00413AE1" w:rsidRDefault="00413AE1" w:rsidP="00413AE1"/>
    <w:p w14:paraId="0126A78A" w14:textId="25A2CAEA" w:rsidR="00413AE1" w:rsidRDefault="00413AE1" w:rsidP="00413AE1">
      <w:pPr>
        <w:pStyle w:val="DescriptionHeading2"/>
      </w:pPr>
      <w:r>
        <w:t>Homepage</w:t>
      </w:r>
    </w:p>
    <w:p w14:paraId="714F3039" w14:textId="360311BB" w:rsidR="00413AE1" w:rsidRDefault="00413AE1" w:rsidP="00413AE1">
      <w:pPr>
        <w:pStyle w:val="DescriptionHeading2"/>
      </w:pPr>
      <w:r>
        <w:rPr>
          <w:noProof/>
        </w:rPr>
        <w:drawing>
          <wp:inline distT="0" distB="0" distL="0" distR="0" wp14:anchorId="059BFBE8" wp14:editId="2AB67DC1">
            <wp:extent cx="5173980" cy="3374045"/>
            <wp:effectExtent l="0" t="0" r="7620" b="0"/>
            <wp:docPr id="66" name="Slika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183315" cy="3380133"/>
                    </a:xfrm>
                    <a:prstGeom prst="rect">
                      <a:avLst/>
                    </a:prstGeom>
                    <a:noFill/>
                    <a:ln>
                      <a:noFill/>
                    </a:ln>
                  </pic:spPr>
                </pic:pic>
              </a:graphicData>
            </a:graphic>
          </wp:inline>
        </w:drawing>
      </w:r>
    </w:p>
    <w:p w14:paraId="2ECC0AC0" w14:textId="46D7AF75" w:rsidR="00413AE1" w:rsidRDefault="00413AE1" w:rsidP="00413AE1">
      <w:pPr>
        <w:pStyle w:val="DescriptionHeading2"/>
      </w:pPr>
    </w:p>
    <w:p w14:paraId="5B7301B4" w14:textId="66154D4D" w:rsidR="00413AE1" w:rsidRDefault="00413AE1" w:rsidP="00413AE1">
      <w:pPr>
        <w:pStyle w:val="DescriptionHeading2"/>
      </w:pPr>
    </w:p>
    <w:p w14:paraId="668FD36C" w14:textId="3D01E06E" w:rsidR="00413AE1" w:rsidRDefault="00413AE1" w:rsidP="00413AE1">
      <w:pPr>
        <w:pStyle w:val="DescriptionHeading2"/>
      </w:pPr>
      <w:r>
        <w:t xml:space="preserve">Mijenjanje </w:t>
      </w:r>
      <w:r>
        <w:t>filijale/bankomata</w:t>
      </w:r>
    </w:p>
    <w:p w14:paraId="2C4ECE34" w14:textId="45967BE3" w:rsidR="00413AE1" w:rsidRDefault="00413AE1" w:rsidP="00413AE1">
      <w:pPr>
        <w:pStyle w:val="DescriptionHeading2"/>
      </w:pPr>
      <w:r>
        <w:rPr>
          <w:noProof/>
        </w:rPr>
        <w:drawing>
          <wp:inline distT="0" distB="0" distL="0" distR="0" wp14:anchorId="36D0FA10" wp14:editId="6795A770">
            <wp:extent cx="4290060" cy="3810000"/>
            <wp:effectExtent l="0" t="0" r="0" b="0"/>
            <wp:docPr id="67" name="Slika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290060" cy="3810000"/>
                    </a:xfrm>
                    <a:prstGeom prst="rect">
                      <a:avLst/>
                    </a:prstGeom>
                    <a:noFill/>
                    <a:ln>
                      <a:noFill/>
                    </a:ln>
                  </pic:spPr>
                </pic:pic>
              </a:graphicData>
            </a:graphic>
          </wp:inline>
        </w:drawing>
      </w:r>
    </w:p>
    <w:p w14:paraId="391B86B6" w14:textId="2F25E4C7" w:rsidR="00413AE1" w:rsidRDefault="00413AE1" w:rsidP="00413AE1">
      <w:pPr>
        <w:pStyle w:val="DescriptionHeading2"/>
      </w:pPr>
    </w:p>
    <w:p w14:paraId="5BC67857" w14:textId="1C918C42" w:rsidR="00413AE1" w:rsidRDefault="00413AE1" w:rsidP="00413AE1">
      <w:pPr>
        <w:pStyle w:val="DescriptionHeading2"/>
      </w:pPr>
      <w:r>
        <w:t>Mijenjanje novosti</w:t>
      </w:r>
    </w:p>
    <w:p w14:paraId="7B726316" w14:textId="23FA5B74" w:rsidR="00413AE1" w:rsidRDefault="00413AE1" w:rsidP="00413AE1">
      <w:pPr>
        <w:pStyle w:val="DescriptionHeading2"/>
      </w:pPr>
      <w:r>
        <w:rPr>
          <w:noProof/>
        </w:rPr>
        <w:drawing>
          <wp:inline distT="0" distB="0" distL="0" distR="0" wp14:anchorId="0668688D" wp14:editId="6710F63A">
            <wp:extent cx="4290060" cy="3810000"/>
            <wp:effectExtent l="0" t="0" r="0" b="0"/>
            <wp:docPr id="68" name="Slika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290060" cy="3810000"/>
                    </a:xfrm>
                    <a:prstGeom prst="rect">
                      <a:avLst/>
                    </a:prstGeom>
                    <a:noFill/>
                    <a:ln>
                      <a:noFill/>
                    </a:ln>
                  </pic:spPr>
                </pic:pic>
              </a:graphicData>
            </a:graphic>
          </wp:inline>
        </w:drawing>
      </w:r>
    </w:p>
    <w:p w14:paraId="56932644" w14:textId="46C347CF" w:rsidR="00413AE1" w:rsidRDefault="00413AE1" w:rsidP="00413AE1">
      <w:pPr>
        <w:pStyle w:val="DescriptionHeading2"/>
      </w:pPr>
    </w:p>
    <w:p w14:paraId="4CA6A338" w14:textId="2FD07F13" w:rsidR="00413AE1" w:rsidRDefault="00413AE1" w:rsidP="00413AE1">
      <w:pPr>
        <w:pStyle w:val="DescriptionHeading2"/>
      </w:pPr>
    </w:p>
    <w:p w14:paraId="6CA7CCAC" w14:textId="7C63DB57" w:rsidR="00413AE1" w:rsidRDefault="00413AE1" w:rsidP="00413AE1">
      <w:pPr>
        <w:pStyle w:val="DescriptionHeading2"/>
      </w:pPr>
    </w:p>
    <w:p w14:paraId="1DE2985C" w14:textId="4E3C228B" w:rsidR="00413AE1" w:rsidRDefault="00413AE1" w:rsidP="00413AE1">
      <w:pPr>
        <w:pStyle w:val="DescriptionHeading2"/>
      </w:pPr>
      <w:r>
        <w:t>Dodavanje filijale/bankomata</w:t>
      </w:r>
    </w:p>
    <w:p w14:paraId="3747082D" w14:textId="28679163" w:rsidR="00413AE1" w:rsidRDefault="00413AE1" w:rsidP="00413AE1">
      <w:pPr>
        <w:pStyle w:val="DescriptionHeading2"/>
      </w:pPr>
      <w:r>
        <w:rPr>
          <w:noProof/>
        </w:rPr>
        <w:drawing>
          <wp:inline distT="0" distB="0" distL="0" distR="0" wp14:anchorId="79AF0BDF" wp14:editId="7082CDB0">
            <wp:extent cx="4290060" cy="3810000"/>
            <wp:effectExtent l="0" t="0" r="0" b="0"/>
            <wp:docPr id="69" name="Slika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290060" cy="3810000"/>
                    </a:xfrm>
                    <a:prstGeom prst="rect">
                      <a:avLst/>
                    </a:prstGeom>
                    <a:noFill/>
                    <a:ln>
                      <a:noFill/>
                    </a:ln>
                  </pic:spPr>
                </pic:pic>
              </a:graphicData>
            </a:graphic>
          </wp:inline>
        </w:drawing>
      </w:r>
    </w:p>
    <w:p w14:paraId="28413FF5" w14:textId="74061BBD" w:rsidR="00413AE1" w:rsidRDefault="00413AE1" w:rsidP="00413AE1">
      <w:pPr>
        <w:pStyle w:val="DescriptionHeading2"/>
      </w:pPr>
    </w:p>
    <w:p w14:paraId="29631B6C" w14:textId="2A57CA59" w:rsidR="00413AE1" w:rsidRDefault="00413AE1" w:rsidP="00413AE1">
      <w:pPr>
        <w:pStyle w:val="DescriptionHeading2"/>
      </w:pPr>
      <w:r>
        <w:t>Dodavanje novosti</w:t>
      </w:r>
    </w:p>
    <w:p w14:paraId="04FA8DFB" w14:textId="16620B0F" w:rsidR="00413AE1" w:rsidRDefault="00413AE1" w:rsidP="00413AE1">
      <w:pPr>
        <w:pStyle w:val="DescriptionHeading2"/>
      </w:pPr>
      <w:r>
        <w:rPr>
          <w:noProof/>
        </w:rPr>
        <w:drawing>
          <wp:inline distT="0" distB="0" distL="0" distR="0" wp14:anchorId="0A063BF6" wp14:editId="7C98188F">
            <wp:extent cx="4290060" cy="3810000"/>
            <wp:effectExtent l="0" t="0" r="0" b="0"/>
            <wp:docPr id="70" name="Slika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290060" cy="3810000"/>
                    </a:xfrm>
                    <a:prstGeom prst="rect">
                      <a:avLst/>
                    </a:prstGeom>
                    <a:noFill/>
                    <a:ln>
                      <a:noFill/>
                    </a:ln>
                  </pic:spPr>
                </pic:pic>
              </a:graphicData>
            </a:graphic>
          </wp:inline>
        </w:drawing>
      </w:r>
    </w:p>
    <w:p w14:paraId="4A4EF49F" w14:textId="68DC7578" w:rsidR="00413AE1" w:rsidRDefault="00413AE1" w:rsidP="00413AE1">
      <w:pPr>
        <w:pStyle w:val="DescriptionHeading2"/>
      </w:pPr>
    </w:p>
    <w:p w14:paraId="6C93621F" w14:textId="6D281DD2" w:rsidR="00413AE1" w:rsidRDefault="00413AE1" w:rsidP="00413AE1">
      <w:pPr>
        <w:pStyle w:val="DescriptionHeading2"/>
      </w:pPr>
    </w:p>
    <w:p w14:paraId="370CE41F" w14:textId="04984338" w:rsidR="00413AE1" w:rsidRDefault="00413AE1" w:rsidP="00413AE1">
      <w:pPr>
        <w:pStyle w:val="DescriptionHeading2"/>
      </w:pPr>
    </w:p>
    <w:p w14:paraId="60577988" w14:textId="5322C1F5" w:rsidR="00413AE1" w:rsidRDefault="00413AE1" w:rsidP="00413AE1">
      <w:pPr>
        <w:pStyle w:val="DescriptionHeading2"/>
      </w:pPr>
      <w:r>
        <w:t>Dodavanje bakara</w:t>
      </w:r>
    </w:p>
    <w:p w14:paraId="7777A9DE" w14:textId="639CCEDE" w:rsidR="00413AE1" w:rsidRDefault="00413AE1" w:rsidP="00413AE1">
      <w:pPr>
        <w:pStyle w:val="DescriptionHeading2"/>
      </w:pPr>
      <w:r>
        <w:rPr>
          <w:noProof/>
        </w:rPr>
        <w:drawing>
          <wp:inline distT="0" distB="0" distL="0" distR="0" wp14:anchorId="45F4F760" wp14:editId="12EE8624">
            <wp:extent cx="4290060" cy="3810000"/>
            <wp:effectExtent l="0" t="0" r="0" b="0"/>
            <wp:docPr id="71" name="Slika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290060" cy="3810000"/>
                    </a:xfrm>
                    <a:prstGeom prst="rect">
                      <a:avLst/>
                    </a:prstGeom>
                    <a:noFill/>
                    <a:ln>
                      <a:noFill/>
                    </a:ln>
                  </pic:spPr>
                </pic:pic>
              </a:graphicData>
            </a:graphic>
          </wp:inline>
        </w:drawing>
      </w:r>
    </w:p>
    <w:p w14:paraId="223F88BD" w14:textId="11B918E8" w:rsidR="00413AE1" w:rsidRDefault="00413AE1" w:rsidP="00413AE1">
      <w:pPr>
        <w:pStyle w:val="DescriptionHeading2"/>
      </w:pPr>
    </w:p>
    <w:p w14:paraId="4FB2EC96" w14:textId="1808EC86" w:rsidR="00413AE1" w:rsidRDefault="00413AE1" w:rsidP="00413AE1">
      <w:pPr>
        <w:pStyle w:val="DescriptionHeading2"/>
      </w:pPr>
      <w:r>
        <w:t>Lista transakcija</w:t>
      </w:r>
    </w:p>
    <w:p w14:paraId="29668F3F" w14:textId="6575AB89" w:rsidR="00413AE1" w:rsidRDefault="00413AE1" w:rsidP="00413AE1">
      <w:pPr>
        <w:pStyle w:val="DescriptionHeading2"/>
      </w:pPr>
      <w:r>
        <w:rPr>
          <w:noProof/>
        </w:rPr>
        <w:drawing>
          <wp:inline distT="0" distB="0" distL="0" distR="0" wp14:anchorId="5A2ECDF7" wp14:editId="28F72F0F">
            <wp:extent cx="5935980" cy="3870960"/>
            <wp:effectExtent l="0" t="0" r="7620" b="0"/>
            <wp:docPr id="72" name="Slika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35980" cy="3870960"/>
                    </a:xfrm>
                    <a:prstGeom prst="rect">
                      <a:avLst/>
                    </a:prstGeom>
                    <a:noFill/>
                    <a:ln>
                      <a:noFill/>
                    </a:ln>
                  </pic:spPr>
                </pic:pic>
              </a:graphicData>
            </a:graphic>
          </wp:inline>
        </w:drawing>
      </w:r>
    </w:p>
    <w:p w14:paraId="6E429EE1" w14:textId="3A3EC6EA" w:rsidR="00413AE1" w:rsidRDefault="00413AE1" w:rsidP="00413AE1">
      <w:pPr>
        <w:pStyle w:val="DescriptionHeading2"/>
      </w:pPr>
    </w:p>
    <w:p w14:paraId="1561CC1D" w14:textId="63E0247D" w:rsidR="00413AE1" w:rsidRDefault="00413AE1" w:rsidP="00413AE1">
      <w:pPr>
        <w:pStyle w:val="DescriptionHeading2"/>
      </w:pPr>
    </w:p>
    <w:p w14:paraId="28E4B2D7" w14:textId="55D29491" w:rsidR="00413AE1" w:rsidRDefault="00413AE1" w:rsidP="00413AE1">
      <w:pPr>
        <w:pStyle w:val="DescriptionHeading2"/>
      </w:pPr>
      <w:r>
        <w:t>Lista računa</w:t>
      </w:r>
    </w:p>
    <w:p w14:paraId="0A9A5885" w14:textId="6BDB3133" w:rsidR="00413AE1" w:rsidRDefault="00413AE1" w:rsidP="00413AE1">
      <w:pPr>
        <w:pStyle w:val="DescriptionHeading2"/>
      </w:pPr>
      <w:r>
        <w:rPr>
          <w:noProof/>
        </w:rPr>
        <w:drawing>
          <wp:inline distT="0" distB="0" distL="0" distR="0" wp14:anchorId="15AFCF71" wp14:editId="2B6CBC9E">
            <wp:extent cx="5715000" cy="4101009"/>
            <wp:effectExtent l="0" t="0" r="0" b="0"/>
            <wp:docPr id="73" name="Slika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22107" cy="4106109"/>
                    </a:xfrm>
                    <a:prstGeom prst="rect">
                      <a:avLst/>
                    </a:prstGeom>
                    <a:noFill/>
                    <a:ln>
                      <a:noFill/>
                    </a:ln>
                  </pic:spPr>
                </pic:pic>
              </a:graphicData>
            </a:graphic>
          </wp:inline>
        </w:drawing>
      </w:r>
    </w:p>
    <w:p w14:paraId="52FB63CB" w14:textId="59AE3AF0" w:rsidR="00413AE1" w:rsidRDefault="00413AE1" w:rsidP="00413AE1">
      <w:pPr>
        <w:pStyle w:val="DescriptionHeading2"/>
      </w:pPr>
    </w:p>
    <w:p w14:paraId="0C17E4FA" w14:textId="058CCA2D" w:rsidR="00413AE1" w:rsidRDefault="00413AE1" w:rsidP="00413AE1">
      <w:pPr>
        <w:pStyle w:val="DescriptionHeading2"/>
      </w:pPr>
      <w:r>
        <w:t>Lista novosti</w:t>
      </w:r>
      <w:r>
        <w:rPr>
          <w:noProof/>
        </w:rPr>
        <w:drawing>
          <wp:inline distT="0" distB="0" distL="0" distR="0" wp14:anchorId="46440AA5" wp14:editId="450DAA9D">
            <wp:extent cx="5795760" cy="3779520"/>
            <wp:effectExtent l="0" t="0" r="0" b="0"/>
            <wp:docPr id="74" name="Slika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803555" cy="3784603"/>
                    </a:xfrm>
                    <a:prstGeom prst="rect">
                      <a:avLst/>
                    </a:prstGeom>
                    <a:noFill/>
                    <a:ln>
                      <a:noFill/>
                    </a:ln>
                  </pic:spPr>
                </pic:pic>
              </a:graphicData>
            </a:graphic>
          </wp:inline>
        </w:drawing>
      </w:r>
    </w:p>
    <w:p w14:paraId="0534CC7C" w14:textId="43FCB0CC" w:rsidR="00413AE1" w:rsidRDefault="00413AE1" w:rsidP="00413AE1">
      <w:pPr>
        <w:pStyle w:val="DescriptionHeading2"/>
      </w:pPr>
    </w:p>
    <w:p w14:paraId="50176696" w14:textId="74E137B5" w:rsidR="00413AE1" w:rsidRDefault="00413AE1" w:rsidP="00413AE1">
      <w:pPr>
        <w:pStyle w:val="DescriptionHeading2"/>
      </w:pPr>
      <w:r>
        <w:t>Lista kredita</w:t>
      </w:r>
    </w:p>
    <w:p w14:paraId="7F230167" w14:textId="0BB193E9" w:rsidR="00413AE1" w:rsidRDefault="00413AE1" w:rsidP="00413AE1">
      <w:pPr>
        <w:pStyle w:val="DescriptionHeading2"/>
      </w:pPr>
      <w:r>
        <w:rPr>
          <w:noProof/>
        </w:rPr>
        <w:drawing>
          <wp:inline distT="0" distB="0" distL="0" distR="0" wp14:anchorId="7D98ED0E" wp14:editId="787CE8A8">
            <wp:extent cx="5935980" cy="3870960"/>
            <wp:effectExtent l="0" t="0" r="7620" b="0"/>
            <wp:docPr id="75" name="Slika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35980" cy="3870960"/>
                    </a:xfrm>
                    <a:prstGeom prst="rect">
                      <a:avLst/>
                    </a:prstGeom>
                    <a:noFill/>
                    <a:ln>
                      <a:noFill/>
                    </a:ln>
                  </pic:spPr>
                </pic:pic>
              </a:graphicData>
            </a:graphic>
          </wp:inline>
        </w:drawing>
      </w:r>
    </w:p>
    <w:p w14:paraId="368403C6" w14:textId="643CDCD4" w:rsidR="00413AE1" w:rsidRDefault="00413AE1" w:rsidP="00413AE1">
      <w:pPr>
        <w:pStyle w:val="DescriptionHeading2"/>
      </w:pPr>
    </w:p>
    <w:p w14:paraId="0DF08EC1" w14:textId="2427FFE9" w:rsidR="00413AE1" w:rsidRDefault="00413AE1" w:rsidP="00413AE1">
      <w:pPr>
        <w:pStyle w:val="DescriptionHeading2"/>
      </w:pPr>
      <w:r>
        <w:t>Lista klijenata</w:t>
      </w:r>
    </w:p>
    <w:p w14:paraId="2D91502F" w14:textId="25ED9CF5" w:rsidR="00413AE1" w:rsidRDefault="00413AE1" w:rsidP="00413AE1">
      <w:pPr>
        <w:pStyle w:val="DescriptionHeading2"/>
      </w:pPr>
      <w:r>
        <w:rPr>
          <w:noProof/>
        </w:rPr>
        <w:drawing>
          <wp:inline distT="0" distB="0" distL="0" distR="0" wp14:anchorId="14C70B2D" wp14:editId="08C04FCA">
            <wp:extent cx="5935980" cy="3870960"/>
            <wp:effectExtent l="0" t="0" r="7620" b="0"/>
            <wp:docPr id="76" name="Slika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35980" cy="3870960"/>
                    </a:xfrm>
                    <a:prstGeom prst="rect">
                      <a:avLst/>
                    </a:prstGeom>
                    <a:noFill/>
                    <a:ln>
                      <a:noFill/>
                    </a:ln>
                  </pic:spPr>
                </pic:pic>
              </a:graphicData>
            </a:graphic>
          </wp:inline>
        </w:drawing>
      </w:r>
    </w:p>
    <w:p w14:paraId="27AB22C5" w14:textId="2CF9FE81" w:rsidR="00413AE1" w:rsidRDefault="00413AE1" w:rsidP="00413AE1">
      <w:pPr>
        <w:pStyle w:val="DescriptionHeading2"/>
      </w:pPr>
    </w:p>
    <w:p w14:paraId="0DA55F6D" w14:textId="1C4A93CB" w:rsidR="00413AE1" w:rsidRDefault="00413AE1" w:rsidP="00413AE1">
      <w:pPr>
        <w:pStyle w:val="DescriptionHeading2"/>
      </w:pPr>
    </w:p>
    <w:p w14:paraId="74149940" w14:textId="79516287" w:rsidR="00413AE1" w:rsidRDefault="00413AE1" w:rsidP="00413AE1">
      <w:pPr>
        <w:pStyle w:val="DescriptionHeading2"/>
      </w:pPr>
      <w:r>
        <w:t>Lista bankara</w:t>
      </w:r>
    </w:p>
    <w:p w14:paraId="423DC134" w14:textId="37CC0369" w:rsidR="00413AE1" w:rsidRDefault="00413AE1" w:rsidP="00413AE1">
      <w:pPr>
        <w:pStyle w:val="DescriptionHeading2"/>
      </w:pPr>
      <w:r>
        <w:rPr>
          <w:noProof/>
        </w:rPr>
        <w:drawing>
          <wp:inline distT="0" distB="0" distL="0" distR="0" wp14:anchorId="1990DD07" wp14:editId="3B98F3D9">
            <wp:extent cx="5935980" cy="3870960"/>
            <wp:effectExtent l="0" t="0" r="7620" b="0"/>
            <wp:docPr id="77" name="Slika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35980" cy="3870960"/>
                    </a:xfrm>
                    <a:prstGeom prst="rect">
                      <a:avLst/>
                    </a:prstGeom>
                    <a:noFill/>
                    <a:ln>
                      <a:noFill/>
                    </a:ln>
                  </pic:spPr>
                </pic:pic>
              </a:graphicData>
            </a:graphic>
          </wp:inline>
        </w:drawing>
      </w:r>
    </w:p>
    <w:p w14:paraId="28ABA531" w14:textId="733E6E0E" w:rsidR="00413AE1" w:rsidRDefault="00413AE1" w:rsidP="00413AE1">
      <w:pPr>
        <w:pStyle w:val="DescriptionHeading2"/>
      </w:pPr>
    </w:p>
    <w:p w14:paraId="3D10FC08" w14:textId="77A7CAA2" w:rsidR="00413AE1" w:rsidRDefault="00413AE1" w:rsidP="00413AE1">
      <w:pPr>
        <w:pStyle w:val="DescriptionHeading2"/>
      </w:pPr>
      <w:r>
        <w:t>Lista filijala i bankomata</w:t>
      </w:r>
    </w:p>
    <w:p w14:paraId="7B158E9A" w14:textId="0A254A06" w:rsidR="00413AE1" w:rsidRPr="00413AE1" w:rsidRDefault="00413AE1" w:rsidP="00413AE1">
      <w:pPr>
        <w:pStyle w:val="DescriptionHeading2"/>
      </w:pPr>
      <w:r>
        <w:rPr>
          <w:noProof/>
        </w:rPr>
        <w:drawing>
          <wp:inline distT="0" distB="0" distL="0" distR="0" wp14:anchorId="1DDE062C" wp14:editId="64FAF210">
            <wp:extent cx="5935980" cy="3870960"/>
            <wp:effectExtent l="0" t="0" r="7620" b="0"/>
            <wp:docPr id="78" name="Slika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35980" cy="3870960"/>
                    </a:xfrm>
                    <a:prstGeom prst="rect">
                      <a:avLst/>
                    </a:prstGeom>
                    <a:noFill/>
                    <a:ln>
                      <a:noFill/>
                    </a:ln>
                  </pic:spPr>
                </pic:pic>
              </a:graphicData>
            </a:graphic>
          </wp:inline>
        </w:drawing>
      </w:r>
    </w:p>
    <w:sectPr w:rsidR="00413AE1" w:rsidRPr="00413AE1" w:rsidSect="009849F5">
      <w:headerReference w:type="default" r:id="rId75"/>
      <w:footerReference w:type="even" r:id="rId76"/>
      <w:footerReference w:type="default" r:id="rId77"/>
      <w:footerReference w:type="first" r:id="rId78"/>
      <w:pgSz w:w="12240" w:h="15840" w:code="1"/>
      <w:pgMar w:top="720" w:right="1440" w:bottom="720" w:left="1440"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3983971" w14:textId="77777777" w:rsidR="00B74A0D" w:rsidRDefault="00B74A0D" w:rsidP="009849F5">
      <w:r>
        <w:separator/>
      </w:r>
    </w:p>
  </w:endnote>
  <w:endnote w:type="continuationSeparator" w:id="0">
    <w:p w14:paraId="256E1485" w14:textId="77777777" w:rsidR="00B74A0D" w:rsidRDefault="00B74A0D" w:rsidP="009849F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Franklin Gothic Medium">
    <w:panose1 w:val="020B0603020102020204"/>
    <w:charset w:val="00"/>
    <w:family w:val="swiss"/>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4000ACFF" w:usb2="00000001" w:usb3="00000000" w:csb0="000001FF" w:csb1="00000000"/>
  </w:font>
  <w:font w:name="Menlo">
    <w:altName w:val="DokChampa"/>
    <w:charset w:val="00"/>
    <w:family w:val="modern"/>
    <w:pitch w:val="fixed"/>
    <w:sig w:usb0="E60022FF" w:usb1="D200F9FB" w:usb2="02000028" w:usb3="00000000" w:csb0="000001DF" w:csb1="00000000"/>
  </w:font>
  <w:font w:name="Gill Sans MT">
    <w:panose1 w:val="020B0502020104020203"/>
    <w:charset w:val="00"/>
    <w:family w:val="swiss"/>
    <w:pitch w:val="variable"/>
    <w:sig w:usb0="00000007" w:usb1="00000000" w:usb2="00000000" w:usb3="00000000" w:csb0="0000000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Brojstranice"/>
      </w:rPr>
      <w:id w:val="-1361498569"/>
      <w:docPartObj>
        <w:docPartGallery w:val="Page Numbers (Bottom of Page)"/>
        <w:docPartUnique/>
      </w:docPartObj>
    </w:sdtPr>
    <w:sdtContent>
      <w:p w14:paraId="2F8A4140" w14:textId="77777777" w:rsidR="00B74A0D" w:rsidRDefault="00B74A0D" w:rsidP="00B74A0D">
        <w:pPr>
          <w:pStyle w:val="Podnoje"/>
          <w:framePr w:wrap="none" w:vAnchor="text" w:hAnchor="margin" w:xAlign="center" w:y="1"/>
          <w:rPr>
            <w:rStyle w:val="Brojstranice"/>
          </w:rPr>
        </w:pPr>
        <w:r>
          <w:rPr>
            <w:rStyle w:val="Brojstranice"/>
          </w:rPr>
          <w:fldChar w:fldCharType="begin"/>
        </w:r>
        <w:r>
          <w:rPr>
            <w:rStyle w:val="Brojstranice"/>
          </w:rPr>
          <w:instrText xml:space="preserve"> PAGE </w:instrText>
        </w:r>
        <w:r>
          <w:rPr>
            <w:rStyle w:val="Brojstranice"/>
          </w:rPr>
          <w:fldChar w:fldCharType="end"/>
        </w:r>
      </w:p>
    </w:sdtContent>
  </w:sdt>
  <w:p w14:paraId="65F5F523" w14:textId="77777777" w:rsidR="00B74A0D" w:rsidRDefault="00B74A0D">
    <w:pPr>
      <w:pStyle w:val="Podnoj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Brojstranice"/>
      </w:rPr>
      <w:id w:val="1260028878"/>
      <w:docPartObj>
        <w:docPartGallery w:val="Page Numbers (Bottom of Page)"/>
        <w:docPartUnique/>
      </w:docPartObj>
    </w:sdtPr>
    <w:sdtContent>
      <w:p w14:paraId="10FDDA58" w14:textId="77777777" w:rsidR="00B74A0D" w:rsidRDefault="00B74A0D" w:rsidP="00B74A0D">
        <w:pPr>
          <w:pStyle w:val="Podnoje"/>
          <w:framePr w:wrap="none" w:vAnchor="text" w:hAnchor="margin" w:xAlign="center" w:y="1"/>
          <w:rPr>
            <w:rStyle w:val="Brojstranice"/>
          </w:rPr>
        </w:pPr>
        <w:r>
          <w:rPr>
            <w:rStyle w:val="Brojstranice"/>
          </w:rPr>
          <w:fldChar w:fldCharType="begin"/>
        </w:r>
        <w:r>
          <w:rPr>
            <w:rStyle w:val="Brojstranice"/>
          </w:rPr>
          <w:instrText xml:space="preserve"> PAGE </w:instrText>
        </w:r>
        <w:r>
          <w:rPr>
            <w:rStyle w:val="Brojstranice"/>
          </w:rPr>
          <w:fldChar w:fldCharType="separate"/>
        </w:r>
        <w:r>
          <w:rPr>
            <w:rStyle w:val="Brojstranice"/>
            <w:noProof/>
          </w:rPr>
          <w:t>2</w:t>
        </w:r>
        <w:r>
          <w:rPr>
            <w:rStyle w:val="Brojstranice"/>
          </w:rPr>
          <w:fldChar w:fldCharType="end"/>
        </w:r>
      </w:p>
    </w:sdtContent>
  </w:sdt>
  <w:p w14:paraId="75AE2686" w14:textId="77777777" w:rsidR="00B74A0D" w:rsidRDefault="00B74A0D">
    <w:pPr>
      <w:pStyle w:val="Podnoj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21CDC9B" w14:textId="77777777" w:rsidR="00B74A0D" w:rsidRDefault="00B74A0D" w:rsidP="00B74A0D">
    <w:pPr>
      <w:pStyle w:val="Podnoje"/>
      <w:framePr w:wrap="none" w:vAnchor="text" w:hAnchor="margin" w:xAlign="center" w:y="1"/>
      <w:rPr>
        <w:rStyle w:val="Brojstranice"/>
      </w:rPr>
    </w:pPr>
  </w:p>
  <w:p w14:paraId="1847E4CD" w14:textId="77777777" w:rsidR="00B74A0D" w:rsidRPr="009849F5" w:rsidRDefault="00B74A0D" w:rsidP="009849F5">
    <w:pPr>
      <w:pStyle w:val="Podnoje"/>
      <w:jc w:val="left"/>
      <w:rPr>
        <w:color w:val="FFFFFF" w:themeColor="background1"/>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DA849CF" w14:textId="77777777" w:rsidR="00B74A0D" w:rsidRDefault="00B74A0D" w:rsidP="009849F5">
      <w:r>
        <w:separator/>
      </w:r>
    </w:p>
  </w:footnote>
  <w:footnote w:type="continuationSeparator" w:id="0">
    <w:p w14:paraId="60F841ED" w14:textId="77777777" w:rsidR="00B74A0D" w:rsidRDefault="00B74A0D" w:rsidP="009849F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5B26529" w14:textId="77777777" w:rsidR="00B74A0D" w:rsidRPr="00E669D3" w:rsidRDefault="00B74A0D" w:rsidP="00E669D3">
    <w:pPr>
      <w:pStyle w:val="Zaglavlje"/>
    </w:pPr>
    <w:r w:rsidRPr="00E669D3">
      <w:t>Finalna dokumentacija modela</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3C564C"/>
    <w:multiLevelType w:val="hybridMultilevel"/>
    <w:tmpl w:val="FC4C7B10"/>
    <w:lvl w:ilvl="0" w:tplc="BBC6105C">
      <w:start w:val="1"/>
      <w:numFmt w:val="decimal"/>
      <w:lvlText w:val="%1."/>
      <w:lvlJc w:val="left"/>
      <w:pPr>
        <w:ind w:left="1069" w:hanging="360"/>
      </w:pPr>
      <w:rPr>
        <w:i w:val="0"/>
        <w:iCs w:val="0"/>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 w15:restartNumberingAfterBreak="0">
    <w:nsid w:val="0FA97146"/>
    <w:multiLevelType w:val="multilevel"/>
    <w:tmpl w:val="C8DE8FD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10B073F"/>
    <w:multiLevelType w:val="hybridMultilevel"/>
    <w:tmpl w:val="993AD154"/>
    <w:lvl w:ilvl="0" w:tplc="141A000F">
      <w:start w:val="1"/>
      <w:numFmt w:val="decimal"/>
      <w:lvlText w:val="%1."/>
      <w:lvlJc w:val="left"/>
      <w:pPr>
        <w:ind w:left="720" w:hanging="360"/>
      </w:pPr>
      <w:rPr>
        <w:rFonts w:hint="default"/>
      </w:rPr>
    </w:lvl>
    <w:lvl w:ilvl="1" w:tplc="141A0019" w:tentative="1">
      <w:start w:val="1"/>
      <w:numFmt w:val="lowerLetter"/>
      <w:lvlText w:val="%2."/>
      <w:lvlJc w:val="left"/>
      <w:pPr>
        <w:ind w:left="1440" w:hanging="360"/>
      </w:pPr>
    </w:lvl>
    <w:lvl w:ilvl="2" w:tplc="141A001B" w:tentative="1">
      <w:start w:val="1"/>
      <w:numFmt w:val="lowerRoman"/>
      <w:lvlText w:val="%3."/>
      <w:lvlJc w:val="right"/>
      <w:pPr>
        <w:ind w:left="2160" w:hanging="180"/>
      </w:pPr>
    </w:lvl>
    <w:lvl w:ilvl="3" w:tplc="141A000F" w:tentative="1">
      <w:start w:val="1"/>
      <w:numFmt w:val="decimal"/>
      <w:lvlText w:val="%4."/>
      <w:lvlJc w:val="left"/>
      <w:pPr>
        <w:ind w:left="2880" w:hanging="360"/>
      </w:pPr>
    </w:lvl>
    <w:lvl w:ilvl="4" w:tplc="141A0019" w:tentative="1">
      <w:start w:val="1"/>
      <w:numFmt w:val="lowerLetter"/>
      <w:lvlText w:val="%5."/>
      <w:lvlJc w:val="left"/>
      <w:pPr>
        <w:ind w:left="3600" w:hanging="360"/>
      </w:pPr>
    </w:lvl>
    <w:lvl w:ilvl="5" w:tplc="141A001B" w:tentative="1">
      <w:start w:val="1"/>
      <w:numFmt w:val="lowerRoman"/>
      <w:lvlText w:val="%6."/>
      <w:lvlJc w:val="right"/>
      <w:pPr>
        <w:ind w:left="4320" w:hanging="180"/>
      </w:pPr>
    </w:lvl>
    <w:lvl w:ilvl="6" w:tplc="141A000F" w:tentative="1">
      <w:start w:val="1"/>
      <w:numFmt w:val="decimal"/>
      <w:lvlText w:val="%7."/>
      <w:lvlJc w:val="left"/>
      <w:pPr>
        <w:ind w:left="5040" w:hanging="360"/>
      </w:pPr>
    </w:lvl>
    <w:lvl w:ilvl="7" w:tplc="141A0019" w:tentative="1">
      <w:start w:val="1"/>
      <w:numFmt w:val="lowerLetter"/>
      <w:lvlText w:val="%8."/>
      <w:lvlJc w:val="left"/>
      <w:pPr>
        <w:ind w:left="5760" w:hanging="360"/>
      </w:pPr>
    </w:lvl>
    <w:lvl w:ilvl="8" w:tplc="141A001B" w:tentative="1">
      <w:start w:val="1"/>
      <w:numFmt w:val="lowerRoman"/>
      <w:lvlText w:val="%9."/>
      <w:lvlJc w:val="right"/>
      <w:pPr>
        <w:ind w:left="6480" w:hanging="180"/>
      </w:pPr>
    </w:lvl>
  </w:abstractNum>
  <w:abstractNum w:abstractNumId="3" w15:restartNumberingAfterBreak="0">
    <w:nsid w:val="169745DF"/>
    <w:multiLevelType w:val="hybridMultilevel"/>
    <w:tmpl w:val="2A985A4E"/>
    <w:lvl w:ilvl="0" w:tplc="AA56555C">
      <w:numFmt w:val="bullet"/>
      <w:lvlText w:val="•"/>
      <w:lvlJc w:val="left"/>
      <w:pPr>
        <w:ind w:left="1080" w:hanging="720"/>
      </w:pPr>
      <w:rPr>
        <w:rFonts w:ascii="Arial" w:eastAsiaTheme="majorEastAsia" w:hAnsi="Arial" w:cs="Arial" w:hint="default"/>
      </w:rPr>
    </w:lvl>
    <w:lvl w:ilvl="1" w:tplc="141A0003" w:tentative="1">
      <w:start w:val="1"/>
      <w:numFmt w:val="bullet"/>
      <w:lvlText w:val="o"/>
      <w:lvlJc w:val="left"/>
      <w:pPr>
        <w:ind w:left="1440" w:hanging="360"/>
      </w:pPr>
      <w:rPr>
        <w:rFonts w:ascii="Courier New" w:hAnsi="Courier New" w:cs="Courier New" w:hint="default"/>
      </w:rPr>
    </w:lvl>
    <w:lvl w:ilvl="2" w:tplc="141A0005" w:tentative="1">
      <w:start w:val="1"/>
      <w:numFmt w:val="bullet"/>
      <w:lvlText w:val=""/>
      <w:lvlJc w:val="left"/>
      <w:pPr>
        <w:ind w:left="2160" w:hanging="360"/>
      </w:pPr>
      <w:rPr>
        <w:rFonts w:ascii="Wingdings" w:hAnsi="Wingdings" w:hint="default"/>
      </w:rPr>
    </w:lvl>
    <w:lvl w:ilvl="3" w:tplc="141A0001" w:tentative="1">
      <w:start w:val="1"/>
      <w:numFmt w:val="bullet"/>
      <w:lvlText w:val=""/>
      <w:lvlJc w:val="left"/>
      <w:pPr>
        <w:ind w:left="2880" w:hanging="360"/>
      </w:pPr>
      <w:rPr>
        <w:rFonts w:ascii="Symbol" w:hAnsi="Symbol" w:hint="default"/>
      </w:rPr>
    </w:lvl>
    <w:lvl w:ilvl="4" w:tplc="141A0003" w:tentative="1">
      <w:start w:val="1"/>
      <w:numFmt w:val="bullet"/>
      <w:lvlText w:val="o"/>
      <w:lvlJc w:val="left"/>
      <w:pPr>
        <w:ind w:left="3600" w:hanging="360"/>
      </w:pPr>
      <w:rPr>
        <w:rFonts w:ascii="Courier New" w:hAnsi="Courier New" w:cs="Courier New" w:hint="default"/>
      </w:rPr>
    </w:lvl>
    <w:lvl w:ilvl="5" w:tplc="141A0005" w:tentative="1">
      <w:start w:val="1"/>
      <w:numFmt w:val="bullet"/>
      <w:lvlText w:val=""/>
      <w:lvlJc w:val="left"/>
      <w:pPr>
        <w:ind w:left="4320" w:hanging="360"/>
      </w:pPr>
      <w:rPr>
        <w:rFonts w:ascii="Wingdings" w:hAnsi="Wingdings" w:hint="default"/>
      </w:rPr>
    </w:lvl>
    <w:lvl w:ilvl="6" w:tplc="141A0001" w:tentative="1">
      <w:start w:val="1"/>
      <w:numFmt w:val="bullet"/>
      <w:lvlText w:val=""/>
      <w:lvlJc w:val="left"/>
      <w:pPr>
        <w:ind w:left="5040" w:hanging="360"/>
      </w:pPr>
      <w:rPr>
        <w:rFonts w:ascii="Symbol" w:hAnsi="Symbol" w:hint="default"/>
      </w:rPr>
    </w:lvl>
    <w:lvl w:ilvl="7" w:tplc="141A0003" w:tentative="1">
      <w:start w:val="1"/>
      <w:numFmt w:val="bullet"/>
      <w:lvlText w:val="o"/>
      <w:lvlJc w:val="left"/>
      <w:pPr>
        <w:ind w:left="5760" w:hanging="360"/>
      </w:pPr>
      <w:rPr>
        <w:rFonts w:ascii="Courier New" w:hAnsi="Courier New" w:cs="Courier New" w:hint="default"/>
      </w:rPr>
    </w:lvl>
    <w:lvl w:ilvl="8" w:tplc="141A0005" w:tentative="1">
      <w:start w:val="1"/>
      <w:numFmt w:val="bullet"/>
      <w:lvlText w:val=""/>
      <w:lvlJc w:val="left"/>
      <w:pPr>
        <w:ind w:left="6480" w:hanging="360"/>
      </w:pPr>
      <w:rPr>
        <w:rFonts w:ascii="Wingdings" w:hAnsi="Wingdings" w:hint="default"/>
      </w:rPr>
    </w:lvl>
  </w:abstractNum>
  <w:abstractNum w:abstractNumId="4" w15:restartNumberingAfterBreak="0">
    <w:nsid w:val="183560AF"/>
    <w:multiLevelType w:val="hybridMultilevel"/>
    <w:tmpl w:val="B9EE842C"/>
    <w:lvl w:ilvl="0" w:tplc="141A0001">
      <w:start w:val="1"/>
      <w:numFmt w:val="bullet"/>
      <w:lvlText w:val=""/>
      <w:lvlJc w:val="left"/>
      <w:pPr>
        <w:ind w:left="720" w:hanging="360"/>
      </w:pPr>
      <w:rPr>
        <w:rFonts w:ascii="Symbol" w:hAnsi="Symbol" w:hint="default"/>
      </w:rPr>
    </w:lvl>
    <w:lvl w:ilvl="1" w:tplc="141A0003" w:tentative="1">
      <w:start w:val="1"/>
      <w:numFmt w:val="bullet"/>
      <w:lvlText w:val="o"/>
      <w:lvlJc w:val="left"/>
      <w:pPr>
        <w:ind w:left="1440" w:hanging="360"/>
      </w:pPr>
      <w:rPr>
        <w:rFonts w:ascii="Courier New" w:hAnsi="Courier New" w:cs="Courier New" w:hint="default"/>
      </w:rPr>
    </w:lvl>
    <w:lvl w:ilvl="2" w:tplc="141A0005" w:tentative="1">
      <w:start w:val="1"/>
      <w:numFmt w:val="bullet"/>
      <w:lvlText w:val=""/>
      <w:lvlJc w:val="left"/>
      <w:pPr>
        <w:ind w:left="2160" w:hanging="360"/>
      </w:pPr>
      <w:rPr>
        <w:rFonts w:ascii="Wingdings" w:hAnsi="Wingdings" w:hint="default"/>
      </w:rPr>
    </w:lvl>
    <w:lvl w:ilvl="3" w:tplc="141A0001" w:tentative="1">
      <w:start w:val="1"/>
      <w:numFmt w:val="bullet"/>
      <w:lvlText w:val=""/>
      <w:lvlJc w:val="left"/>
      <w:pPr>
        <w:ind w:left="2880" w:hanging="360"/>
      </w:pPr>
      <w:rPr>
        <w:rFonts w:ascii="Symbol" w:hAnsi="Symbol" w:hint="default"/>
      </w:rPr>
    </w:lvl>
    <w:lvl w:ilvl="4" w:tplc="141A0003" w:tentative="1">
      <w:start w:val="1"/>
      <w:numFmt w:val="bullet"/>
      <w:lvlText w:val="o"/>
      <w:lvlJc w:val="left"/>
      <w:pPr>
        <w:ind w:left="3600" w:hanging="360"/>
      </w:pPr>
      <w:rPr>
        <w:rFonts w:ascii="Courier New" w:hAnsi="Courier New" w:cs="Courier New" w:hint="default"/>
      </w:rPr>
    </w:lvl>
    <w:lvl w:ilvl="5" w:tplc="141A0005" w:tentative="1">
      <w:start w:val="1"/>
      <w:numFmt w:val="bullet"/>
      <w:lvlText w:val=""/>
      <w:lvlJc w:val="left"/>
      <w:pPr>
        <w:ind w:left="4320" w:hanging="360"/>
      </w:pPr>
      <w:rPr>
        <w:rFonts w:ascii="Wingdings" w:hAnsi="Wingdings" w:hint="default"/>
      </w:rPr>
    </w:lvl>
    <w:lvl w:ilvl="6" w:tplc="141A0001" w:tentative="1">
      <w:start w:val="1"/>
      <w:numFmt w:val="bullet"/>
      <w:lvlText w:val=""/>
      <w:lvlJc w:val="left"/>
      <w:pPr>
        <w:ind w:left="5040" w:hanging="360"/>
      </w:pPr>
      <w:rPr>
        <w:rFonts w:ascii="Symbol" w:hAnsi="Symbol" w:hint="default"/>
      </w:rPr>
    </w:lvl>
    <w:lvl w:ilvl="7" w:tplc="141A0003" w:tentative="1">
      <w:start w:val="1"/>
      <w:numFmt w:val="bullet"/>
      <w:lvlText w:val="o"/>
      <w:lvlJc w:val="left"/>
      <w:pPr>
        <w:ind w:left="5760" w:hanging="360"/>
      </w:pPr>
      <w:rPr>
        <w:rFonts w:ascii="Courier New" w:hAnsi="Courier New" w:cs="Courier New" w:hint="default"/>
      </w:rPr>
    </w:lvl>
    <w:lvl w:ilvl="8" w:tplc="141A0005" w:tentative="1">
      <w:start w:val="1"/>
      <w:numFmt w:val="bullet"/>
      <w:lvlText w:val=""/>
      <w:lvlJc w:val="left"/>
      <w:pPr>
        <w:ind w:left="6480" w:hanging="360"/>
      </w:pPr>
      <w:rPr>
        <w:rFonts w:ascii="Wingdings" w:hAnsi="Wingdings" w:hint="default"/>
      </w:rPr>
    </w:lvl>
  </w:abstractNum>
  <w:abstractNum w:abstractNumId="5" w15:restartNumberingAfterBreak="0">
    <w:nsid w:val="22892BE8"/>
    <w:multiLevelType w:val="hybridMultilevel"/>
    <w:tmpl w:val="F8E63DA4"/>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6" w15:restartNumberingAfterBreak="0">
    <w:nsid w:val="291B36F8"/>
    <w:multiLevelType w:val="multilevel"/>
    <w:tmpl w:val="F298367A"/>
    <w:lvl w:ilvl="0">
      <w:start w:val="1"/>
      <w:numFmt w:val="decimal"/>
      <w:lvlText w:val="%1."/>
      <w:lvlJc w:val="left"/>
      <w:pPr>
        <w:ind w:left="720" w:hanging="360"/>
      </w:pPr>
      <w:rPr>
        <w:rFonts w:ascii="Arial" w:eastAsia="Arial" w:hAnsi="Arial" w:cs="Arial"/>
        <w:b/>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2E58194C"/>
    <w:multiLevelType w:val="multilevel"/>
    <w:tmpl w:val="3934DE3C"/>
    <w:lvl w:ilvl="0">
      <w:start w:val="1"/>
      <w:numFmt w:val="decimal"/>
      <w:lvlText w:val="%1."/>
      <w:lvlJc w:val="left"/>
      <w:pPr>
        <w:ind w:left="720" w:hanging="360"/>
      </w:pPr>
      <w:rPr>
        <w:rFonts w:ascii="Arial" w:eastAsia="Arial" w:hAnsi="Arial" w:cs="Arial"/>
        <w:b/>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2F4C3DB1"/>
    <w:multiLevelType w:val="multilevel"/>
    <w:tmpl w:val="FD6CB4F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1025F20"/>
    <w:multiLevelType w:val="hybridMultilevel"/>
    <w:tmpl w:val="993AD154"/>
    <w:lvl w:ilvl="0" w:tplc="141A000F">
      <w:start w:val="1"/>
      <w:numFmt w:val="decimal"/>
      <w:lvlText w:val="%1."/>
      <w:lvlJc w:val="left"/>
      <w:pPr>
        <w:ind w:left="720" w:hanging="360"/>
      </w:pPr>
      <w:rPr>
        <w:rFonts w:hint="default"/>
      </w:rPr>
    </w:lvl>
    <w:lvl w:ilvl="1" w:tplc="141A0019" w:tentative="1">
      <w:start w:val="1"/>
      <w:numFmt w:val="lowerLetter"/>
      <w:lvlText w:val="%2."/>
      <w:lvlJc w:val="left"/>
      <w:pPr>
        <w:ind w:left="1440" w:hanging="360"/>
      </w:pPr>
    </w:lvl>
    <w:lvl w:ilvl="2" w:tplc="141A001B" w:tentative="1">
      <w:start w:val="1"/>
      <w:numFmt w:val="lowerRoman"/>
      <w:lvlText w:val="%3."/>
      <w:lvlJc w:val="right"/>
      <w:pPr>
        <w:ind w:left="2160" w:hanging="180"/>
      </w:pPr>
    </w:lvl>
    <w:lvl w:ilvl="3" w:tplc="141A000F" w:tentative="1">
      <w:start w:val="1"/>
      <w:numFmt w:val="decimal"/>
      <w:lvlText w:val="%4."/>
      <w:lvlJc w:val="left"/>
      <w:pPr>
        <w:ind w:left="2880" w:hanging="360"/>
      </w:pPr>
    </w:lvl>
    <w:lvl w:ilvl="4" w:tplc="141A0019" w:tentative="1">
      <w:start w:val="1"/>
      <w:numFmt w:val="lowerLetter"/>
      <w:lvlText w:val="%5."/>
      <w:lvlJc w:val="left"/>
      <w:pPr>
        <w:ind w:left="3600" w:hanging="360"/>
      </w:pPr>
    </w:lvl>
    <w:lvl w:ilvl="5" w:tplc="141A001B" w:tentative="1">
      <w:start w:val="1"/>
      <w:numFmt w:val="lowerRoman"/>
      <w:lvlText w:val="%6."/>
      <w:lvlJc w:val="right"/>
      <w:pPr>
        <w:ind w:left="4320" w:hanging="180"/>
      </w:pPr>
    </w:lvl>
    <w:lvl w:ilvl="6" w:tplc="141A000F" w:tentative="1">
      <w:start w:val="1"/>
      <w:numFmt w:val="decimal"/>
      <w:lvlText w:val="%7."/>
      <w:lvlJc w:val="left"/>
      <w:pPr>
        <w:ind w:left="5040" w:hanging="360"/>
      </w:pPr>
    </w:lvl>
    <w:lvl w:ilvl="7" w:tplc="141A0019" w:tentative="1">
      <w:start w:val="1"/>
      <w:numFmt w:val="lowerLetter"/>
      <w:lvlText w:val="%8."/>
      <w:lvlJc w:val="left"/>
      <w:pPr>
        <w:ind w:left="5760" w:hanging="360"/>
      </w:pPr>
    </w:lvl>
    <w:lvl w:ilvl="8" w:tplc="141A001B" w:tentative="1">
      <w:start w:val="1"/>
      <w:numFmt w:val="lowerRoman"/>
      <w:lvlText w:val="%9."/>
      <w:lvlJc w:val="right"/>
      <w:pPr>
        <w:ind w:left="6480" w:hanging="180"/>
      </w:pPr>
    </w:lvl>
  </w:abstractNum>
  <w:abstractNum w:abstractNumId="10" w15:restartNumberingAfterBreak="0">
    <w:nsid w:val="3404403E"/>
    <w:multiLevelType w:val="hybridMultilevel"/>
    <w:tmpl w:val="9EE40E2C"/>
    <w:lvl w:ilvl="0" w:tplc="141A0001">
      <w:start w:val="1"/>
      <w:numFmt w:val="bullet"/>
      <w:lvlText w:val=""/>
      <w:lvlJc w:val="left"/>
      <w:pPr>
        <w:ind w:left="360" w:hanging="360"/>
      </w:pPr>
      <w:rPr>
        <w:rFonts w:ascii="Symbol" w:hAnsi="Symbol" w:hint="default"/>
      </w:rPr>
    </w:lvl>
    <w:lvl w:ilvl="1" w:tplc="141A0003" w:tentative="1">
      <w:start w:val="1"/>
      <w:numFmt w:val="bullet"/>
      <w:lvlText w:val="o"/>
      <w:lvlJc w:val="left"/>
      <w:pPr>
        <w:ind w:left="1080" w:hanging="360"/>
      </w:pPr>
      <w:rPr>
        <w:rFonts w:ascii="Courier New" w:hAnsi="Courier New" w:cs="Courier New" w:hint="default"/>
      </w:rPr>
    </w:lvl>
    <w:lvl w:ilvl="2" w:tplc="141A0005" w:tentative="1">
      <w:start w:val="1"/>
      <w:numFmt w:val="bullet"/>
      <w:lvlText w:val=""/>
      <w:lvlJc w:val="left"/>
      <w:pPr>
        <w:ind w:left="1800" w:hanging="360"/>
      </w:pPr>
      <w:rPr>
        <w:rFonts w:ascii="Wingdings" w:hAnsi="Wingdings" w:hint="default"/>
      </w:rPr>
    </w:lvl>
    <w:lvl w:ilvl="3" w:tplc="141A0001" w:tentative="1">
      <w:start w:val="1"/>
      <w:numFmt w:val="bullet"/>
      <w:lvlText w:val=""/>
      <w:lvlJc w:val="left"/>
      <w:pPr>
        <w:ind w:left="2520" w:hanging="360"/>
      </w:pPr>
      <w:rPr>
        <w:rFonts w:ascii="Symbol" w:hAnsi="Symbol" w:hint="default"/>
      </w:rPr>
    </w:lvl>
    <w:lvl w:ilvl="4" w:tplc="141A0003" w:tentative="1">
      <w:start w:val="1"/>
      <w:numFmt w:val="bullet"/>
      <w:lvlText w:val="o"/>
      <w:lvlJc w:val="left"/>
      <w:pPr>
        <w:ind w:left="3240" w:hanging="360"/>
      </w:pPr>
      <w:rPr>
        <w:rFonts w:ascii="Courier New" w:hAnsi="Courier New" w:cs="Courier New" w:hint="default"/>
      </w:rPr>
    </w:lvl>
    <w:lvl w:ilvl="5" w:tplc="141A0005" w:tentative="1">
      <w:start w:val="1"/>
      <w:numFmt w:val="bullet"/>
      <w:lvlText w:val=""/>
      <w:lvlJc w:val="left"/>
      <w:pPr>
        <w:ind w:left="3960" w:hanging="360"/>
      </w:pPr>
      <w:rPr>
        <w:rFonts w:ascii="Wingdings" w:hAnsi="Wingdings" w:hint="default"/>
      </w:rPr>
    </w:lvl>
    <w:lvl w:ilvl="6" w:tplc="141A0001" w:tentative="1">
      <w:start w:val="1"/>
      <w:numFmt w:val="bullet"/>
      <w:lvlText w:val=""/>
      <w:lvlJc w:val="left"/>
      <w:pPr>
        <w:ind w:left="4680" w:hanging="360"/>
      </w:pPr>
      <w:rPr>
        <w:rFonts w:ascii="Symbol" w:hAnsi="Symbol" w:hint="default"/>
      </w:rPr>
    </w:lvl>
    <w:lvl w:ilvl="7" w:tplc="141A0003" w:tentative="1">
      <w:start w:val="1"/>
      <w:numFmt w:val="bullet"/>
      <w:lvlText w:val="o"/>
      <w:lvlJc w:val="left"/>
      <w:pPr>
        <w:ind w:left="5400" w:hanging="360"/>
      </w:pPr>
      <w:rPr>
        <w:rFonts w:ascii="Courier New" w:hAnsi="Courier New" w:cs="Courier New" w:hint="default"/>
      </w:rPr>
    </w:lvl>
    <w:lvl w:ilvl="8" w:tplc="141A0005" w:tentative="1">
      <w:start w:val="1"/>
      <w:numFmt w:val="bullet"/>
      <w:lvlText w:val=""/>
      <w:lvlJc w:val="left"/>
      <w:pPr>
        <w:ind w:left="6120" w:hanging="360"/>
      </w:pPr>
      <w:rPr>
        <w:rFonts w:ascii="Wingdings" w:hAnsi="Wingdings" w:hint="default"/>
      </w:rPr>
    </w:lvl>
  </w:abstractNum>
  <w:abstractNum w:abstractNumId="11" w15:restartNumberingAfterBreak="0">
    <w:nsid w:val="3E6C7733"/>
    <w:multiLevelType w:val="hybridMultilevel"/>
    <w:tmpl w:val="F8E63DA4"/>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2" w15:restartNumberingAfterBreak="0">
    <w:nsid w:val="425D2C63"/>
    <w:multiLevelType w:val="hybridMultilevel"/>
    <w:tmpl w:val="893C6E3C"/>
    <w:lvl w:ilvl="0" w:tplc="08090001">
      <w:start w:val="1"/>
      <w:numFmt w:val="bullet"/>
      <w:lvlText w:val=""/>
      <w:lvlJc w:val="left"/>
      <w:pPr>
        <w:ind w:left="1800" w:hanging="360"/>
      </w:pPr>
      <w:rPr>
        <w:rFonts w:ascii="Symbol" w:hAnsi="Symbol" w:cs="Symbol" w:hint="default"/>
      </w:rPr>
    </w:lvl>
    <w:lvl w:ilvl="1" w:tplc="08090003">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cs="Wingdings" w:hint="default"/>
      </w:rPr>
    </w:lvl>
    <w:lvl w:ilvl="3" w:tplc="08090001" w:tentative="1">
      <w:start w:val="1"/>
      <w:numFmt w:val="bullet"/>
      <w:lvlText w:val=""/>
      <w:lvlJc w:val="left"/>
      <w:pPr>
        <w:ind w:left="3960" w:hanging="360"/>
      </w:pPr>
      <w:rPr>
        <w:rFonts w:ascii="Symbol" w:hAnsi="Symbol" w:cs="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cs="Wingdings" w:hint="default"/>
      </w:rPr>
    </w:lvl>
    <w:lvl w:ilvl="6" w:tplc="08090001" w:tentative="1">
      <w:start w:val="1"/>
      <w:numFmt w:val="bullet"/>
      <w:lvlText w:val=""/>
      <w:lvlJc w:val="left"/>
      <w:pPr>
        <w:ind w:left="6120" w:hanging="360"/>
      </w:pPr>
      <w:rPr>
        <w:rFonts w:ascii="Symbol" w:hAnsi="Symbol" w:cs="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cs="Wingdings" w:hint="default"/>
      </w:rPr>
    </w:lvl>
  </w:abstractNum>
  <w:abstractNum w:abstractNumId="13" w15:restartNumberingAfterBreak="0">
    <w:nsid w:val="4ACF1EE2"/>
    <w:multiLevelType w:val="multilevel"/>
    <w:tmpl w:val="1AB053E8"/>
    <w:lvl w:ilvl="0">
      <w:start w:val="1"/>
      <w:numFmt w:val="bullet"/>
      <w:lvlText w:val="-"/>
      <w:lvlJc w:val="left"/>
      <w:pPr>
        <w:ind w:left="1800" w:hanging="360"/>
      </w:pPr>
      <w:rPr>
        <w:u w:val="none"/>
      </w:rPr>
    </w:lvl>
    <w:lvl w:ilvl="1">
      <w:start w:val="1"/>
      <w:numFmt w:val="bullet"/>
      <w:lvlText w:val="-"/>
      <w:lvlJc w:val="left"/>
      <w:pPr>
        <w:ind w:left="2520" w:hanging="360"/>
      </w:pPr>
      <w:rPr>
        <w:u w:val="none"/>
      </w:rPr>
    </w:lvl>
    <w:lvl w:ilvl="2">
      <w:start w:val="1"/>
      <w:numFmt w:val="bullet"/>
      <w:lvlText w:val="-"/>
      <w:lvlJc w:val="left"/>
      <w:pPr>
        <w:ind w:left="3240" w:hanging="360"/>
      </w:pPr>
      <w:rPr>
        <w:u w:val="none"/>
      </w:rPr>
    </w:lvl>
    <w:lvl w:ilvl="3">
      <w:start w:val="1"/>
      <w:numFmt w:val="bullet"/>
      <w:lvlText w:val="-"/>
      <w:lvlJc w:val="left"/>
      <w:pPr>
        <w:ind w:left="3960" w:hanging="360"/>
      </w:pPr>
      <w:rPr>
        <w:u w:val="none"/>
      </w:rPr>
    </w:lvl>
    <w:lvl w:ilvl="4">
      <w:start w:val="1"/>
      <w:numFmt w:val="bullet"/>
      <w:lvlText w:val="-"/>
      <w:lvlJc w:val="left"/>
      <w:pPr>
        <w:ind w:left="4680" w:hanging="360"/>
      </w:pPr>
      <w:rPr>
        <w:u w:val="none"/>
      </w:rPr>
    </w:lvl>
    <w:lvl w:ilvl="5">
      <w:start w:val="1"/>
      <w:numFmt w:val="bullet"/>
      <w:lvlText w:val="-"/>
      <w:lvlJc w:val="left"/>
      <w:pPr>
        <w:ind w:left="5400" w:hanging="360"/>
      </w:pPr>
      <w:rPr>
        <w:u w:val="none"/>
      </w:rPr>
    </w:lvl>
    <w:lvl w:ilvl="6">
      <w:start w:val="1"/>
      <w:numFmt w:val="bullet"/>
      <w:lvlText w:val="-"/>
      <w:lvlJc w:val="left"/>
      <w:pPr>
        <w:ind w:left="6120" w:hanging="360"/>
      </w:pPr>
      <w:rPr>
        <w:u w:val="none"/>
      </w:rPr>
    </w:lvl>
    <w:lvl w:ilvl="7">
      <w:start w:val="1"/>
      <w:numFmt w:val="bullet"/>
      <w:lvlText w:val="-"/>
      <w:lvlJc w:val="left"/>
      <w:pPr>
        <w:ind w:left="6840" w:hanging="360"/>
      </w:pPr>
      <w:rPr>
        <w:u w:val="none"/>
      </w:rPr>
    </w:lvl>
    <w:lvl w:ilvl="8">
      <w:start w:val="1"/>
      <w:numFmt w:val="bullet"/>
      <w:lvlText w:val="-"/>
      <w:lvlJc w:val="left"/>
      <w:pPr>
        <w:ind w:left="7560" w:hanging="360"/>
      </w:pPr>
      <w:rPr>
        <w:u w:val="none"/>
      </w:rPr>
    </w:lvl>
  </w:abstractNum>
  <w:abstractNum w:abstractNumId="14" w15:restartNumberingAfterBreak="0">
    <w:nsid w:val="4C411291"/>
    <w:multiLevelType w:val="hybridMultilevel"/>
    <w:tmpl w:val="E6969D96"/>
    <w:lvl w:ilvl="0" w:tplc="141A0005">
      <w:start w:val="1"/>
      <w:numFmt w:val="bullet"/>
      <w:lvlText w:val=""/>
      <w:lvlJc w:val="left"/>
      <w:pPr>
        <w:ind w:left="720" w:hanging="360"/>
      </w:pPr>
      <w:rPr>
        <w:rFonts w:ascii="Wingdings" w:hAnsi="Wingdings" w:hint="default"/>
      </w:rPr>
    </w:lvl>
    <w:lvl w:ilvl="1" w:tplc="141A0003" w:tentative="1">
      <w:start w:val="1"/>
      <w:numFmt w:val="bullet"/>
      <w:lvlText w:val="o"/>
      <w:lvlJc w:val="left"/>
      <w:pPr>
        <w:ind w:left="1440" w:hanging="360"/>
      </w:pPr>
      <w:rPr>
        <w:rFonts w:ascii="Courier New" w:hAnsi="Courier New" w:cs="Courier New" w:hint="default"/>
      </w:rPr>
    </w:lvl>
    <w:lvl w:ilvl="2" w:tplc="141A0005" w:tentative="1">
      <w:start w:val="1"/>
      <w:numFmt w:val="bullet"/>
      <w:lvlText w:val=""/>
      <w:lvlJc w:val="left"/>
      <w:pPr>
        <w:ind w:left="2160" w:hanging="360"/>
      </w:pPr>
      <w:rPr>
        <w:rFonts w:ascii="Wingdings" w:hAnsi="Wingdings" w:hint="default"/>
      </w:rPr>
    </w:lvl>
    <w:lvl w:ilvl="3" w:tplc="141A0001" w:tentative="1">
      <w:start w:val="1"/>
      <w:numFmt w:val="bullet"/>
      <w:lvlText w:val=""/>
      <w:lvlJc w:val="left"/>
      <w:pPr>
        <w:ind w:left="2880" w:hanging="360"/>
      </w:pPr>
      <w:rPr>
        <w:rFonts w:ascii="Symbol" w:hAnsi="Symbol" w:hint="default"/>
      </w:rPr>
    </w:lvl>
    <w:lvl w:ilvl="4" w:tplc="141A0003" w:tentative="1">
      <w:start w:val="1"/>
      <w:numFmt w:val="bullet"/>
      <w:lvlText w:val="o"/>
      <w:lvlJc w:val="left"/>
      <w:pPr>
        <w:ind w:left="3600" w:hanging="360"/>
      </w:pPr>
      <w:rPr>
        <w:rFonts w:ascii="Courier New" w:hAnsi="Courier New" w:cs="Courier New" w:hint="default"/>
      </w:rPr>
    </w:lvl>
    <w:lvl w:ilvl="5" w:tplc="141A0005" w:tentative="1">
      <w:start w:val="1"/>
      <w:numFmt w:val="bullet"/>
      <w:lvlText w:val=""/>
      <w:lvlJc w:val="left"/>
      <w:pPr>
        <w:ind w:left="4320" w:hanging="360"/>
      </w:pPr>
      <w:rPr>
        <w:rFonts w:ascii="Wingdings" w:hAnsi="Wingdings" w:hint="default"/>
      </w:rPr>
    </w:lvl>
    <w:lvl w:ilvl="6" w:tplc="141A0001" w:tentative="1">
      <w:start w:val="1"/>
      <w:numFmt w:val="bullet"/>
      <w:lvlText w:val=""/>
      <w:lvlJc w:val="left"/>
      <w:pPr>
        <w:ind w:left="5040" w:hanging="360"/>
      </w:pPr>
      <w:rPr>
        <w:rFonts w:ascii="Symbol" w:hAnsi="Symbol" w:hint="default"/>
      </w:rPr>
    </w:lvl>
    <w:lvl w:ilvl="7" w:tplc="141A0003" w:tentative="1">
      <w:start w:val="1"/>
      <w:numFmt w:val="bullet"/>
      <w:lvlText w:val="o"/>
      <w:lvlJc w:val="left"/>
      <w:pPr>
        <w:ind w:left="5760" w:hanging="360"/>
      </w:pPr>
      <w:rPr>
        <w:rFonts w:ascii="Courier New" w:hAnsi="Courier New" w:cs="Courier New" w:hint="default"/>
      </w:rPr>
    </w:lvl>
    <w:lvl w:ilvl="8" w:tplc="141A0005" w:tentative="1">
      <w:start w:val="1"/>
      <w:numFmt w:val="bullet"/>
      <w:lvlText w:val=""/>
      <w:lvlJc w:val="left"/>
      <w:pPr>
        <w:ind w:left="6480" w:hanging="360"/>
      </w:pPr>
      <w:rPr>
        <w:rFonts w:ascii="Wingdings" w:hAnsi="Wingdings" w:hint="default"/>
      </w:rPr>
    </w:lvl>
  </w:abstractNum>
  <w:abstractNum w:abstractNumId="15" w15:restartNumberingAfterBreak="0">
    <w:nsid w:val="50C71B18"/>
    <w:multiLevelType w:val="hybridMultilevel"/>
    <w:tmpl w:val="54C0A82C"/>
    <w:lvl w:ilvl="0" w:tplc="08090001">
      <w:start w:val="1"/>
      <w:numFmt w:val="bullet"/>
      <w:lvlText w:val=""/>
      <w:lvlJc w:val="left"/>
      <w:pPr>
        <w:ind w:left="1080" w:hanging="360"/>
      </w:pPr>
      <w:rPr>
        <w:rFonts w:ascii="Symbol" w:hAnsi="Symbol" w:cs="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cs="Wingdings" w:hint="default"/>
      </w:rPr>
    </w:lvl>
    <w:lvl w:ilvl="3" w:tplc="08090001" w:tentative="1">
      <w:start w:val="1"/>
      <w:numFmt w:val="bullet"/>
      <w:lvlText w:val=""/>
      <w:lvlJc w:val="left"/>
      <w:pPr>
        <w:ind w:left="3240" w:hanging="360"/>
      </w:pPr>
      <w:rPr>
        <w:rFonts w:ascii="Symbol" w:hAnsi="Symbol" w:cs="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cs="Wingdings" w:hint="default"/>
      </w:rPr>
    </w:lvl>
    <w:lvl w:ilvl="6" w:tplc="08090001" w:tentative="1">
      <w:start w:val="1"/>
      <w:numFmt w:val="bullet"/>
      <w:lvlText w:val=""/>
      <w:lvlJc w:val="left"/>
      <w:pPr>
        <w:ind w:left="5400" w:hanging="360"/>
      </w:pPr>
      <w:rPr>
        <w:rFonts w:ascii="Symbol" w:hAnsi="Symbol" w:cs="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cs="Wingdings" w:hint="default"/>
      </w:rPr>
    </w:lvl>
  </w:abstractNum>
  <w:abstractNum w:abstractNumId="16" w15:restartNumberingAfterBreak="0">
    <w:nsid w:val="50CA24E3"/>
    <w:multiLevelType w:val="hybridMultilevel"/>
    <w:tmpl w:val="9EAA7F9E"/>
    <w:lvl w:ilvl="0" w:tplc="141A0003">
      <w:start w:val="1"/>
      <w:numFmt w:val="bullet"/>
      <w:lvlText w:val="o"/>
      <w:lvlJc w:val="left"/>
      <w:pPr>
        <w:ind w:left="360" w:hanging="360"/>
      </w:pPr>
      <w:rPr>
        <w:rFonts w:ascii="Courier New" w:hAnsi="Courier New" w:cs="Courier New" w:hint="default"/>
      </w:rPr>
    </w:lvl>
    <w:lvl w:ilvl="1" w:tplc="141A0003">
      <w:start w:val="1"/>
      <w:numFmt w:val="bullet"/>
      <w:lvlText w:val="o"/>
      <w:lvlJc w:val="left"/>
      <w:pPr>
        <w:ind w:left="360" w:hanging="360"/>
      </w:pPr>
      <w:rPr>
        <w:rFonts w:ascii="Courier New" w:hAnsi="Courier New" w:cs="Courier New" w:hint="default"/>
      </w:rPr>
    </w:lvl>
    <w:lvl w:ilvl="2" w:tplc="141A0005">
      <w:start w:val="1"/>
      <w:numFmt w:val="bullet"/>
      <w:lvlText w:val=""/>
      <w:lvlJc w:val="left"/>
      <w:pPr>
        <w:ind w:left="1080" w:hanging="360"/>
      </w:pPr>
      <w:rPr>
        <w:rFonts w:ascii="Wingdings" w:hAnsi="Wingdings" w:hint="default"/>
      </w:rPr>
    </w:lvl>
    <w:lvl w:ilvl="3" w:tplc="141A0001">
      <w:start w:val="1"/>
      <w:numFmt w:val="bullet"/>
      <w:lvlText w:val=""/>
      <w:lvlJc w:val="left"/>
      <w:pPr>
        <w:ind w:left="1800" w:hanging="360"/>
      </w:pPr>
      <w:rPr>
        <w:rFonts w:ascii="Symbol" w:hAnsi="Symbol" w:hint="default"/>
      </w:rPr>
    </w:lvl>
    <w:lvl w:ilvl="4" w:tplc="141A0003" w:tentative="1">
      <w:start w:val="1"/>
      <w:numFmt w:val="bullet"/>
      <w:lvlText w:val="o"/>
      <w:lvlJc w:val="left"/>
      <w:pPr>
        <w:ind w:left="2520" w:hanging="360"/>
      </w:pPr>
      <w:rPr>
        <w:rFonts w:ascii="Courier New" w:hAnsi="Courier New" w:cs="Courier New" w:hint="default"/>
      </w:rPr>
    </w:lvl>
    <w:lvl w:ilvl="5" w:tplc="141A0005" w:tentative="1">
      <w:start w:val="1"/>
      <w:numFmt w:val="bullet"/>
      <w:lvlText w:val=""/>
      <w:lvlJc w:val="left"/>
      <w:pPr>
        <w:ind w:left="3240" w:hanging="360"/>
      </w:pPr>
      <w:rPr>
        <w:rFonts w:ascii="Wingdings" w:hAnsi="Wingdings" w:hint="default"/>
      </w:rPr>
    </w:lvl>
    <w:lvl w:ilvl="6" w:tplc="141A0001" w:tentative="1">
      <w:start w:val="1"/>
      <w:numFmt w:val="bullet"/>
      <w:lvlText w:val=""/>
      <w:lvlJc w:val="left"/>
      <w:pPr>
        <w:ind w:left="3960" w:hanging="360"/>
      </w:pPr>
      <w:rPr>
        <w:rFonts w:ascii="Symbol" w:hAnsi="Symbol" w:hint="default"/>
      </w:rPr>
    </w:lvl>
    <w:lvl w:ilvl="7" w:tplc="141A0003" w:tentative="1">
      <w:start w:val="1"/>
      <w:numFmt w:val="bullet"/>
      <w:lvlText w:val="o"/>
      <w:lvlJc w:val="left"/>
      <w:pPr>
        <w:ind w:left="4680" w:hanging="360"/>
      </w:pPr>
      <w:rPr>
        <w:rFonts w:ascii="Courier New" w:hAnsi="Courier New" w:cs="Courier New" w:hint="default"/>
      </w:rPr>
    </w:lvl>
    <w:lvl w:ilvl="8" w:tplc="141A0005" w:tentative="1">
      <w:start w:val="1"/>
      <w:numFmt w:val="bullet"/>
      <w:lvlText w:val=""/>
      <w:lvlJc w:val="left"/>
      <w:pPr>
        <w:ind w:left="5400" w:hanging="360"/>
      </w:pPr>
      <w:rPr>
        <w:rFonts w:ascii="Wingdings" w:hAnsi="Wingdings" w:hint="default"/>
      </w:rPr>
    </w:lvl>
  </w:abstractNum>
  <w:abstractNum w:abstractNumId="17" w15:restartNumberingAfterBreak="0">
    <w:nsid w:val="56427277"/>
    <w:multiLevelType w:val="hybridMultilevel"/>
    <w:tmpl w:val="46C21420"/>
    <w:lvl w:ilvl="0" w:tplc="141A0005">
      <w:start w:val="1"/>
      <w:numFmt w:val="bullet"/>
      <w:lvlText w:val=""/>
      <w:lvlJc w:val="left"/>
      <w:pPr>
        <w:ind w:left="720" w:hanging="360"/>
      </w:pPr>
      <w:rPr>
        <w:rFonts w:ascii="Wingdings" w:hAnsi="Wingdings" w:hint="default"/>
      </w:rPr>
    </w:lvl>
    <w:lvl w:ilvl="1" w:tplc="141A0003">
      <w:start w:val="1"/>
      <w:numFmt w:val="bullet"/>
      <w:lvlText w:val="o"/>
      <w:lvlJc w:val="left"/>
      <w:pPr>
        <w:ind w:left="1440" w:hanging="360"/>
      </w:pPr>
      <w:rPr>
        <w:rFonts w:ascii="Courier New" w:hAnsi="Courier New" w:cs="Courier New" w:hint="default"/>
      </w:rPr>
    </w:lvl>
    <w:lvl w:ilvl="2" w:tplc="141A0005" w:tentative="1">
      <w:start w:val="1"/>
      <w:numFmt w:val="bullet"/>
      <w:lvlText w:val=""/>
      <w:lvlJc w:val="left"/>
      <w:pPr>
        <w:ind w:left="2160" w:hanging="360"/>
      </w:pPr>
      <w:rPr>
        <w:rFonts w:ascii="Wingdings" w:hAnsi="Wingdings" w:hint="default"/>
      </w:rPr>
    </w:lvl>
    <w:lvl w:ilvl="3" w:tplc="141A0001" w:tentative="1">
      <w:start w:val="1"/>
      <w:numFmt w:val="bullet"/>
      <w:lvlText w:val=""/>
      <w:lvlJc w:val="left"/>
      <w:pPr>
        <w:ind w:left="2880" w:hanging="360"/>
      </w:pPr>
      <w:rPr>
        <w:rFonts w:ascii="Symbol" w:hAnsi="Symbol" w:hint="default"/>
      </w:rPr>
    </w:lvl>
    <w:lvl w:ilvl="4" w:tplc="141A0003" w:tentative="1">
      <w:start w:val="1"/>
      <w:numFmt w:val="bullet"/>
      <w:lvlText w:val="o"/>
      <w:lvlJc w:val="left"/>
      <w:pPr>
        <w:ind w:left="3600" w:hanging="360"/>
      </w:pPr>
      <w:rPr>
        <w:rFonts w:ascii="Courier New" w:hAnsi="Courier New" w:cs="Courier New" w:hint="default"/>
      </w:rPr>
    </w:lvl>
    <w:lvl w:ilvl="5" w:tplc="141A0005" w:tentative="1">
      <w:start w:val="1"/>
      <w:numFmt w:val="bullet"/>
      <w:lvlText w:val=""/>
      <w:lvlJc w:val="left"/>
      <w:pPr>
        <w:ind w:left="4320" w:hanging="360"/>
      </w:pPr>
      <w:rPr>
        <w:rFonts w:ascii="Wingdings" w:hAnsi="Wingdings" w:hint="default"/>
      </w:rPr>
    </w:lvl>
    <w:lvl w:ilvl="6" w:tplc="141A0001" w:tentative="1">
      <w:start w:val="1"/>
      <w:numFmt w:val="bullet"/>
      <w:lvlText w:val=""/>
      <w:lvlJc w:val="left"/>
      <w:pPr>
        <w:ind w:left="5040" w:hanging="360"/>
      </w:pPr>
      <w:rPr>
        <w:rFonts w:ascii="Symbol" w:hAnsi="Symbol" w:hint="default"/>
      </w:rPr>
    </w:lvl>
    <w:lvl w:ilvl="7" w:tplc="141A0003" w:tentative="1">
      <w:start w:val="1"/>
      <w:numFmt w:val="bullet"/>
      <w:lvlText w:val="o"/>
      <w:lvlJc w:val="left"/>
      <w:pPr>
        <w:ind w:left="5760" w:hanging="360"/>
      </w:pPr>
      <w:rPr>
        <w:rFonts w:ascii="Courier New" w:hAnsi="Courier New" w:cs="Courier New" w:hint="default"/>
      </w:rPr>
    </w:lvl>
    <w:lvl w:ilvl="8" w:tplc="141A0005" w:tentative="1">
      <w:start w:val="1"/>
      <w:numFmt w:val="bullet"/>
      <w:lvlText w:val=""/>
      <w:lvlJc w:val="left"/>
      <w:pPr>
        <w:ind w:left="6480" w:hanging="360"/>
      </w:pPr>
      <w:rPr>
        <w:rFonts w:ascii="Wingdings" w:hAnsi="Wingdings" w:hint="default"/>
      </w:rPr>
    </w:lvl>
  </w:abstractNum>
  <w:abstractNum w:abstractNumId="18" w15:restartNumberingAfterBreak="0">
    <w:nsid w:val="6884606D"/>
    <w:multiLevelType w:val="multilevel"/>
    <w:tmpl w:val="FF1A1376"/>
    <w:lvl w:ilvl="0">
      <w:start w:val="1"/>
      <w:numFmt w:val="decimal"/>
      <w:lvlText w:val="%1."/>
      <w:lvlJc w:val="left"/>
      <w:pPr>
        <w:tabs>
          <w:tab w:val="num" w:pos="720"/>
        </w:tabs>
        <w:ind w:left="720" w:hanging="360"/>
      </w:pPr>
      <w:rPr>
        <w:sz w:val="28"/>
        <w:szCs w:val="28"/>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68C46B5B"/>
    <w:multiLevelType w:val="hybridMultilevel"/>
    <w:tmpl w:val="9CBA02D0"/>
    <w:lvl w:ilvl="0" w:tplc="AA56555C">
      <w:numFmt w:val="bullet"/>
      <w:lvlText w:val="•"/>
      <w:lvlJc w:val="left"/>
      <w:pPr>
        <w:ind w:left="1080" w:hanging="720"/>
      </w:pPr>
      <w:rPr>
        <w:rFonts w:ascii="Arial" w:eastAsiaTheme="majorEastAsia" w:hAnsi="Arial" w:cs="Arial" w:hint="default"/>
      </w:rPr>
    </w:lvl>
    <w:lvl w:ilvl="1" w:tplc="141A0003">
      <w:start w:val="1"/>
      <w:numFmt w:val="bullet"/>
      <w:lvlText w:val="o"/>
      <w:lvlJc w:val="left"/>
      <w:pPr>
        <w:ind w:left="1440" w:hanging="360"/>
      </w:pPr>
      <w:rPr>
        <w:rFonts w:ascii="Courier New" w:hAnsi="Courier New" w:cs="Courier New" w:hint="default"/>
      </w:rPr>
    </w:lvl>
    <w:lvl w:ilvl="2" w:tplc="141A0005" w:tentative="1">
      <w:start w:val="1"/>
      <w:numFmt w:val="bullet"/>
      <w:lvlText w:val=""/>
      <w:lvlJc w:val="left"/>
      <w:pPr>
        <w:ind w:left="2160" w:hanging="360"/>
      </w:pPr>
      <w:rPr>
        <w:rFonts w:ascii="Wingdings" w:hAnsi="Wingdings" w:hint="default"/>
      </w:rPr>
    </w:lvl>
    <w:lvl w:ilvl="3" w:tplc="141A0001" w:tentative="1">
      <w:start w:val="1"/>
      <w:numFmt w:val="bullet"/>
      <w:lvlText w:val=""/>
      <w:lvlJc w:val="left"/>
      <w:pPr>
        <w:ind w:left="2880" w:hanging="360"/>
      </w:pPr>
      <w:rPr>
        <w:rFonts w:ascii="Symbol" w:hAnsi="Symbol" w:hint="default"/>
      </w:rPr>
    </w:lvl>
    <w:lvl w:ilvl="4" w:tplc="141A0003" w:tentative="1">
      <w:start w:val="1"/>
      <w:numFmt w:val="bullet"/>
      <w:lvlText w:val="o"/>
      <w:lvlJc w:val="left"/>
      <w:pPr>
        <w:ind w:left="3600" w:hanging="360"/>
      </w:pPr>
      <w:rPr>
        <w:rFonts w:ascii="Courier New" w:hAnsi="Courier New" w:cs="Courier New" w:hint="default"/>
      </w:rPr>
    </w:lvl>
    <w:lvl w:ilvl="5" w:tplc="141A0005" w:tentative="1">
      <w:start w:val="1"/>
      <w:numFmt w:val="bullet"/>
      <w:lvlText w:val=""/>
      <w:lvlJc w:val="left"/>
      <w:pPr>
        <w:ind w:left="4320" w:hanging="360"/>
      </w:pPr>
      <w:rPr>
        <w:rFonts w:ascii="Wingdings" w:hAnsi="Wingdings" w:hint="default"/>
      </w:rPr>
    </w:lvl>
    <w:lvl w:ilvl="6" w:tplc="141A0001" w:tentative="1">
      <w:start w:val="1"/>
      <w:numFmt w:val="bullet"/>
      <w:lvlText w:val=""/>
      <w:lvlJc w:val="left"/>
      <w:pPr>
        <w:ind w:left="5040" w:hanging="360"/>
      </w:pPr>
      <w:rPr>
        <w:rFonts w:ascii="Symbol" w:hAnsi="Symbol" w:hint="default"/>
      </w:rPr>
    </w:lvl>
    <w:lvl w:ilvl="7" w:tplc="141A0003" w:tentative="1">
      <w:start w:val="1"/>
      <w:numFmt w:val="bullet"/>
      <w:lvlText w:val="o"/>
      <w:lvlJc w:val="left"/>
      <w:pPr>
        <w:ind w:left="5760" w:hanging="360"/>
      </w:pPr>
      <w:rPr>
        <w:rFonts w:ascii="Courier New" w:hAnsi="Courier New" w:cs="Courier New" w:hint="default"/>
      </w:rPr>
    </w:lvl>
    <w:lvl w:ilvl="8" w:tplc="141A0005" w:tentative="1">
      <w:start w:val="1"/>
      <w:numFmt w:val="bullet"/>
      <w:lvlText w:val=""/>
      <w:lvlJc w:val="left"/>
      <w:pPr>
        <w:ind w:left="6480" w:hanging="360"/>
      </w:pPr>
      <w:rPr>
        <w:rFonts w:ascii="Wingdings" w:hAnsi="Wingdings" w:hint="default"/>
      </w:rPr>
    </w:lvl>
  </w:abstractNum>
  <w:abstractNum w:abstractNumId="20" w15:restartNumberingAfterBreak="0">
    <w:nsid w:val="71190E22"/>
    <w:multiLevelType w:val="multilevel"/>
    <w:tmpl w:val="BAEC7C04"/>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7325306A"/>
    <w:multiLevelType w:val="hybridMultilevel"/>
    <w:tmpl w:val="3872EB30"/>
    <w:lvl w:ilvl="0" w:tplc="AA56555C">
      <w:numFmt w:val="bullet"/>
      <w:lvlText w:val="•"/>
      <w:lvlJc w:val="left"/>
      <w:pPr>
        <w:ind w:left="1080" w:hanging="720"/>
      </w:pPr>
      <w:rPr>
        <w:rFonts w:ascii="Arial" w:eastAsiaTheme="majorEastAsia" w:hAnsi="Arial" w:cs="Arial" w:hint="default"/>
      </w:rPr>
    </w:lvl>
    <w:lvl w:ilvl="1" w:tplc="141A0003">
      <w:start w:val="1"/>
      <w:numFmt w:val="bullet"/>
      <w:lvlText w:val="o"/>
      <w:lvlJc w:val="left"/>
      <w:pPr>
        <w:ind w:left="1440" w:hanging="360"/>
      </w:pPr>
      <w:rPr>
        <w:rFonts w:ascii="Courier New" w:hAnsi="Courier New" w:cs="Courier New" w:hint="default"/>
      </w:rPr>
    </w:lvl>
    <w:lvl w:ilvl="2" w:tplc="141A0005" w:tentative="1">
      <w:start w:val="1"/>
      <w:numFmt w:val="bullet"/>
      <w:lvlText w:val=""/>
      <w:lvlJc w:val="left"/>
      <w:pPr>
        <w:ind w:left="2160" w:hanging="360"/>
      </w:pPr>
      <w:rPr>
        <w:rFonts w:ascii="Wingdings" w:hAnsi="Wingdings" w:hint="default"/>
      </w:rPr>
    </w:lvl>
    <w:lvl w:ilvl="3" w:tplc="141A0001" w:tentative="1">
      <w:start w:val="1"/>
      <w:numFmt w:val="bullet"/>
      <w:lvlText w:val=""/>
      <w:lvlJc w:val="left"/>
      <w:pPr>
        <w:ind w:left="2880" w:hanging="360"/>
      </w:pPr>
      <w:rPr>
        <w:rFonts w:ascii="Symbol" w:hAnsi="Symbol" w:hint="default"/>
      </w:rPr>
    </w:lvl>
    <w:lvl w:ilvl="4" w:tplc="141A0003" w:tentative="1">
      <w:start w:val="1"/>
      <w:numFmt w:val="bullet"/>
      <w:lvlText w:val="o"/>
      <w:lvlJc w:val="left"/>
      <w:pPr>
        <w:ind w:left="3600" w:hanging="360"/>
      </w:pPr>
      <w:rPr>
        <w:rFonts w:ascii="Courier New" w:hAnsi="Courier New" w:cs="Courier New" w:hint="default"/>
      </w:rPr>
    </w:lvl>
    <w:lvl w:ilvl="5" w:tplc="141A0005" w:tentative="1">
      <w:start w:val="1"/>
      <w:numFmt w:val="bullet"/>
      <w:lvlText w:val=""/>
      <w:lvlJc w:val="left"/>
      <w:pPr>
        <w:ind w:left="4320" w:hanging="360"/>
      </w:pPr>
      <w:rPr>
        <w:rFonts w:ascii="Wingdings" w:hAnsi="Wingdings" w:hint="default"/>
      </w:rPr>
    </w:lvl>
    <w:lvl w:ilvl="6" w:tplc="141A0001" w:tentative="1">
      <w:start w:val="1"/>
      <w:numFmt w:val="bullet"/>
      <w:lvlText w:val=""/>
      <w:lvlJc w:val="left"/>
      <w:pPr>
        <w:ind w:left="5040" w:hanging="360"/>
      </w:pPr>
      <w:rPr>
        <w:rFonts w:ascii="Symbol" w:hAnsi="Symbol" w:hint="default"/>
      </w:rPr>
    </w:lvl>
    <w:lvl w:ilvl="7" w:tplc="141A0003" w:tentative="1">
      <w:start w:val="1"/>
      <w:numFmt w:val="bullet"/>
      <w:lvlText w:val="o"/>
      <w:lvlJc w:val="left"/>
      <w:pPr>
        <w:ind w:left="5760" w:hanging="360"/>
      </w:pPr>
      <w:rPr>
        <w:rFonts w:ascii="Courier New" w:hAnsi="Courier New" w:cs="Courier New" w:hint="default"/>
      </w:rPr>
    </w:lvl>
    <w:lvl w:ilvl="8" w:tplc="141A0005" w:tentative="1">
      <w:start w:val="1"/>
      <w:numFmt w:val="bullet"/>
      <w:lvlText w:val=""/>
      <w:lvlJc w:val="left"/>
      <w:pPr>
        <w:ind w:left="6480" w:hanging="360"/>
      </w:pPr>
      <w:rPr>
        <w:rFonts w:ascii="Wingdings" w:hAnsi="Wingdings" w:hint="default"/>
      </w:rPr>
    </w:lvl>
  </w:abstractNum>
  <w:abstractNum w:abstractNumId="22" w15:restartNumberingAfterBreak="0">
    <w:nsid w:val="7F327BA9"/>
    <w:multiLevelType w:val="multilevel"/>
    <w:tmpl w:val="C520D6C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7FFC4B60"/>
    <w:multiLevelType w:val="hybridMultilevel"/>
    <w:tmpl w:val="993AD154"/>
    <w:lvl w:ilvl="0" w:tplc="141A000F">
      <w:start w:val="1"/>
      <w:numFmt w:val="decimal"/>
      <w:lvlText w:val="%1."/>
      <w:lvlJc w:val="left"/>
      <w:pPr>
        <w:ind w:left="720" w:hanging="360"/>
      </w:pPr>
      <w:rPr>
        <w:rFonts w:hint="default"/>
      </w:rPr>
    </w:lvl>
    <w:lvl w:ilvl="1" w:tplc="141A0019" w:tentative="1">
      <w:start w:val="1"/>
      <w:numFmt w:val="lowerLetter"/>
      <w:lvlText w:val="%2."/>
      <w:lvlJc w:val="left"/>
      <w:pPr>
        <w:ind w:left="1440" w:hanging="360"/>
      </w:pPr>
    </w:lvl>
    <w:lvl w:ilvl="2" w:tplc="141A001B" w:tentative="1">
      <w:start w:val="1"/>
      <w:numFmt w:val="lowerRoman"/>
      <w:lvlText w:val="%3."/>
      <w:lvlJc w:val="right"/>
      <w:pPr>
        <w:ind w:left="2160" w:hanging="180"/>
      </w:pPr>
    </w:lvl>
    <w:lvl w:ilvl="3" w:tplc="141A000F" w:tentative="1">
      <w:start w:val="1"/>
      <w:numFmt w:val="decimal"/>
      <w:lvlText w:val="%4."/>
      <w:lvlJc w:val="left"/>
      <w:pPr>
        <w:ind w:left="2880" w:hanging="360"/>
      </w:pPr>
    </w:lvl>
    <w:lvl w:ilvl="4" w:tplc="141A0019" w:tentative="1">
      <w:start w:val="1"/>
      <w:numFmt w:val="lowerLetter"/>
      <w:lvlText w:val="%5."/>
      <w:lvlJc w:val="left"/>
      <w:pPr>
        <w:ind w:left="3600" w:hanging="360"/>
      </w:pPr>
    </w:lvl>
    <w:lvl w:ilvl="5" w:tplc="141A001B" w:tentative="1">
      <w:start w:val="1"/>
      <w:numFmt w:val="lowerRoman"/>
      <w:lvlText w:val="%6."/>
      <w:lvlJc w:val="right"/>
      <w:pPr>
        <w:ind w:left="4320" w:hanging="180"/>
      </w:pPr>
    </w:lvl>
    <w:lvl w:ilvl="6" w:tplc="141A000F" w:tentative="1">
      <w:start w:val="1"/>
      <w:numFmt w:val="decimal"/>
      <w:lvlText w:val="%7."/>
      <w:lvlJc w:val="left"/>
      <w:pPr>
        <w:ind w:left="5040" w:hanging="360"/>
      </w:pPr>
    </w:lvl>
    <w:lvl w:ilvl="7" w:tplc="141A0019" w:tentative="1">
      <w:start w:val="1"/>
      <w:numFmt w:val="lowerLetter"/>
      <w:lvlText w:val="%8."/>
      <w:lvlJc w:val="left"/>
      <w:pPr>
        <w:ind w:left="5760" w:hanging="360"/>
      </w:pPr>
    </w:lvl>
    <w:lvl w:ilvl="8" w:tplc="141A001B" w:tentative="1">
      <w:start w:val="1"/>
      <w:numFmt w:val="lowerRoman"/>
      <w:lvlText w:val="%9."/>
      <w:lvlJc w:val="right"/>
      <w:pPr>
        <w:ind w:left="6480" w:hanging="180"/>
      </w:pPr>
    </w:lvl>
  </w:abstractNum>
  <w:num w:numId="1">
    <w:abstractNumId w:val="4"/>
  </w:num>
  <w:num w:numId="2">
    <w:abstractNumId w:val="3"/>
  </w:num>
  <w:num w:numId="3">
    <w:abstractNumId w:val="19"/>
  </w:num>
  <w:num w:numId="4">
    <w:abstractNumId w:val="21"/>
  </w:num>
  <w:num w:numId="5">
    <w:abstractNumId w:val="16"/>
  </w:num>
  <w:num w:numId="6">
    <w:abstractNumId w:val="9"/>
  </w:num>
  <w:num w:numId="7">
    <w:abstractNumId w:val="2"/>
  </w:num>
  <w:num w:numId="8">
    <w:abstractNumId w:val="23"/>
  </w:num>
  <w:num w:numId="9">
    <w:abstractNumId w:val="15"/>
  </w:num>
  <w:num w:numId="10">
    <w:abstractNumId w:val="0"/>
  </w:num>
  <w:num w:numId="11">
    <w:abstractNumId w:val="12"/>
  </w:num>
  <w:num w:numId="12">
    <w:abstractNumId w:val="11"/>
  </w:num>
  <w:num w:numId="13">
    <w:abstractNumId w:val="5"/>
  </w:num>
  <w:num w:numId="14">
    <w:abstractNumId w:val="18"/>
  </w:num>
  <w:num w:numId="15">
    <w:abstractNumId w:val="22"/>
    <w:lvlOverride w:ilvl="0">
      <w:lvl w:ilvl="0">
        <w:numFmt w:val="decimal"/>
        <w:lvlText w:val="%1."/>
        <w:lvlJc w:val="left"/>
      </w:lvl>
    </w:lvlOverride>
  </w:num>
  <w:num w:numId="16">
    <w:abstractNumId w:val="8"/>
    <w:lvlOverride w:ilvl="0">
      <w:lvl w:ilvl="0">
        <w:numFmt w:val="decimal"/>
        <w:lvlText w:val="%1."/>
        <w:lvlJc w:val="left"/>
      </w:lvl>
    </w:lvlOverride>
  </w:num>
  <w:num w:numId="17">
    <w:abstractNumId w:val="1"/>
    <w:lvlOverride w:ilvl="0">
      <w:lvl w:ilvl="0">
        <w:numFmt w:val="decimal"/>
        <w:lvlText w:val="%1."/>
        <w:lvlJc w:val="left"/>
      </w:lvl>
    </w:lvlOverride>
  </w:num>
  <w:num w:numId="18">
    <w:abstractNumId w:val="20"/>
    <w:lvlOverride w:ilvl="0">
      <w:lvl w:ilvl="0">
        <w:numFmt w:val="decimal"/>
        <w:lvlText w:val="%1."/>
        <w:lvlJc w:val="left"/>
      </w:lvl>
    </w:lvlOverride>
  </w:num>
  <w:num w:numId="19">
    <w:abstractNumId w:val="13"/>
  </w:num>
  <w:num w:numId="20">
    <w:abstractNumId w:val="7"/>
  </w:num>
  <w:num w:numId="21">
    <w:abstractNumId w:val="6"/>
  </w:num>
  <w:num w:numId="22">
    <w:abstractNumId w:val="17"/>
  </w:num>
  <w:num w:numId="23">
    <w:abstractNumId w:val="10"/>
  </w:num>
  <w:num w:numId="2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removePersonalInformation/>
  <w:removeDateAndTime/>
  <w:attachedTemplate r:id="rId1"/>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669D3"/>
    <w:rsid w:val="00021DF1"/>
    <w:rsid w:val="00066176"/>
    <w:rsid w:val="00080034"/>
    <w:rsid w:val="00082541"/>
    <w:rsid w:val="000B1531"/>
    <w:rsid w:val="000E7B54"/>
    <w:rsid w:val="00347F94"/>
    <w:rsid w:val="00361302"/>
    <w:rsid w:val="003D2740"/>
    <w:rsid w:val="00413AE1"/>
    <w:rsid w:val="00434BAD"/>
    <w:rsid w:val="00485FA5"/>
    <w:rsid w:val="004F373C"/>
    <w:rsid w:val="005805C7"/>
    <w:rsid w:val="005C73AE"/>
    <w:rsid w:val="0061499A"/>
    <w:rsid w:val="00631C44"/>
    <w:rsid w:val="00636AB4"/>
    <w:rsid w:val="00672E24"/>
    <w:rsid w:val="00672EA7"/>
    <w:rsid w:val="006B0EE4"/>
    <w:rsid w:val="006C60E6"/>
    <w:rsid w:val="0073355A"/>
    <w:rsid w:val="007B2FD1"/>
    <w:rsid w:val="007F06A8"/>
    <w:rsid w:val="008D0CDB"/>
    <w:rsid w:val="00952F7D"/>
    <w:rsid w:val="0096050D"/>
    <w:rsid w:val="009849F5"/>
    <w:rsid w:val="009C0209"/>
    <w:rsid w:val="009C5B2C"/>
    <w:rsid w:val="00AA34BA"/>
    <w:rsid w:val="00AE0D57"/>
    <w:rsid w:val="00B00B42"/>
    <w:rsid w:val="00B24E38"/>
    <w:rsid w:val="00B44DA6"/>
    <w:rsid w:val="00B74A0D"/>
    <w:rsid w:val="00B87465"/>
    <w:rsid w:val="00CB5537"/>
    <w:rsid w:val="00CE4B1C"/>
    <w:rsid w:val="00E01C71"/>
    <w:rsid w:val="00E669D3"/>
    <w:rsid w:val="00E70B9C"/>
    <w:rsid w:val="00EB4D90"/>
    <w:rsid w:val="00F10518"/>
    <w:rsid w:val="00F41FD0"/>
    <w:rsid w:val="00F73F4E"/>
    <w:rsid w:val="00F85B8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139E755"/>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lsdException w:name="footnote text" w:semiHidden="1"/>
    <w:lsdException w:name="annotation text" w:semiHidden="1"/>
    <w:lsdException w:name="header" w:semiHidden="1" w:unhideWhenUsed="1"/>
    <w:lsdException w:name="footer" w:semiHidden="1" w:unhideWhenUsed="1"/>
    <w:lsdException w:name="index heading" w:semiHidden="1"/>
    <w:lsdException w:name="caption" w:semiHidden="1" w:uiPriority="35" w:qFormat="1"/>
    <w:lsdException w:name="table of figures" w:semiHidden="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unhideWhenUsed="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semiHidden="1" w:uiPriority="10" w:qFormat="1"/>
    <w:lsdException w:name="Closing" w:semiHidden="1"/>
    <w:lsdException w:name="Signature" w:semiHidden="1"/>
    <w:lsdException w:name="Default Paragraph Font" w:semiHidden="1" w:uiPriority="1" w:unhideWhenUsed="1"/>
    <w:lsdException w:name="Body Text" w:semiHidden="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semiHidden="1" w:uiPriority="1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semiHidden="1"/>
    <w:lsdException w:name="FollowedHyperlink" w:semiHidden="1"/>
    <w:lsdException w:name="Strong" w:semiHidden="1" w:uiPriority="22" w:qFormat="1"/>
    <w:lsdException w:name="Emphasis" w:semiHidden="1" w:uiPriority="20" w:qFormat="1"/>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lsdException w:name="HTML Acronym" w:semiHidden="1"/>
    <w:lsdException w:name="HTML Address" w:semiHidden="1"/>
    <w:lsdException w:name="HTML Cite" w:semiHidden="1"/>
    <w:lsdException w:name="HTML Code" w:semiHidden="1"/>
    <w:lsdException w:name="HTML Definition" w:semiHidden="1" w:unhideWhenUsed="1"/>
    <w:lsdException w:name="HTML Keyboard" w:semiHidden="1" w:unhideWhenUsed="1"/>
    <w:lsdException w:name="HTML Preformatted" w:semiHidden="1"/>
    <w:lsdException w:name="HTML Sample" w:semiHidden="1"/>
    <w:lsdException w:name="HTML Typewriter" w:semiHidden="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o">
    <w:name w:val="Normal"/>
    <w:uiPriority w:val="7"/>
    <w:qFormat/>
    <w:rsid w:val="00021DF1"/>
    <w:rPr>
      <w:sz w:val="28"/>
    </w:rPr>
  </w:style>
  <w:style w:type="paragraph" w:styleId="Naslov1">
    <w:name w:val="heading 1"/>
    <w:basedOn w:val="Normalno"/>
    <w:next w:val="Normalno"/>
    <w:link w:val="Naslov1Znak"/>
    <w:qFormat/>
    <w:rsid w:val="003D2740"/>
    <w:pPr>
      <w:keepNext/>
      <w:keepLines/>
      <w:outlineLvl w:val="0"/>
    </w:pPr>
    <w:rPr>
      <w:rFonts w:asciiTheme="majorHAnsi" w:eastAsiaTheme="majorEastAsia" w:hAnsiTheme="majorHAnsi" w:cstheme="majorBidi"/>
      <w:b/>
      <w:color w:val="2E308B" w:themeColor="accent1"/>
      <w:sz w:val="48"/>
      <w:szCs w:val="32"/>
    </w:rPr>
  </w:style>
  <w:style w:type="paragraph" w:styleId="Naslov2">
    <w:name w:val="heading 2"/>
    <w:basedOn w:val="Normalno"/>
    <w:next w:val="Normalno"/>
    <w:link w:val="Naslov2Znak"/>
    <w:uiPriority w:val="1"/>
    <w:qFormat/>
    <w:rsid w:val="003D2740"/>
    <w:pPr>
      <w:keepNext/>
      <w:keepLines/>
      <w:outlineLvl w:val="1"/>
    </w:pPr>
    <w:rPr>
      <w:rFonts w:asciiTheme="majorHAnsi" w:eastAsiaTheme="majorEastAsia" w:hAnsiTheme="majorHAnsi" w:cstheme="majorBidi"/>
      <w:b/>
      <w:color w:val="2E308B" w:themeColor="accent1"/>
      <w:sz w:val="96"/>
      <w:szCs w:val="26"/>
    </w:rPr>
  </w:style>
  <w:style w:type="paragraph" w:styleId="Naslov3">
    <w:name w:val="heading 3"/>
    <w:basedOn w:val="Normalno"/>
    <w:next w:val="Normalno"/>
    <w:link w:val="Naslov3Znak"/>
    <w:uiPriority w:val="2"/>
    <w:qFormat/>
    <w:rsid w:val="009849F5"/>
    <w:pPr>
      <w:keepNext/>
      <w:keepLines/>
      <w:spacing w:after="60"/>
      <w:outlineLvl w:val="2"/>
    </w:pPr>
    <w:rPr>
      <w:rFonts w:asciiTheme="majorHAnsi" w:eastAsiaTheme="majorEastAsia" w:hAnsiTheme="majorHAnsi" w:cstheme="majorBidi"/>
      <w:color w:val="000000" w:themeColor="text1"/>
      <w:sz w:val="32"/>
    </w:rPr>
  </w:style>
  <w:style w:type="paragraph" w:styleId="Naslov4">
    <w:name w:val="heading 4"/>
    <w:basedOn w:val="Normalno"/>
    <w:next w:val="Normalno"/>
    <w:link w:val="Naslov4Znak"/>
    <w:uiPriority w:val="3"/>
    <w:qFormat/>
    <w:rsid w:val="00B44DA6"/>
    <w:pPr>
      <w:keepNext/>
      <w:keepLines/>
      <w:spacing w:before="40"/>
      <w:outlineLvl w:val="3"/>
    </w:pPr>
    <w:rPr>
      <w:rFonts w:asciiTheme="majorHAnsi" w:eastAsiaTheme="majorEastAsia" w:hAnsiTheme="majorHAnsi" w:cstheme="majorBidi"/>
      <w:b/>
      <w:iCs/>
      <w:color w:val="2E308B" w:themeColor="accent1"/>
      <w:sz w:val="36"/>
    </w:rPr>
  </w:style>
  <w:style w:type="paragraph" w:styleId="Naslov5">
    <w:name w:val="heading 5"/>
    <w:basedOn w:val="Normalno"/>
    <w:next w:val="Normalno"/>
    <w:link w:val="Naslov5Znak"/>
    <w:uiPriority w:val="4"/>
    <w:qFormat/>
    <w:rsid w:val="00B00B42"/>
    <w:pPr>
      <w:keepNext/>
      <w:keepLines/>
      <w:spacing w:after="240"/>
      <w:outlineLvl w:val="4"/>
    </w:pPr>
    <w:rPr>
      <w:rFonts w:asciiTheme="majorHAnsi" w:eastAsiaTheme="majorEastAsia" w:hAnsiTheme="majorHAnsi" w:cstheme="majorBidi"/>
      <w:b/>
      <w:color w:val="2E308B" w:themeColor="accent1"/>
      <w:sz w:val="72"/>
    </w:rPr>
  </w:style>
  <w:style w:type="character" w:default="1" w:styleId="Zadanifontparagrafa">
    <w:name w:val="Default Paragraph Font"/>
    <w:uiPriority w:val="1"/>
    <w:semiHidden/>
    <w:unhideWhenUsed/>
  </w:style>
  <w:style w:type="table" w:default="1" w:styleId="Normalnatabela">
    <w:name w:val="Normal Table"/>
    <w:uiPriority w:val="99"/>
    <w:semiHidden/>
    <w:unhideWhenUsed/>
    <w:tblPr>
      <w:tblInd w:w="0" w:type="dxa"/>
      <w:tblCellMar>
        <w:top w:w="0" w:type="dxa"/>
        <w:left w:w="108" w:type="dxa"/>
        <w:bottom w:w="0" w:type="dxa"/>
        <w:right w:w="108" w:type="dxa"/>
      </w:tblCellMar>
    </w:tblPr>
  </w:style>
  <w:style w:type="numbering" w:default="1" w:styleId="Bezspiska">
    <w:name w:val="No List"/>
    <w:uiPriority w:val="99"/>
    <w:semiHidden/>
    <w:unhideWhenUsed/>
  </w:style>
  <w:style w:type="paragraph" w:styleId="Tekstubalonu">
    <w:name w:val="Balloon Text"/>
    <w:basedOn w:val="Normalno"/>
    <w:link w:val="TekstubalonuZnak"/>
    <w:uiPriority w:val="99"/>
    <w:semiHidden/>
    <w:rsid w:val="003D2740"/>
    <w:rPr>
      <w:rFonts w:ascii="Times New Roman" w:hAnsi="Times New Roman" w:cs="Times New Roman"/>
      <w:sz w:val="18"/>
      <w:szCs w:val="18"/>
    </w:rPr>
  </w:style>
  <w:style w:type="character" w:customStyle="1" w:styleId="TekstubalonuZnak">
    <w:name w:val="Tekst u balonu Znak"/>
    <w:basedOn w:val="Zadanifontparagrafa"/>
    <w:link w:val="Tekstubalonu"/>
    <w:uiPriority w:val="99"/>
    <w:semiHidden/>
    <w:rsid w:val="0061499A"/>
    <w:rPr>
      <w:rFonts w:ascii="Times New Roman" w:hAnsi="Times New Roman" w:cs="Times New Roman"/>
      <w:sz w:val="18"/>
      <w:szCs w:val="18"/>
    </w:rPr>
  </w:style>
  <w:style w:type="paragraph" w:customStyle="1" w:styleId="GraphicAnchor">
    <w:name w:val="Graphic Anchor"/>
    <w:basedOn w:val="Normalno"/>
    <w:uiPriority w:val="8"/>
    <w:qFormat/>
    <w:rsid w:val="003D2740"/>
    <w:rPr>
      <w:noProof/>
      <w:sz w:val="10"/>
    </w:rPr>
  </w:style>
  <w:style w:type="table" w:styleId="Koordinatnamreatabele">
    <w:name w:val="Table Grid"/>
    <w:basedOn w:val="Normalnatabela"/>
    <w:uiPriority w:val="39"/>
    <w:rsid w:val="003D274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aslov1Znak">
    <w:name w:val="Naslov 1 Znak"/>
    <w:basedOn w:val="Zadanifontparagrafa"/>
    <w:link w:val="Naslov1"/>
    <w:rsid w:val="0061499A"/>
    <w:rPr>
      <w:rFonts w:asciiTheme="majorHAnsi" w:eastAsiaTheme="majorEastAsia" w:hAnsiTheme="majorHAnsi" w:cstheme="majorBidi"/>
      <w:b/>
      <w:color w:val="2E308B" w:themeColor="accent1"/>
      <w:sz w:val="48"/>
      <w:szCs w:val="32"/>
    </w:rPr>
  </w:style>
  <w:style w:type="character" w:customStyle="1" w:styleId="Naslov2Znak">
    <w:name w:val="Naslov 2 Znak"/>
    <w:basedOn w:val="Zadanifontparagrafa"/>
    <w:link w:val="Naslov2"/>
    <w:uiPriority w:val="1"/>
    <w:rsid w:val="0061499A"/>
    <w:rPr>
      <w:rFonts w:asciiTheme="majorHAnsi" w:eastAsiaTheme="majorEastAsia" w:hAnsiTheme="majorHAnsi" w:cstheme="majorBidi"/>
      <w:b/>
      <w:color w:val="2E308B" w:themeColor="accent1"/>
      <w:sz w:val="96"/>
      <w:szCs w:val="26"/>
    </w:rPr>
  </w:style>
  <w:style w:type="character" w:customStyle="1" w:styleId="Naslov3Znak">
    <w:name w:val="Naslov 3 Znak"/>
    <w:basedOn w:val="Zadanifontparagrafa"/>
    <w:link w:val="Naslov3"/>
    <w:uiPriority w:val="2"/>
    <w:rsid w:val="0061499A"/>
    <w:rPr>
      <w:rFonts w:asciiTheme="majorHAnsi" w:eastAsiaTheme="majorEastAsia" w:hAnsiTheme="majorHAnsi" w:cstheme="majorBidi"/>
      <w:color w:val="000000" w:themeColor="text1"/>
      <w:sz w:val="32"/>
    </w:rPr>
  </w:style>
  <w:style w:type="paragraph" w:styleId="Zaglavlje">
    <w:name w:val="header"/>
    <w:basedOn w:val="Normalno"/>
    <w:link w:val="ZaglavljeZnak"/>
    <w:uiPriority w:val="99"/>
    <w:semiHidden/>
    <w:rsid w:val="009849F5"/>
    <w:pPr>
      <w:tabs>
        <w:tab w:val="center" w:pos="4680"/>
        <w:tab w:val="right" w:pos="9360"/>
      </w:tabs>
    </w:pPr>
    <w:rPr>
      <w:b/>
      <w:color w:val="2E308B" w:themeColor="accent1"/>
      <w:sz w:val="20"/>
    </w:rPr>
  </w:style>
  <w:style w:type="character" w:customStyle="1" w:styleId="ZaglavljeZnak">
    <w:name w:val="Zaglavlje Znak"/>
    <w:basedOn w:val="Zadanifontparagrafa"/>
    <w:link w:val="Zaglavlje"/>
    <w:uiPriority w:val="99"/>
    <w:semiHidden/>
    <w:rsid w:val="0061499A"/>
    <w:rPr>
      <w:b/>
      <w:color w:val="2E308B" w:themeColor="accent1"/>
      <w:sz w:val="20"/>
    </w:rPr>
  </w:style>
  <w:style w:type="paragraph" w:styleId="Podnoje">
    <w:name w:val="footer"/>
    <w:basedOn w:val="Normalno"/>
    <w:link w:val="PodnojeZnak"/>
    <w:uiPriority w:val="99"/>
    <w:semiHidden/>
    <w:rsid w:val="009849F5"/>
    <w:pPr>
      <w:tabs>
        <w:tab w:val="center" w:pos="4680"/>
        <w:tab w:val="right" w:pos="9360"/>
      </w:tabs>
      <w:jc w:val="center"/>
    </w:pPr>
    <w:rPr>
      <w:color w:val="27A3DA" w:themeColor="accent2"/>
      <w:sz w:val="20"/>
    </w:rPr>
  </w:style>
  <w:style w:type="character" w:customStyle="1" w:styleId="PodnojeZnak">
    <w:name w:val="Podnožje Znak"/>
    <w:basedOn w:val="Zadanifontparagrafa"/>
    <w:link w:val="Podnoje"/>
    <w:uiPriority w:val="99"/>
    <w:semiHidden/>
    <w:rsid w:val="0061499A"/>
    <w:rPr>
      <w:color w:val="27A3DA" w:themeColor="accent2"/>
      <w:sz w:val="20"/>
    </w:rPr>
  </w:style>
  <w:style w:type="character" w:styleId="Brojstranice">
    <w:name w:val="page number"/>
    <w:basedOn w:val="Zadanifontparagrafa"/>
    <w:uiPriority w:val="99"/>
    <w:semiHidden/>
    <w:rsid w:val="009849F5"/>
  </w:style>
  <w:style w:type="character" w:customStyle="1" w:styleId="Naslov4Znak">
    <w:name w:val="Naslov 4 Znak"/>
    <w:basedOn w:val="Zadanifontparagrafa"/>
    <w:link w:val="Naslov4"/>
    <w:uiPriority w:val="3"/>
    <w:rsid w:val="0061499A"/>
    <w:rPr>
      <w:rFonts w:asciiTheme="majorHAnsi" w:eastAsiaTheme="majorEastAsia" w:hAnsiTheme="majorHAnsi" w:cstheme="majorBidi"/>
      <w:b/>
      <w:iCs/>
      <w:color w:val="2E308B" w:themeColor="accent1"/>
      <w:sz w:val="36"/>
    </w:rPr>
  </w:style>
  <w:style w:type="paragraph" w:styleId="Citat">
    <w:name w:val="Quote"/>
    <w:basedOn w:val="Normalno"/>
    <w:next w:val="Normalno"/>
    <w:link w:val="CitatZnak"/>
    <w:uiPriority w:val="6"/>
    <w:qFormat/>
    <w:rsid w:val="00B00B42"/>
    <w:rPr>
      <w:b/>
      <w:iCs/>
      <w:color w:val="2E308B" w:themeColor="accent1"/>
      <w:sz w:val="96"/>
    </w:rPr>
  </w:style>
  <w:style w:type="character" w:customStyle="1" w:styleId="CitatZnak">
    <w:name w:val="Citat Znak"/>
    <w:basedOn w:val="Zadanifontparagrafa"/>
    <w:link w:val="Citat"/>
    <w:uiPriority w:val="6"/>
    <w:rsid w:val="0061499A"/>
    <w:rPr>
      <w:b/>
      <w:iCs/>
      <w:color w:val="2E308B" w:themeColor="accent1"/>
      <w:sz w:val="96"/>
    </w:rPr>
  </w:style>
  <w:style w:type="character" w:customStyle="1" w:styleId="Naslov5Znak">
    <w:name w:val="Naslov 5 Znak"/>
    <w:basedOn w:val="Zadanifontparagrafa"/>
    <w:link w:val="Naslov5"/>
    <w:uiPriority w:val="4"/>
    <w:rsid w:val="0061499A"/>
    <w:rPr>
      <w:rFonts w:asciiTheme="majorHAnsi" w:eastAsiaTheme="majorEastAsia" w:hAnsiTheme="majorHAnsi" w:cstheme="majorBidi"/>
      <w:b/>
      <w:color w:val="2E308B" w:themeColor="accent1"/>
      <w:sz w:val="72"/>
    </w:rPr>
  </w:style>
  <w:style w:type="character" w:styleId="Tekstuvaramjesta">
    <w:name w:val="Placeholder Text"/>
    <w:basedOn w:val="Zadanifontparagrafa"/>
    <w:uiPriority w:val="99"/>
    <w:semiHidden/>
    <w:rsid w:val="00672E24"/>
    <w:rPr>
      <w:color w:val="808080"/>
    </w:rPr>
  </w:style>
  <w:style w:type="paragraph" w:customStyle="1" w:styleId="DescriptionHeading1">
    <w:name w:val="Description Heading 1"/>
    <w:basedOn w:val="Normalno"/>
    <w:uiPriority w:val="7"/>
    <w:qFormat/>
    <w:rsid w:val="00021DF1"/>
    <w:rPr>
      <w:b/>
      <w:color w:val="2E308B" w:themeColor="accent1"/>
    </w:rPr>
  </w:style>
  <w:style w:type="paragraph" w:customStyle="1" w:styleId="DescriptionHeading2">
    <w:name w:val="Description Heading 2"/>
    <w:basedOn w:val="Normalno"/>
    <w:uiPriority w:val="7"/>
    <w:qFormat/>
    <w:rsid w:val="00021DF1"/>
    <w:rPr>
      <w:b/>
      <w:color w:val="27A3DA" w:themeColor="accent2"/>
    </w:rPr>
  </w:style>
  <w:style w:type="paragraph" w:styleId="Paragrafspiska">
    <w:name w:val="List Paragraph"/>
    <w:basedOn w:val="Normalno"/>
    <w:uiPriority w:val="34"/>
    <w:qFormat/>
    <w:rsid w:val="00E669D3"/>
    <w:pPr>
      <w:ind w:left="720"/>
      <w:contextualSpacing/>
    </w:pPr>
  </w:style>
  <w:style w:type="paragraph" w:styleId="Naslov">
    <w:name w:val="Title"/>
    <w:basedOn w:val="Normalno"/>
    <w:next w:val="Normalno"/>
    <w:link w:val="NaslovZnak"/>
    <w:uiPriority w:val="10"/>
    <w:qFormat/>
    <w:rsid w:val="0096050D"/>
    <w:pPr>
      <w:contextualSpacing/>
    </w:pPr>
    <w:rPr>
      <w:rFonts w:asciiTheme="majorHAnsi" w:eastAsiaTheme="majorEastAsia" w:hAnsiTheme="majorHAnsi" w:cstheme="majorBidi"/>
      <w:spacing w:val="-10"/>
      <w:kern w:val="28"/>
      <w:sz w:val="56"/>
      <w:szCs w:val="56"/>
      <w:lang w:val="bs-Latn-BA"/>
    </w:rPr>
  </w:style>
  <w:style w:type="character" w:customStyle="1" w:styleId="NaslovZnak">
    <w:name w:val="Naslov Znak"/>
    <w:basedOn w:val="Zadanifontparagrafa"/>
    <w:link w:val="Naslov"/>
    <w:uiPriority w:val="10"/>
    <w:rsid w:val="0096050D"/>
    <w:rPr>
      <w:rFonts w:asciiTheme="majorHAnsi" w:eastAsiaTheme="majorEastAsia" w:hAnsiTheme="majorHAnsi" w:cstheme="majorBidi"/>
      <w:spacing w:val="-10"/>
      <w:kern w:val="28"/>
      <w:sz w:val="56"/>
      <w:szCs w:val="56"/>
      <w:lang w:val="bs-Latn-B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62831971">
      <w:bodyDiv w:val="1"/>
      <w:marLeft w:val="0"/>
      <w:marRight w:val="0"/>
      <w:marTop w:val="0"/>
      <w:marBottom w:val="0"/>
      <w:divBdr>
        <w:top w:val="none" w:sz="0" w:space="0" w:color="auto"/>
        <w:left w:val="none" w:sz="0" w:space="0" w:color="auto"/>
        <w:bottom w:val="none" w:sz="0" w:space="0" w:color="auto"/>
        <w:right w:val="none" w:sz="0" w:space="0" w:color="auto"/>
      </w:divBdr>
    </w:div>
    <w:div w:id="8383530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jpeg"/><Relationship Id="rId21" Type="http://schemas.openxmlformats.org/officeDocument/2006/relationships/image" Target="media/image12.jpe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16" Type="http://schemas.openxmlformats.org/officeDocument/2006/relationships/image" Target="media/image7.png"/><Relationship Id="rId11" Type="http://schemas.openxmlformats.org/officeDocument/2006/relationships/image" Target="media/image2.png"/><Relationship Id="rId24" Type="http://schemas.openxmlformats.org/officeDocument/2006/relationships/image" Target="media/image15.jpeg"/><Relationship Id="rId32" Type="http://schemas.openxmlformats.org/officeDocument/2006/relationships/image" Target="media/image23.jpeg"/><Relationship Id="rId37" Type="http://schemas.openxmlformats.org/officeDocument/2006/relationships/image" Target="media/image28.jpe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fontTable" Target="fontTable.xml"/><Relationship Id="rId5" Type="http://schemas.openxmlformats.org/officeDocument/2006/relationships/styles" Target="styles.xml"/><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jpe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image" Target="media/image26.jpe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footer" Target="footer2.xml"/><Relationship Id="rId8" Type="http://schemas.openxmlformats.org/officeDocument/2006/relationships/footnotes" Target="footnotes.xm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jpeg"/><Relationship Id="rId33" Type="http://schemas.openxmlformats.org/officeDocument/2006/relationships/image" Target="media/image24.jpeg"/><Relationship Id="rId38" Type="http://schemas.openxmlformats.org/officeDocument/2006/relationships/image" Target="media/image29.jpe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image" Target="media/image27.jpe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jpeg"/><Relationship Id="rId31" Type="http://schemas.openxmlformats.org/officeDocument/2006/relationships/image" Target="media/image22.jpe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footer" Target="footer3.xml"/><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jpeg"/><Relationship Id="rId34" Type="http://schemas.openxmlformats.org/officeDocument/2006/relationships/image" Target="media/image25.jpe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footer" Target="footer1.xml"/><Relationship Id="rId7" Type="http://schemas.openxmlformats.org/officeDocument/2006/relationships/webSettings" Target="webSettings.xml"/><Relationship Id="rId71" Type="http://schemas.openxmlformats.org/officeDocument/2006/relationships/image" Target="media/image62.png"/><Relationship Id="rId2" Type="http://schemas.openxmlformats.org/officeDocument/2006/relationships/customXml" Target="../customXml/item2.xml"/><Relationship Id="rId29" Type="http://schemas.openxmlformats.org/officeDocument/2006/relationships/image" Target="media/image20.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Korisnik\AppData\Roaming\Microsoft\Templates\Modern%20business%20report.dotx" TargetMode="External"/></Relationships>
</file>

<file path=word/theme/theme1.xml><?xml version="1.0" encoding="utf-8"?>
<a:theme xmlns:a="http://schemas.openxmlformats.org/drawingml/2006/main" name="MBR">
  <a:themeElements>
    <a:clrScheme name="Modern Report">
      <a:dk1>
        <a:srgbClr val="000000"/>
      </a:dk1>
      <a:lt1>
        <a:srgbClr val="FFFFFF"/>
      </a:lt1>
      <a:dk2>
        <a:srgbClr val="5E5E5E"/>
      </a:dk2>
      <a:lt2>
        <a:srgbClr val="D6D5D5"/>
      </a:lt2>
      <a:accent1>
        <a:srgbClr val="2E308B"/>
      </a:accent1>
      <a:accent2>
        <a:srgbClr val="27A3DA"/>
      </a:accent2>
      <a:accent3>
        <a:srgbClr val="95BDCB"/>
      </a:accent3>
      <a:accent4>
        <a:srgbClr val="C9DDE5"/>
      </a:accent4>
      <a:accent5>
        <a:srgbClr val="DBE8ED"/>
      </a:accent5>
      <a:accent6>
        <a:srgbClr val="F2F2F2"/>
      </a:accent6>
      <a:hlink>
        <a:srgbClr val="0000FF"/>
      </a:hlink>
      <a:folHlink>
        <a:srgbClr val="FF00FF"/>
      </a:folHlink>
    </a:clrScheme>
    <a:fontScheme name="Arial - Franklin">
      <a:majorFont>
        <a:latin typeface="Arial"/>
        <a:ea typeface=""/>
        <a:cs typeface=""/>
      </a:majorFont>
      <a:minorFont>
        <a:latin typeface="Franklin Gothic Medium"/>
        <a:ea typeface=""/>
        <a:cs typeface=""/>
      </a:minorFont>
    </a:fontScheme>
    <a:fmtScheme name="Whit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w="25400" cap="flat">
          <a:solidFill>
            <a:srgbClr val="000000"/>
          </a:solidFill>
          <a:prstDash val="solid"/>
          <a:miter lim="400000"/>
        </a:ln>
        <a:effectLst/>
        <a:sp3d/>
      </a:spPr>
      <a:bodyPr rot="0" spcFirstLastPara="1" vertOverflow="overflow" horzOverflow="overflow" vert="horz" wrap="square" lIns="38100" tIns="38100" rIns="38100" bIns="381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000" b="0" i="0" u="none" strike="noStrike" cap="none" spc="0" normalizeH="0" baseline="0">
            <a:ln>
              <a:noFill/>
            </a:ln>
            <a:solidFill>
              <a:srgbClr val="FFFFFF"/>
            </a:solidFill>
            <a:effectLst>
              <a:outerShdw blurRad="38100" dist="12700" dir="5400000" rotWithShape="0">
                <a:srgbClr val="000000">
                  <a:alpha val="50000"/>
                </a:srgbClr>
              </a:outerShdw>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381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200" b="0" i="0" u="none" strike="noStrike" cap="none" spc="0" normalizeH="0" baseline="0">
            <a:ln>
              <a:noFill/>
            </a:ln>
            <a:solidFill>
              <a:srgbClr val="000000"/>
            </a:solidFill>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extLst>
    <a:ext uri="{05A4C25C-085E-4340-85A3-A5531E510DB2}">
      <thm15:themeFamily xmlns:thm15="http://schemas.microsoft.com/office/thememl/2012/main" name="MBR" id="{1ABF7B2F-255A-4C46-8316-DDDBD41CA66D}" vid="{27DE2722-4E7D-E040-A34C-D8B5FEBA666D}"/>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Status xmlns="71af3243-3dd4-4a8d-8c0d-dd76da1f02a5">Not started</Status>
    <MediaServiceKeyPoints xmlns="71af3243-3dd4-4a8d-8c0d-dd76da1f02a5"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12" ma:contentTypeDescription="Create a new document." ma:contentTypeScope="" ma:versionID="f9fc9171bb41dc08635275f351de8590">
  <xsd:schema xmlns:xsd="http://www.w3.org/2001/XMLSchema" xmlns:xs="http://www.w3.org/2001/XMLSchema" xmlns:p="http://schemas.microsoft.com/office/2006/metadata/properties" xmlns:ns2="71af3243-3dd4-4a8d-8c0d-dd76da1f02a5" xmlns:ns3="16c05727-aa75-4e4a-9b5f-8a80a1165891" targetNamespace="http://schemas.microsoft.com/office/2006/metadata/properties" ma:root="true" ma:fieldsID="29387215989a890c06011de04edfe97d" ns2:_="" ns3:_="">
    <xsd:import namespace="71af3243-3dd4-4a8d-8c0d-dd76da1f02a5"/>
    <xsd:import namespace="16c05727-aa75-4e4a-9b5f-8a80a1165891"/>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2: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element name="Status" ma:index="19" nillable="true" ma:displayName="Status" ma:default="Not started" ma:format="Dropdown" ma:internalName="Status">
      <xsd:simpleType>
        <xsd:restriction base="dms:Choice">
          <xsd:enumeration value="Not started"/>
          <xsd:enumeration value="In Progress"/>
          <xsd:enumeration value="Completed"/>
        </xsd:restriction>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0E66FCE6-AA0A-408C-8D20-B980FCED8874}">
  <ds:schemaRefs>
    <ds:schemaRef ds:uri="http://schemas.microsoft.com/office/2006/metadata/properties"/>
    <ds:schemaRef ds:uri="http://schemas.microsoft.com/office/infopath/2007/PartnerControls"/>
    <ds:schemaRef ds:uri="71af3243-3dd4-4a8d-8c0d-dd76da1f02a5"/>
  </ds:schemaRefs>
</ds:datastoreItem>
</file>

<file path=customXml/itemProps2.xml><?xml version="1.0" encoding="utf-8"?>
<ds:datastoreItem xmlns:ds="http://schemas.openxmlformats.org/officeDocument/2006/customXml" ds:itemID="{7AE5F1A3-31DC-4D4D-A461-F92F201FBF91}">
  <ds:schemaRefs>
    <ds:schemaRef ds:uri="http://schemas.microsoft.com/sharepoint/v3/contenttype/forms"/>
  </ds:schemaRefs>
</ds:datastoreItem>
</file>

<file path=customXml/itemProps3.xml><?xml version="1.0" encoding="utf-8"?>
<ds:datastoreItem xmlns:ds="http://schemas.openxmlformats.org/officeDocument/2006/customXml" ds:itemID="{F15B70B5-E5A2-4A13-97CB-E8B3BAF6C7A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af3243-3dd4-4a8d-8c0d-dd76da1f02a5"/>
    <ds:schemaRef ds:uri="16c05727-aa75-4e4a-9b5f-8a80a11658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Modern business report</Template>
  <TotalTime>0</TotalTime>
  <Pages>61</Pages>
  <Words>4372</Words>
  <Characters>24924</Characters>
  <Application>Microsoft Office Word</Application>
  <DocSecurity>0</DocSecurity>
  <Lines>207</Lines>
  <Paragraphs>58</Paragraphs>
  <ScaleCrop>false</ScaleCrop>
  <HeadingPairs>
    <vt:vector size="4" baseType="variant">
      <vt:variant>
        <vt:lpstr>Naslov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29238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2020-06-07T17:20:00Z</dcterms:created>
  <dcterms:modified xsi:type="dcterms:W3CDTF">2020-06-07T20:34:00Z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